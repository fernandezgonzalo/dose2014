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E365F" w14:textId="77777777" w:rsidR="00DD5C71" w:rsidRPr="0016210C" w:rsidRDefault="00DD5C71" w:rsidP="00DD5C71">
      <w:pPr>
        <w:pStyle w:val="aa"/>
        <w:jc w:val="center"/>
      </w:pPr>
      <w:r w:rsidRPr="0016210C">
        <w:t>Software Requirements Specification</w:t>
      </w:r>
    </w:p>
    <w:p w14:paraId="4148B3FA" w14:textId="77777777" w:rsidR="00DD5C71" w:rsidRPr="0016210C" w:rsidRDefault="00DD5C71" w:rsidP="00DD5C71">
      <w:pPr>
        <w:pStyle w:val="aa"/>
        <w:spacing w:before="0" w:after="400"/>
        <w:jc w:val="center"/>
        <w:rPr>
          <w:sz w:val="40"/>
        </w:rPr>
      </w:pPr>
      <w:proofErr w:type="gramStart"/>
      <w:r w:rsidRPr="0016210C">
        <w:rPr>
          <w:sz w:val="40"/>
        </w:rPr>
        <w:t>for</w:t>
      </w:r>
      <w:proofErr w:type="gramEnd"/>
    </w:p>
    <w:p w14:paraId="1D2D5304" w14:textId="304ECEE7" w:rsidR="00DD5C71" w:rsidRPr="0016210C" w:rsidRDefault="00662FEE" w:rsidP="00DD5C71">
      <w:pPr>
        <w:pStyle w:val="aa"/>
        <w:jc w:val="center"/>
      </w:pPr>
      <w:r w:rsidRPr="0016210C">
        <w:t>DOSE</w:t>
      </w:r>
      <w:r w:rsidR="00E71F0E" w:rsidRPr="000E6155">
        <w:t xml:space="preserve"> </w:t>
      </w:r>
      <w:r w:rsidRPr="0016210C">
        <w:t>MS</w:t>
      </w:r>
    </w:p>
    <w:p w14:paraId="6ED68815" w14:textId="77777777" w:rsidR="00DD5C71" w:rsidRPr="0016210C" w:rsidRDefault="00DD5C71" w:rsidP="00DD5C71">
      <w:pPr>
        <w:pStyle w:val="ByLine"/>
        <w:jc w:val="left"/>
      </w:pPr>
      <w:r w:rsidRPr="0016210C">
        <w:t xml:space="preserve">Prepared by </w:t>
      </w:r>
    </w:p>
    <w:p w14:paraId="372F8058" w14:textId="344A7BD8" w:rsidR="00DD5C71" w:rsidRPr="00F94A6C" w:rsidRDefault="00DD5C71" w:rsidP="00DD5C71">
      <w:pPr>
        <w:pStyle w:val="ByLine"/>
        <w:spacing w:before="120" w:after="120"/>
        <w:jc w:val="left"/>
        <w:rPr>
          <w:lang w:val="ru-RU"/>
        </w:rPr>
      </w:pPr>
      <w:r w:rsidRPr="0016210C">
        <w:t xml:space="preserve">Team Name: </w:t>
      </w:r>
      <w:r w:rsidR="00CC664B">
        <w:rPr>
          <w:sz w:val="22"/>
        </w:rPr>
        <w:t>Kazan1</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787"/>
      </w:tblGrid>
      <w:tr w:rsidR="00E941D7" w14:paraId="0D18F2CB" w14:textId="77777777" w:rsidTr="00E941D7">
        <w:tc>
          <w:tcPr>
            <w:tcW w:w="2093" w:type="dxa"/>
          </w:tcPr>
          <w:p w14:paraId="457C80A6" w14:textId="77777777" w:rsidR="00E941D7" w:rsidRDefault="00E941D7" w:rsidP="00E941D7">
            <w:pPr>
              <w:pStyle w:val="ByLine"/>
              <w:spacing w:before="120" w:after="0"/>
              <w:jc w:val="both"/>
              <w:rPr>
                <w:b w:val="0"/>
                <w:sz w:val="20"/>
              </w:rPr>
            </w:pPr>
            <w:r w:rsidRPr="0016210C">
              <w:rPr>
                <w:b w:val="0"/>
                <w:sz w:val="20"/>
              </w:rPr>
              <w:t>Arthur Samigullin</w:t>
            </w:r>
          </w:p>
        </w:tc>
        <w:tc>
          <w:tcPr>
            <w:tcW w:w="2787" w:type="dxa"/>
          </w:tcPr>
          <w:p w14:paraId="54604A8D" w14:textId="77777777" w:rsidR="00E941D7" w:rsidRDefault="00E941D7" w:rsidP="00DD5C71">
            <w:pPr>
              <w:pStyle w:val="ByLine"/>
              <w:spacing w:before="120" w:after="0"/>
              <w:jc w:val="left"/>
              <w:rPr>
                <w:b w:val="0"/>
                <w:sz w:val="20"/>
              </w:rPr>
            </w:pPr>
            <w:r w:rsidRPr="0016210C">
              <w:rPr>
                <w:b w:val="0"/>
                <w:sz w:val="20"/>
              </w:rPr>
              <w:t>samigullin.art@gmail.com</w:t>
            </w:r>
          </w:p>
        </w:tc>
      </w:tr>
      <w:tr w:rsidR="00E941D7" w14:paraId="3500E7B7" w14:textId="77777777" w:rsidTr="00E941D7">
        <w:tc>
          <w:tcPr>
            <w:tcW w:w="2093" w:type="dxa"/>
          </w:tcPr>
          <w:p w14:paraId="11271AFC" w14:textId="77777777" w:rsidR="00E941D7" w:rsidRDefault="00E941D7" w:rsidP="00E941D7">
            <w:pPr>
              <w:pStyle w:val="ByLine"/>
              <w:spacing w:before="120" w:after="0"/>
              <w:jc w:val="both"/>
              <w:rPr>
                <w:b w:val="0"/>
                <w:sz w:val="20"/>
              </w:rPr>
            </w:pPr>
            <w:r w:rsidRPr="0016210C">
              <w:rPr>
                <w:b w:val="0"/>
                <w:sz w:val="20"/>
              </w:rPr>
              <w:t>Dina Gimadieva</w:t>
            </w:r>
          </w:p>
        </w:tc>
        <w:tc>
          <w:tcPr>
            <w:tcW w:w="2787" w:type="dxa"/>
          </w:tcPr>
          <w:p w14:paraId="2442E2BB" w14:textId="77777777" w:rsidR="00E941D7" w:rsidRDefault="00E941D7" w:rsidP="00DD5C71">
            <w:pPr>
              <w:pStyle w:val="ByLine"/>
              <w:spacing w:before="120" w:after="0"/>
              <w:jc w:val="left"/>
              <w:rPr>
                <w:b w:val="0"/>
                <w:sz w:val="20"/>
              </w:rPr>
            </w:pPr>
            <w:r w:rsidRPr="0016210C">
              <w:rPr>
                <w:b w:val="0"/>
                <w:sz w:val="20"/>
              </w:rPr>
              <w:t>dina.gimadieva@gmail.com</w:t>
            </w:r>
          </w:p>
        </w:tc>
      </w:tr>
      <w:tr w:rsidR="00E941D7" w14:paraId="2DAF4B9A" w14:textId="77777777" w:rsidTr="00E941D7">
        <w:tc>
          <w:tcPr>
            <w:tcW w:w="2093" w:type="dxa"/>
          </w:tcPr>
          <w:p w14:paraId="7EC631C4" w14:textId="5CFD1D80" w:rsidR="00E941D7" w:rsidRDefault="00E941D7" w:rsidP="00E941D7">
            <w:pPr>
              <w:pStyle w:val="ByLine"/>
              <w:spacing w:before="120" w:after="0"/>
              <w:jc w:val="left"/>
              <w:rPr>
                <w:b w:val="0"/>
                <w:sz w:val="20"/>
              </w:rPr>
            </w:pPr>
            <w:r w:rsidRPr="0016210C">
              <w:rPr>
                <w:b w:val="0"/>
                <w:sz w:val="20"/>
              </w:rPr>
              <w:t>Gali</w:t>
            </w:r>
            <w:r w:rsidR="001203E7">
              <w:rPr>
                <w:b w:val="0"/>
                <w:sz w:val="20"/>
              </w:rPr>
              <w:t>y</w:t>
            </w:r>
            <w:r w:rsidRPr="0016210C">
              <w:rPr>
                <w:b w:val="0"/>
                <w:sz w:val="20"/>
              </w:rPr>
              <w:t>a Zainagtdinova</w:t>
            </w:r>
          </w:p>
        </w:tc>
        <w:tc>
          <w:tcPr>
            <w:tcW w:w="2787" w:type="dxa"/>
          </w:tcPr>
          <w:p w14:paraId="147027B0" w14:textId="77777777" w:rsidR="00E941D7" w:rsidRDefault="00E941D7" w:rsidP="00DD5C71">
            <w:pPr>
              <w:pStyle w:val="ByLine"/>
              <w:spacing w:before="120" w:after="0"/>
              <w:jc w:val="left"/>
              <w:rPr>
                <w:b w:val="0"/>
                <w:sz w:val="20"/>
              </w:rPr>
            </w:pPr>
            <w:r w:rsidRPr="0016210C">
              <w:rPr>
                <w:b w:val="0"/>
                <w:sz w:val="20"/>
              </w:rPr>
              <w:t>galia.mirland@gmail.com</w:t>
            </w:r>
          </w:p>
        </w:tc>
      </w:tr>
    </w:tbl>
    <w:p w14:paraId="5C2D1926" w14:textId="4E2C3C33" w:rsidR="00DD5C71" w:rsidRPr="0016210C" w:rsidRDefault="00326731" w:rsidP="00E941D7">
      <w:pPr>
        <w:pStyle w:val="ByLine"/>
        <w:spacing w:after="120"/>
        <w:jc w:val="left"/>
      </w:pPr>
      <w:r w:rsidRPr="0016210C">
        <w:t>University: Innopolis University</w:t>
      </w:r>
    </w:p>
    <w:p w14:paraId="492AB506" w14:textId="38C5CE1C" w:rsidR="00DD5C71" w:rsidRPr="0016210C" w:rsidRDefault="00DD5C71" w:rsidP="00DD5C71">
      <w:pPr>
        <w:pStyle w:val="ByLine"/>
        <w:spacing w:before="120" w:after="120"/>
        <w:jc w:val="left"/>
      </w:pPr>
      <w:r w:rsidRPr="0016210C">
        <w:t xml:space="preserve">Country: </w:t>
      </w:r>
      <w:r w:rsidR="00326731" w:rsidRPr="0016210C">
        <w:rPr>
          <w:sz w:val="22"/>
        </w:rPr>
        <w:t>Russia</w:t>
      </w:r>
    </w:p>
    <w:p w14:paraId="066F8871" w14:textId="77777777" w:rsidR="00DD5C71" w:rsidRPr="0016210C" w:rsidRDefault="00DD5C71" w:rsidP="00DD5C71">
      <w:pPr>
        <w:pStyle w:val="ByLine"/>
        <w:jc w:val="left"/>
      </w:pPr>
    </w:p>
    <w:p w14:paraId="7FD201AE" w14:textId="3B20E543" w:rsidR="00DD5C71" w:rsidRPr="0016210C" w:rsidRDefault="001D41EC" w:rsidP="00DD5C71">
      <w:pPr>
        <w:pStyle w:val="ByLine"/>
        <w:jc w:val="left"/>
      </w:pPr>
      <w:r>
        <w:t>7.10.2014</w:t>
      </w:r>
    </w:p>
    <w:p w14:paraId="36977DFA" w14:textId="77777777" w:rsidR="007823B5" w:rsidRPr="0016210C" w:rsidRDefault="00DD5C71" w:rsidP="007823B5">
      <w:pPr>
        <w:jc w:val="center"/>
        <w:rPr>
          <w:b/>
          <w:sz w:val="36"/>
        </w:rPr>
      </w:pPr>
      <w:r w:rsidRPr="0016210C">
        <w:rPr>
          <w:b/>
          <w:sz w:val="36"/>
        </w:rPr>
        <w:br w:type="page"/>
      </w:r>
      <w:r w:rsidR="007823B5" w:rsidRPr="0016210C">
        <w:rPr>
          <w:b/>
          <w:sz w:val="36"/>
        </w:rPr>
        <w:lastRenderedPageBreak/>
        <w:t>Contents</w:t>
      </w:r>
    </w:p>
    <w:p w14:paraId="6CC8ACC5" w14:textId="77777777" w:rsidR="007823B5" w:rsidRPr="0016210C" w:rsidRDefault="007823B5" w:rsidP="007823B5">
      <w:pPr>
        <w:jc w:val="center"/>
        <w:rPr>
          <w:b/>
        </w:rPr>
      </w:pPr>
    </w:p>
    <w:p w14:paraId="6998F04F" w14:textId="77777777" w:rsidR="007823B5" w:rsidRPr="009D4AFB" w:rsidRDefault="007823B5" w:rsidP="007823B5">
      <w:pPr>
        <w:jc w:val="center"/>
        <w:rPr>
          <w:b/>
        </w:rPr>
      </w:pPr>
    </w:p>
    <w:p w14:paraId="372B52A6" w14:textId="77777777" w:rsidR="00696638" w:rsidRPr="0016210C" w:rsidRDefault="007823B5">
      <w:pPr>
        <w:pStyle w:val="11"/>
        <w:tabs>
          <w:tab w:val="left" w:pos="362"/>
        </w:tabs>
        <w:rPr>
          <w:rFonts w:asciiTheme="minorHAnsi" w:eastAsiaTheme="minorEastAsia" w:hAnsiTheme="minorHAnsi" w:cstheme="minorBidi"/>
          <w:caps w:val="0"/>
          <w:noProof/>
          <w:sz w:val="24"/>
          <w:szCs w:val="24"/>
          <w:lang w:eastAsia="ja-JP"/>
        </w:rPr>
      </w:pPr>
      <w:r w:rsidRPr="0016210C">
        <w:fldChar w:fldCharType="begin"/>
      </w:r>
      <w:r w:rsidRPr="0016210C">
        <w:instrText xml:space="preserve"> TOC \o "1-3" </w:instrText>
      </w:r>
      <w:r w:rsidRPr="0016210C">
        <w:fldChar w:fldCharType="separate"/>
      </w:r>
      <w:r w:rsidR="00696638" w:rsidRPr="0016210C">
        <w:rPr>
          <w:noProof/>
        </w:rPr>
        <w:t>1</w:t>
      </w:r>
      <w:r w:rsidR="00696638" w:rsidRPr="0016210C">
        <w:rPr>
          <w:rFonts w:asciiTheme="minorHAnsi" w:eastAsiaTheme="minorEastAsia" w:hAnsiTheme="minorHAnsi" w:cstheme="minorBidi"/>
          <w:caps w:val="0"/>
          <w:noProof/>
          <w:sz w:val="24"/>
          <w:szCs w:val="24"/>
          <w:lang w:eastAsia="ja-JP"/>
        </w:rPr>
        <w:tab/>
      </w:r>
      <w:r w:rsidR="00696638" w:rsidRPr="0016210C">
        <w:rPr>
          <w:noProof/>
        </w:rPr>
        <w:t>Introduction</w:t>
      </w:r>
      <w:r w:rsidR="00696638" w:rsidRPr="0016210C">
        <w:rPr>
          <w:noProof/>
        </w:rPr>
        <w:tab/>
      </w:r>
      <w:r w:rsidR="00696638" w:rsidRPr="0016210C">
        <w:rPr>
          <w:noProof/>
        </w:rPr>
        <w:fldChar w:fldCharType="begin"/>
      </w:r>
      <w:r w:rsidR="00696638" w:rsidRPr="0016210C">
        <w:rPr>
          <w:noProof/>
        </w:rPr>
        <w:instrText xml:space="preserve"> PAGEREF _Toc272394482 \h </w:instrText>
      </w:r>
      <w:r w:rsidR="00696638" w:rsidRPr="0016210C">
        <w:rPr>
          <w:noProof/>
        </w:rPr>
      </w:r>
      <w:r w:rsidR="00696638" w:rsidRPr="0016210C">
        <w:rPr>
          <w:noProof/>
        </w:rPr>
        <w:fldChar w:fldCharType="separate"/>
      </w:r>
      <w:r w:rsidR="00946AF2">
        <w:rPr>
          <w:noProof/>
        </w:rPr>
        <w:t>4</w:t>
      </w:r>
      <w:r w:rsidR="00696638" w:rsidRPr="0016210C">
        <w:rPr>
          <w:noProof/>
        </w:rPr>
        <w:fldChar w:fldCharType="end"/>
      </w:r>
    </w:p>
    <w:p w14:paraId="140E6E1E"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1.1</w:t>
      </w:r>
      <w:r w:rsidRPr="0016210C">
        <w:rPr>
          <w:rFonts w:asciiTheme="minorHAnsi" w:eastAsiaTheme="minorEastAsia" w:hAnsiTheme="minorHAnsi" w:cstheme="minorBidi"/>
          <w:noProof/>
          <w:sz w:val="24"/>
          <w:szCs w:val="24"/>
          <w:lang w:eastAsia="ja-JP"/>
        </w:rPr>
        <w:tab/>
      </w:r>
      <w:r w:rsidRPr="0016210C">
        <w:rPr>
          <w:noProof/>
        </w:rPr>
        <w:t>Purpose</w:t>
      </w:r>
      <w:r w:rsidRPr="0016210C">
        <w:rPr>
          <w:noProof/>
        </w:rPr>
        <w:tab/>
      </w:r>
      <w:r w:rsidRPr="0016210C">
        <w:rPr>
          <w:noProof/>
        </w:rPr>
        <w:fldChar w:fldCharType="begin"/>
      </w:r>
      <w:r w:rsidRPr="0016210C">
        <w:rPr>
          <w:noProof/>
        </w:rPr>
        <w:instrText xml:space="preserve"> PAGEREF _Toc272394483 \h </w:instrText>
      </w:r>
      <w:r w:rsidRPr="0016210C">
        <w:rPr>
          <w:noProof/>
        </w:rPr>
      </w:r>
      <w:r w:rsidRPr="0016210C">
        <w:rPr>
          <w:noProof/>
        </w:rPr>
        <w:fldChar w:fldCharType="separate"/>
      </w:r>
      <w:r w:rsidR="00946AF2">
        <w:rPr>
          <w:noProof/>
        </w:rPr>
        <w:t>4</w:t>
      </w:r>
      <w:r w:rsidRPr="0016210C">
        <w:rPr>
          <w:noProof/>
        </w:rPr>
        <w:fldChar w:fldCharType="end"/>
      </w:r>
    </w:p>
    <w:p w14:paraId="08A33724"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1.2</w:t>
      </w:r>
      <w:r w:rsidRPr="0016210C">
        <w:rPr>
          <w:rFonts w:asciiTheme="minorHAnsi" w:eastAsiaTheme="minorEastAsia" w:hAnsiTheme="minorHAnsi" w:cstheme="minorBidi"/>
          <w:noProof/>
          <w:sz w:val="24"/>
          <w:szCs w:val="24"/>
          <w:lang w:eastAsia="ja-JP"/>
        </w:rPr>
        <w:tab/>
      </w:r>
      <w:r w:rsidRPr="0016210C">
        <w:rPr>
          <w:noProof/>
        </w:rPr>
        <w:t>Scope</w:t>
      </w:r>
      <w:r w:rsidRPr="0016210C">
        <w:rPr>
          <w:noProof/>
        </w:rPr>
        <w:tab/>
      </w:r>
      <w:r w:rsidRPr="0016210C">
        <w:rPr>
          <w:noProof/>
        </w:rPr>
        <w:fldChar w:fldCharType="begin"/>
      </w:r>
      <w:r w:rsidRPr="0016210C">
        <w:rPr>
          <w:noProof/>
        </w:rPr>
        <w:instrText xml:space="preserve"> PAGEREF _Toc272394484 \h </w:instrText>
      </w:r>
      <w:r w:rsidRPr="0016210C">
        <w:rPr>
          <w:noProof/>
        </w:rPr>
      </w:r>
      <w:r w:rsidRPr="0016210C">
        <w:rPr>
          <w:noProof/>
        </w:rPr>
        <w:fldChar w:fldCharType="separate"/>
      </w:r>
      <w:r w:rsidR="00946AF2">
        <w:rPr>
          <w:noProof/>
        </w:rPr>
        <w:t>4</w:t>
      </w:r>
      <w:r w:rsidRPr="0016210C">
        <w:rPr>
          <w:noProof/>
        </w:rPr>
        <w:fldChar w:fldCharType="end"/>
      </w:r>
    </w:p>
    <w:p w14:paraId="78870311"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1.3</w:t>
      </w:r>
      <w:r w:rsidRPr="0016210C">
        <w:rPr>
          <w:rFonts w:asciiTheme="minorHAnsi" w:eastAsiaTheme="minorEastAsia" w:hAnsiTheme="minorHAnsi" w:cstheme="minorBidi"/>
          <w:noProof/>
          <w:sz w:val="24"/>
          <w:szCs w:val="24"/>
          <w:lang w:eastAsia="ja-JP"/>
        </w:rPr>
        <w:tab/>
      </w:r>
      <w:r w:rsidRPr="0016210C">
        <w:rPr>
          <w:noProof/>
        </w:rPr>
        <w:t>Definitions, Acronyms and Abbreviations</w:t>
      </w:r>
      <w:r w:rsidRPr="0016210C">
        <w:rPr>
          <w:noProof/>
        </w:rPr>
        <w:tab/>
      </w:r>
      <w:r w:rsidRPr="0016210C">
        <w:rPr>
          <w:noProof/>
        </w:rPr>
        <w:fldChar w:fldCharType="begin"/>
      </w:r>
      <w:r w:rsidRPr="0016210C">
        <w:rPr>
          <w:noProof/>
        </w:rPr>
        <w:instrText xml:space="preserve"> PAGEREF _Toc272394485 \h </w:instrText>
      </w:r>
      <w:r w:rsidRPr="0016210C">
        <w:rPr>
          <w:noProof/>
        </w:rPr>
      </w:r>
      <w:r w:rsidRPr="0016210C">
        <w:rPr>
          <w:noProof/>
        </w:rPr>
        <w:fldChar w:fldCharType="separate"/>
      </w:r>
      <w:r w:rsidR="00946AF2">
        <w:rPr>
          <w:noProof/>
        </w:rPr>
        <w:t>4</w:t>
      </w:r>
      <w:r w:rsidRPr="0016210C">
        <w:rPr>
          <w:noProof/>
        </w:rPr>
        <w:fldChar w:fldCharType="end"/>
      </w:r>
    </w:p>
    <w:p w14:paraId="6E8D9CB5"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1.4</w:t>
      </w:r>
      <w:r w:rsidRPr="0016210C">
        <w:rPr>
          <w:rFonts w:asciiTheme="minorHAnsi" w:eastAsiaTheme="minorEastAsia" w:hAnsiTheme="minorHAnsi" w:cstheme="minorBidi"/>
          <w:noProof/>
          <w:sz w:val="24"/>
          <w:szCs w:val="24"/>
          <w:lang w:eastAsia="ja-JP"/>
        </w:rPr>
        <w:tab/>
      </w:r>
      <w:r w:rsidRPr="0016210C">
        <w:rPr>
          <w:noProof/>
        </w:rPr>
        <w:t>References</w:t>
      </w:r>
      <w:r w:rsidRPr="0016210C">
        <w:rPr>
          <w:noProof/>
        </w:rPr>
        <w:tab/>
      </w:r>
      <w:r w:rsidRPr="0016210C">
        <w:rPr>
          <w:noProof/>
        </w:rPr>
        <w:fldChar w:fldCharType="begin"/>
      </w:r>
      <w:r w:rsidRPr="0016210C">
        <w:rPr>
          <w:noProof/>
        </w:rPr>
        <w:instrText xml:space="preserve"> PAGEREF _Toc272394486 \h </w:instrText>
      </w:r>
      <w:r w:rsidRPr="0016210C">
        <w:rPr>
          <w:noProof/>
        </w:rPr>
      </w:r>
      <w:r w:rsidRPr="0016210C">
        <w:rPr>
          <w:noProof/>
        </w:rPr>
        <w:fldChar w:fldCharType="separate"/>
      </w:r>
      <w:r w:rsidR="00946AF2">
        <w:rPr>
          <w:noProof/>
        </w:rPr>
        <w:t>4</w:t>
      </w:r>
      <w:r w:rsidRPr="0016210C">
        <w:rPr>
          <w:noProof/>
        </w:rPr>
        <w:fldChar w:fldCharType="end"/>
      </w:r>
    </w:p>
    <w:p w14:paraId="49C1BD92"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1.5</w:t>
      </w:r>
      <w:r w:rsidRPr="0016210C">
        <w:rPr>
          <w:rFonts w:asciiTheme="minorHAnsi" w:eastAsiaTheme="minorEastAsia" w:hAnsiTheme="minorHAnsi" w:cstheme="minorBidi"/>
          <w:noProof/>
          <w:sz w:val="24"/>
          <w:szCs w:val="24"/>
          <w:lang w:eastAsia="ja-JP"/>
        </w:rPr>
        <w:tab/>
      </w:r>
      <w:r w:rsidRPr="0016210C">
        <w:rPr>
          <w:noProof/>
        </w:rPr>
        <w:t>Overview</w:t>
      </w:r>
      <w:r w:rsidRPr="0016210C">
        <w:rPr>
          <w:noProof/>
        </w:rPr>
        <w:tab/>
      </w:r>
      <w:r w:rsidRPr="0016210C">
        <w:rPr>
          <w:noProof/>
        </w:rPr>
        <w:fldChar w:fldCharType="begin"/>
      </w:r>
      <w:r w:rsidRPr="0016210C">
        <w:rPr>
          <w:noProof/>
        </w:rPr>
        <w:instrText xml:space="preserve"> PAGEREF _Toc272394487 \h </w:instrText>
      </w:r>
      <w:r w:rsidRPr="0016210C">
        <w:rPr>
          <w:noProof/>
        </w:rPr>
      </w:r>
      <w:r w:rsidRPr="0016210C">
        <w:rPr>
          <w:noProof/>
        </w:rPr>
        <w:fldChar w:fldCharType="separate"/>
      </w:r>
      <w:r w:rsidR="00946AF2">
        <w:rPr>
          <w:noProof/>
        </w:rPr>
        <w:t>5</w:t>
      </w:r>
      <w:r w:rsidRPr="0016210C">
        <w:rPr>
          <w:noProof/>
        </w:rPr>
        <w:fldChar w:fldCharType="end"/>
      </w:r>
    </w:p>
    <w:p w14:paraId="28926095" w14:textId="77777777" w:rsidR="00696638" w:rsidRPr="0016210C" w:rsidRDefault="00696638">
      <w:pPr>
        <w:pStyle w:val="11"/>
        <w:tabs>
          <w:tab w:val="left" w:pos="362"/>
        </w:tabs>
        <w:rPr>
          <w:rFonts w:asciiTheme="minorHAnsi" w:eastAsiaTheme="minorEastAsia" w:hAnsiTheme="minorHAnsi" w:cstheme="minorBidi"/>
          <w:caps w:val="0"/>
          <w:noProof/>
          <w:sz w:val="24"/>
          <w:szCs w:val="24"/>
          <w:lang w:eastAsia="ja-JP"/>
        </w:rPr>
      </w:pPr>
      <w:r w:rsidRPr="0016210C">
        <w:rPr>
          <w:noProof/>
        </w:rPr>
        <w:t>2</w:t>
      </w:r>
      <w:r w:rsidRPr="0016210C">
        <w:rPr>
          <w:rFonts w:asciiTheme="minorHAnsi" w:eastAsiaTheme="minorEastAsia" w:hAnsiTheme="minorHAnsi" w:cstheme="minorBidi"/>
          <w:caps w:val="0"/>
          <w:noProof/>
          <w:sz w:val="24"/>
          <w:szCs w:val="24"/>
          <w:lang w:eastAsia="ja-JP"/>
        </w:rPr>
        <w:tab/>
      </w:r>
      <w:r w:rsidRPr="0016210C">
        <w:rPr>
          <w:noProof/>
        </w:rPr>
        <w:t>Overall Description</w:t>
      </w:r>
      <w:r w:rsidRPr="0016210C">
        <w:rPr>
          <w:noProof/>
        </w:rPr>
        <w:tab/>
      </w:r>
      <w:r w:rsidRPr="0016210C">
        <w:rPr>
          <w:noProof/>
        </w:rPr>
        <w:fldChar w:fldCharType="begin"/>
      </w:r>
      <w:r w:rsidRPr="0016210C">
        <w:rPr>
          <w:noProof/>
        </w:rPr>
        <w:instrText xml:space="preserve"> PAGEREF _Toc272394488 \h </w:instrText>
      </w:r>
      <w:r w:rsidRPr="0016210C">
        <w:rPr>
          <w:noProof/>
        </w:rPr>
      </w:r>
      <w:r w:rsidRPr="0016210C">
        <w:rPr>
          <w:noProof/>
        </w:rPr>
        <w:fldChar w:fldCharType="separate"/>
      </w:r>
      <w:r w:rsidR="00946AF2">
        <w:rPr>
          <w:noProof/>
        </w:rPr>
        <w:t>6</w:t>
      </w:r>
      <w:r w:rsidRPr="0016210C">
        <w:rPr>
          <w:noProof/>
        </w:rPr>
        <w:fldChar w:fldCharType="end"/>
      </w:r>
    </w:p>
    <w:p w14:paraId="1290061B"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2.1</w:t>
      </w:r>
      <w:r w:rsidRPr="0016210C">
        <w:rPr>
          <w:rFonts w:asciiTheme="minorHAnsi" w:eastAsiaTheme="minorEastAsia" w:hAnsiTheme="minorHAnsi" w:cstheme="minorBidi"/>
          <w:noProof/>
          <w:sz w:val="24"/>
          <w:szCs w:val="24"/>
          <w:lang w:eastAsia="ja-JP"/>
        </w:rPr>
        <w:tab/>
      </w:r>
      <w:r w:rsidRPr="0016210C">
        <w:rPr>
          <w:noProof/>
        </w:rPr>
        <w:t>Product perspective</w:t>
      </w:r>
      <w:r w:rsidRPr="0016210C">
        <w:rPr>
          <w:noProof/>
        </w:rPr>
        <w:tab/>
      </w:r>
      <w:r w:rsidRPr="0016210C">
        <w:rPr>
          <w:noProof/>
        </w:rPr>
        <w:fldChar w:fldCharType="begin"/>
      </w:r>
      <w:r w:rsidRPr="0016210C">
        <w:rPr>
          <w:noProof/>
        </w:rPr>
        <w:instrText xml:space="preserve"> PAGEREF _Toc272394489 \h </w:instrText>
      </w:r>
      <w:r w:rsidRPr="0016210C">
        <w:rPr>
          <w:noProof/>
        </w:rPr>
      </w:r>
      <w:r w:rsidRPr="0016210C">
        <w:rPr>
          <w:noProof/>
        </w:rPr>
        <w:fldChar w:fldCharType="separate"/>
      </w:r>
      <w:r w:rsidR="00946AF2">
        <w:rPr>
          <w:noProof/>
        </w:rPr>
        <w:t>6</w:t>
      </w:r>
      <w:r w:rsidRPr="0016210C">
        <w:rPr>
          <w:noProof/>
        </w:rPr>
        <w:fldChar w:fldCharType="end"/>
      </w:r>
    </w:p>
    <w:p w14:paraId="3A46E258"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2.2</w:t>
      </w:r>
      <w:r w:rsidRPr="0016210C">
        <w:rPr>
          <w:rFonts w:asciiTheme="minorHAnsi" w:eastAsiaTheme="minorEastAsia" w:hAnsiTheme="minorHAnsi" w:cstheme="minorBidi"/>
          <w:noProof/>
          <w:sz w:val="24"/>
          <w:szCs w:val="24"/>
          <w:lang w:eastAsia="ja-JP"/>
        </w:rPr>
        <w:tab/>
      </w:r>
      <w:r w:rsidRPr="0016210C">
        <w:rPr>
          <w:noProof/>
        </w:rPr>
        <w:t>Product functions</w:t>
      </w:r>
      <w:r w:rsidRPr="0016210C">
        <w:rPr>
          <w:noProof/>
        </w:rPr>
        <w:tab/>
      </w:r>
      <w:r w:rsidRPr="0016210C">
        <w:rPr>
          <w:noProof/>
        </w:rPr>
        <w:fldChar w:fldCharType="begin"/>
      </w:r>
      <w:r w:rsidRPr="0016210C">
        <w:rPr>
          <w:noProof/>
        </w:rPr>
        <w:instrText xml:space="preserve"> PAGEREF _Toc272394490 \h </w:instrText>
      </w:r>
      <w:r w:rsidRPr="0016210C">
        <w:rPr>
          <w:noProof/>
        </w:rPr>
      </w:r>
      <w:r w:rsidRPr="0016210C">
        <w:rPr>
          <w:noProof/>
        </w:rPr>
        <w:fldChar w:fldCharType="separate"/>
      </w:r>
      <w:r w:rsidR="00946AF2">
        <w:rPr>
          <w:noProof/>
        </w:rPr>
        <w:t>6</w:t>
      </w:r>
      <w:r w:rsidRPr="0016210C">
        <w:rPr>
          <w:noProof/>
        </w:rPr>
        <w:fldChar w:fldCharType="end"/>
      </w:r>
    </w:p>
    <w:p w14:paraId="4C662E13"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2.3</w:t>
      </w:r>
      <w:r w:rsidRPr="0016210C">
        <w:rPr>
          <w:rFonts w:asciiTheme="minorHAnsi" w:eastAsiaTheme="minorEastAsia" w:hAnsiTheme="minorHAnsi" w:cstheme="minorBidi"/>
          <w:noProof/>
          <w:sz w:val="24"/>
          <w:szCs w:val="24"/>
          <w:lang w:eastAsia="ja-JP"/>
        </w:rPr>
        <w:tab/>
      </w:r>
      <w:r w:rsidRPr="0016210C">
        <w:rPr>
          <w:noProof/>
        </w:rPr>
        <w:t>User characteristics</w:t>
      </w:r>
      <w:r w:rsidRPr="0016210C">
        <w:rPr>
          <w:noProof/>
        </w:rPr>
        <w:tab/>
      </w:r>
      <w:r w:rsidRPr="0016210C">
        <w:rPr>
          <w:noProof/>
        </w:rPr>
        <w:fldChar w:fldCharType="begin"/>
      </w:r>
      <w:r w:rsidRPr="0016210C">
        <w:rPr>
          <w:noProof/>
        </w:rPr>
        <w:instrText xml:space="preserve"> PAGEREF _Toc272394491 \h </w:instrText>
      </w:r>
      <w:r w:rsidRPr="0016210C">
        <w:rPr>
          <w:noProof/>
        </w:rPr>
      </w:r>
      <w:r w:rsidRPr="0016210C">
        <w:rPr>
          <w:noProof/>
        </w:rPr>
        <w:fldChar w:fldCharType="separate"/>
      </w:r>
      <w:r w:rsidR="00946AF2">
        <w:rPr>
          <w:noProof/>
        </w:rPr>
        <w:t>6</w:t>
      </w:r>
      <w:r w:rsidRPr="0016210C">
        <w:rPr>
          <w:noProof/>
        </w:rPr>
        <w:fldChar w:fldCharType="end"/>
      </w:r>
    </w:p>
    <w:p w14:paraId="07025C28"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2.4</w:t>
      </w:r>
      <w:r w:rsidRPr="0016210C">
        <w:rPr>
          <w:rFonts w:asciiTheme="minorHAnsi" w:eastAsiaTheme="minorEastAsia" w:hAnsiTheme="minorHAnsi" w:cstheme="minorBidi"/>
          <w:noProof/>
          <w:sz w:val="24"/>
          <w:szCs w:val="24"/>
          <w:lang w:eastAsia="ja-JP"/>
        </w:rPr>
        <w:tab/>
      </w:r>
      <w:r w:rsidRPr="0016210C">
        <w:rPr>
          <w:noProof/>
        </w:rPr>
        <w:t>Constraints</w:t>
      </w:r>
      <w:r w:rsidRPr="0016210C">
        <w:rPr>
          <w:noProof/>
        </w:rPr>
        <w:tab/>
      </w:r>
      <w:r w:rsidRPr="0016210C">
        <w:rPr>
          <w:noProof/>
        </w:rPr>
        <w:fldChar w:fldCharType="begin"/>
      </w:r>
      <w:r w:rsidRPr="0016210C">
        <w:rPr>
          <w:noProof/>
        </w:rPr>
        <w:instrText xml:space="preserve"> PAGEREF _Toc272394492 \h </w:instrText>
      </w:r>
      <w:r w:rsidRPr="0016210C">
        <w:rPr>
          <w:noProof/>
        </w:rPr>
      </w:r>
      <w:r w:rsidRPr="0016210C">
        <w:rPr>
          <w:noProof/>
        </w:rPr>
        <w:fldChar w:fldCharType="separate"/>
      </w:r>
      <w:r w:rsidR="00946AF2">
        <w:rPr>
          <w:noProof/>
        </w:rPr>
        <w:t>6</w:t>
      </w:r>
      <w:r w:rsidRPr="0016210C">
        <w:rPr>
          <w:noProof/>
        </w:rPr>
        <w:fldChar w:fldCharType="end"/>
      </w:r>
    </w:p>
    <w:p w14:paraId="0096286D"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2.5</w:t>
      </w:r>
      <w:r w:rsidRPr="0016210C">
        <w:rPr>
          <w:rFonts w:asciiTheme="minorHAnsi" w:eastAsiaTheme="minorEastAsia" w:hAnsiTheme="minorHAnsi" w:cstheme="minorBidi"/>
          <w:noProof/>
          <w:sz w:val="24"/>
          <w:szCs w:val="24"/>
          <w:lang w:eastAsia="ja-JP"/>
        </w:rPr>
        <w:tab/>
      </w:r>
      <w:r w:rsidRPr="0016210C">
        <w:rPr>
          <w:noProof/>
        </w:rPr>
        <w:t>Assumptions and dependencies</w:t>
      </w:r>
      <w:r w:rsidRPr="0016210C">
        <w:rPr>
          <w:noProof/>
        </w:rPr>
        <w:tab/>
      </w:r>
      <w:r w:rsidRPr="0016210C">
        <w:rPr>
          <w:noProof/>
        </w:rPr>
        <w:fldChar w:fldCharType="begin"/>
      </w:r>
      <w:r w:rsidRPr="0016210C">
        <w:rPr>
          <w:noProof/>
        </w:rPr>
        <w:instrText xml:space="preserve"> PAGEREF _Toc272394493 \h </w:instrText>
      </w:r>
      <w:r w:rsidRPr="0016210C">
        <w:rPr>
          <w:noProof/>
        </w:rPr>
      </w:r>
      <w:r w:rsidRPr="0016210C">
        <w:rPr>
          <w:noProof/>
        </w:rPr>
        <w:fldChar w:fldCharType="separate"/>
      </w:r>
      <w:r w:rsidR="00946AF2">
        <w:rPr>
          <w:noProof/>
        </w:rPr>
        <w:t>6</w:t>
      </w:r>
      <w:r w:rsidRPr="0016210C">
        <w:rPr>
          <w:noProof/>
        </w:rPr>
        <w:fldChar w:fldCharType="end"/>
      </w:r>
    </w:p>
    <w:p w14:paraId="1B99926D" w14:textId="77777777" w:rsidR="00696638" w:rsidRPr="0016210C" w:rsidRDefault="00696638">
      <w:pPr>
        <w:pStyle w:val="11"/>
        <w:tabs>
          <w:tab w:val="left" w:pos="362"/>
        </w:tabs>
        <w:rPr>
          <w:rFonts w:asciiTheme="minorHAnsi" w:eastAsiaTheme="minorEastAsia" w:hAnsiTheme="minorHAnsi" w:cstheme="minorBidi"/>
          <w:caps w:val="0"/>
          <w:noProof/>
          <w:sz w:val="24"/>
          <w:szCs w:val="24"/>
          <w:lang w:eastAsia="ja-JP"/>
        </w:rPr>
      </w:pPr>
      <w:r w:rsidRPr="0016210C">
        <w:rPr>
          <w:noProof/>
        </w:rPr>
        <w:t>3</w:t>
      </w:r>
      <w:r w:rsidRPr="0016210C">
        <w:rPr>
          <w:rFonts w:asciiTheme="minorHAnsi" w:eastAsiaTheme="minorEastAsia" w:hAnsiTheme="minorHAnsi" w:cstheme="minorBidi"/>
          <w:caps w:val="0"/>
          <w:noProof/>
          <w:sz w:val="24"/>
          <w:szCs w:val="24"/>
          <w:lang w:eastAsia="ja-JP"/>
        </w:rPr>
        <w:tab/>
      </w:r>
      <w:r w:rsidRPr="0016210C">
        <w:rPr>
          <w:noProof/>
        </w:rPr>
        <w:t>Specific Requirements</w:t>
      </w:r>
      <w:r w:rsidRPr="0016210C">
        <w:rPr>
          <w:noProof/>
        </w:rPr>
        <w:tab/>
      </w:r>
      <w:r w:rsidRPr="0016210C">
        <w:rPr>
          <w:noProof/>
        </w:rPr>
        <w:fldChar w:fldCharType="begin"/>
      </w:r>
      <w:r w:rsidRPr="0016210C">
        <w:rPr>
          <w:noProof/>
        </w:rPr>
        <w:instrText xml:space="preserve"> PAGEREF _Toc272394494 \h </w:instrText>
      </w:r>
      <w:r w:rsidRPr="0016210C">
        <w:rPr>
          <w:noProof/>
        </w:rPr>
      </w:r>
      <w:r w:rsidRPr="0016210C">
        <w:rPr>
          <w:noProof/>
        </w:rPr>
        <w:fldChar w:fldCharType="separate"/>
      </w:r>
      <w:r w:rsidR="00946AF2">
        <w:rPr>
          <w:noProof/>
        </w:rPr>
        <w:t>7</w:t>
      </w:r>
      <w:r w:rsidRPr="0016210C">
        <w:rPr>
          <w:noProof/>
        </w:rPr>
        <w:fldChar w:fldCharType="end"/>
      </w:r>
    </w:p>
    <w:p w14:paraId="6D93153F"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3.1</w:t>
      </w:r>
      <w:r w:rsidRPr="0016210C">
        <w:rPr>
          <w:rFonts w:asciiTheme="minorHAnsi" w:eastAsiaTheme="minorEastAsia" w:hAnsiTheme="minorHAnsi" w:cstheme="minorBidi"/>
          <w:noProof/>
          <w:sz w:val="24"/>
          <w:szCs w:val="24"/>
          <w:lang w:eastAsia="ja-JP"/>
        </w:rPr>
        <w:tab/>
      </w:r>
      <w:r w:rsidRPr="0016210C">
        <w:rPr>
          <w:noProof/>
        </w:rPr>
        <w:t>Functional Requirements</w:t>
      </w:r>
      <w:r w:rsidRPr="0016210C">
        <w:rPr>
          <w:noProof/>
        </w:rPr>
        <w:tab/>
      </w:r>
      <w:r w:rsidRPr="0016210C">
        <w:rPr>
          <w:noProof/>
        </w:rPr>
        <w:fldChar w:fldCharType="begin"/>
      </w:r>
      <w:r w:rsidRPr="0016210C">
        <w:rPr>
          <w:noProof/>
        </w:rPr>
        <w:instrText xml:space="preserve"> PAGEREF _Toc272394495 \h </w:instrText>
      </w:r>
      <w:r w:rsidRPr="0016210C">
        <w:rPr>
          <w:noProof/>
        </w:rPr>
      </w:r>
      <w:r w:rsidRPr="0016210C">
        <w:rPr>
          <w:noProof/>
        </w:rPr>
        <w:fldChar w:fldCharType="separate"/>
      </w:r>
      <w:r w:rsidR="00946AF2">
        <w:rPr>
          <w:noProof/>
        </w:rPr>
        <w:t>7</w:t>
      </w:r>
      <w:r w:rsidRPr="0016210C">
        <w:rPr>
          <w:noProof/>
        </w:rPr>
        <w:fldChar w:fldCharType="end"/>
      </w:r>
    </w:p>
    <w:p w14:paraId="3EA2F953"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3.2</w:t>
      </w:r>
      <w:r w:rsidRPr="0016210C">
        <w:rPr>
          <w:rFonts w:asciiTheme="minorHAnsi" w:eastAsiaTheme="minorEastAsia" w:hAnsiTheme="minorHAnsi" w:cstheme="minorBidi"/>
          <w:noProof/>
          <w:sz w:val="24"/>
          <w:szCs w:val="24"/>
          <w:lang w:eastAsia="ja-JP"/>
        </w:rPr>
        <w:tab/>
      </w:r>
      <w:r w:rsidRPr="0016210C">
        <w:rPr>
          <w:noProof/>
        </w:rPr>
        <w:t>Non-Functional Requirements</w:t>
      </w:r>
      <w:r w:rsidRPr="0016210C">
        <w:rPr>
          <w:noProof/>
        </w:rPr>
        <w:tab/>
      </w:r>
      <w:r w:rsidRPr="0016210C">
        <w:rPr>
          <w:noProof/>
        </w:rPr>
        <w:fldChar w:fldCharType="begin"/>
      </w:r>
      <w:r w:rsidRPr="0016210C">
        <w:rPr>
          <w:noProof/>
        </w:rPr>
        <w:instrText xml:space="preserve"> PAGEREF _Toc272394496 \h </w:instrText>
      </w:r>
      <w:r w:rsidRPr="0016210C">
        <w:rPr>
          <w:noProof/>
        </w:rPr>
      </w:r>
      <w:r w:rsidRPr="0016210C">
        <w:rPr>
          <w:noProof/>
        </w:rPr>
        <w:fldChar w:fldCharType="separate"/>
      </w:r>
      <w:r w:rsidR="00946AF2">
        <w:rPr>
          <w:noProof/>
        </w:rPr>
        <w:t>7</w:t>
      </w:r>
      <w:r w:rsidRPr="0016210C">
        <w:rPr>
          <w:noProof/>
        </w:rPr>
        <w:fldChar w:fldCharType="end"/>
      </w:r>
    </w:p>
    <w:p w14:paraId="0D43C8E3"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3.3</w:t>
      </w:r>
      <w:r w:rsidRPr="0016210C">
        <w:rPr>
          <w:rFonts w:asciiTheme="minorHAnsi" w:eastAsiaTheme="minorEastAsia" w:hAnsiTheme="minorHAnsi" w:cstheme="minorBidi"/>
          <w:noProof/>
          <w:sz w:val="24"/>
          <w:szCs w:val="24"/>
          <w:lang w:eastAsia="ja-JP"/>
        </w:rPr>
        <w:tab/>
      </w:r>
      <w:r w:rsidRPr="0016210C">
        <w:rPr>
          <w:noProof/>
        </w:rPr>
        <w:t>Use Cases</w:t>
      </w:r>
      <w:r w:rsidRPr="0016210C">
        <w:rPr>
          <w:noProof/>
        </w:rPr>
        <w:tab/>
      </w:r>
      <w:r w:rsidRPr="0016210C">
        <w:rPr>
          <w:noProof/>
        </w:rPr>
        <w:fldChar w:fldCharType="begin"/>
      </w:r>
      <w:r w:rsidRPr="0016210C">
        <w:rPr>
          <w:noProof/>
        </w:rPr>
        <w:instrText xml:space="preserve"> PAGEREF _Toc272394497 \h </w:instrText>
      </w:r>
      <w:r w:rsidRPr="0016210C">
        <w:rPr>
          <w:noProof/>
        </w:rPr>
      </w:r>
      <w:r w:rsidRPr="0016210C">
        <w:rPr>
          <w:noProof/>
        </w:rPr>
        <w:fldChar w:fldCharType="separate"/>
      </w:r>
      <w:r w:rsidR="00946AF2">
        <w:rPr>
          <w:noProof/>
        </w:rPr>
        <w:t>10</w:t>
      </w:r>
      <w:r w:rsidRPr="0016210C">
        <w:rPr>
          <w:noProof/>
        </w:rPr>
        <w:fldChar w:fldCharType="end"/>
      </w:r>
    </w:p>
    <w:p w14:paraId="7C7E56DF" w14:textId="77777777" w:rsidR="00696638" w:rsidRPr="0016210C" w:rsidRDefault="00696638">
      <w:pPr>
        <w:pStyle w:val="11"/>
        <w:tabs>
          <w:tab w:val="left" w:pos="362"/>
        </w:tabs>
        <w:rPr>
          <w:rFonts w:asciiTheme="minorHAnsi" w:eastAsiaTheme="minorEastAsia" w:hAnsiTheme="minorHAnsi" w:cstheme="minorBidi"/>
          <w:caps w:val="0"/>
          <w:noProof/>
          <w:sz w:val="24"/>
          <w:szCs w:val="24"/>
          <w:lang w:eastAsia="ja-JP"/>
        </w:rPr>
      </w:pPr>
      <w:r w:rsidRPr="0016210C">
        <w:rPr>
          <w:noProof/>
        </w:rPr>
        <w:t>4</w:t>
      </w:r>
      <w:r w:rsidRPr="0016210C">
        <w:rPr>
          <w:rFonts w:asciiTheme="minorHAnsi" w:eastAsiaTheme="minorEastAsia" w:hAnsiTheme="minorHAnsi" w:cstheme="minorBidi"/>
          <w:caps w:val="0"/>
          <w:noProof/>
          <w:sz w:val="24"/>
          <w:szCs w:val="24"/>
          <w:lang w:eastAsia="ja-JP"/>
        </w:rPr>
        <w:tab/>
      </w:r>
      <w:r w:rsidRPr="0016210C">
        <w:rPr>
          <w:noProof/>
        </w:rPr>
        <w:t>Supporting Information</w:t>
      </w:r>
      <w:r w:rsidRPr="0016210C">
        <w:rPr>
          <w:noProof/>
        </w:rPr>
        <w:tab/>
      </w:r>
      <w:r w:rsidRPr="0016210C">
        <w:rPr>
          <w:noProof/>
        </w:rPr>
        <w:fldChar w:fldCharType="begin"/>
      </w:r>
      <w:r w:rsidRPr="0016210C">
        <w:rPr>
          <w:noProof/>
        </w:rPr>
        <w:instrText xml:space="preserve"> PAGEREF _Toc272394498 \h </w:instrText>
      </w:r>
      <w:r w:rsidRPr="0016210C">
        <w:rPr>
          <w:noProof/>
        </w:rPr>
      </w:r>
      <w:r w:rsidRPr="0016210C">
        <w:rPr>
          <w:noProof/>
        </w:rPr>
        <w:fldChar w:fldCharType="separate"/>
      </w:r>
      <w:r w:rsidR="00946AF2">
        <w:rPr>
          <w:noProof/>
        </w:rPr>
        <w:t>10</w:t>
      </w:r>
      <w:r w:rsidRPr="0016210C">
        <w:rPr>
          <w:noProof/>
        </w:rPr>
        <w:fldChar w:fldCharType="end"/>
      </w:r>
    </w:p>
    <w:p w14:paraId="161E3CCE" w14:textId="77777777" w:rsidR="007823B5" w:rsidRPr="0016210C" w:rsidRDefault="007823B5" w:rsidP="007823B5">
      <w:r w:rsidRPr="0016210C">
        <w:fldChar w:fldCharType="end"/>
      </w:r>
    </w:p>
    <w:p w14:paraId="210F63EF" w14:textId="77777777" w:rsidR="007823B5" w:rsidRPr="0016210C" w:rsidRDefault="007823B5" w:rsidP="007823B5">
      <w:pPr>
        <w:pStyle w:val="a9"/>
      </w:pPr>
      <w:r w:rsidRPr="0016210C">
        <w:br w:type="page"/>
      </w:r>
      <w:r w:rsidRPr="0016210C">
        <w:lastRenderedPageBreak/>
        <w:t>Revision History</w:t>
      </w:r>
    </w:p>
    <w:p w14:paraId="66798B08" w14:textId="77777777" w:rsidR="007823B5" w:rsidRPr="0016210C" w:rsidRDefault="007823B5" w:rsidP="007823B5">
      <w:pPr>
        <w:jc w:val="center"/>
        <w:rPr>
          <w:b/>
          <w:sz w:val="36"/>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16210C" w14:paraId="319E4963" w14:textId="77777777">
        <w:tc>
          <w:tcPr>
            <w:tcW w:w="1701" w:type="dxa"/>
            <w:shd w:val="pct10" w:color="000000" w:fill="FFFFFF"/>
          </w:tcPr>
          <w:p w14:paraId="5FD7AF7C" w14:textId="77777777" w:rsidR="007823B5" w:rsidRPr="0016210C" w:rsidRDefault="007823B5" w:rsidP="007823B5">
            <w:pPr>
              <w:pStyle w:val="table"/>
              <w:jc w:val="center"/>
              <w:rPr>
                <w:b/>
              </w:rPr>
            </w:pPr>
            <w:bookmarkStart w:id="0" w:name="Ver_00"/>
            <w:bookmarkEnd w:id="0"/>
            <w:r w:rsidRPr="0016210C">
              <w:rPr>
                <w:b/>
              </w:rPr>
              <w:t>Date</w:t>
            </w:r>
          </w:p>
        </w:tc>
        <w:tc>
          <w:tcPr>
            <w:tcW w:w="1701" w:type="dxa"/>
            <w:shd w:val="pct10" w:color="000000" w:fill="FFFFFF"/>
          </w:tcPr>
          <w:p w14:paraId="7074125E" w14:textId="77777777" w:rsidR="007823B5" w:rsidRPr="0016210C" w:rsidRDefault="007823B5" w:rsidP="007823B5">
            <w:pPr>
              <w:pStyle w:val="table"/>
              <w:jc w:val="center"/>
              <w:rPr>
                <w:b/>
              </w:rPr>
            </w:pPr>
            <w:r w:rsidRPr="0016210C">
              <w:rPr>
                <w:b/>
              </w:rPr>
              <w:t>Version</w:t>
            </w:r>
          </w:p>
        </w:tc>
        <w:tc>
          <w:tcPr>
            <w:tcW w:w="3402" w:type="dxa"/>
            <w:shd w:val="pct10" w:color="000000" w:fill="FFFFFF"/>
          </w:tcPr>
          <w:p w14:paraId="2FF196B0" w14:textId="77777777" w:rsidR="007823B5" w:rsidRPr="0016210C" w:rsidRDefault="007823B5" w:rsidP="007823B5">
            <w:pPr>
              <w:pStyle w:val="table"/>
              <w:jc w:val="center"/>
              <w:rPr>
                <w:b/>
              </w:rPr>
            </w:pPr>
            <w:r w:rsidRPr="0016210C">
              <w:rPr>
                <w:b/>
              </w:rPr>
              <w:t>Description</w:t>
            </w:r>
          </w:p>
        </w:tc>
        <w:tc>
          <w:tcPr>
            <w:tcW w:w="2694" w:type="dxa"/>
            <w:shd w:val="pct10" w:color="000000" w:fill="FFFFFF"/>
          </w:tcPr>
          <w:p w14:paraId="622E9F33" w14:textId="77777777" w:rsidR="007823B5" w:rsidRPr="0016210C" w:rsidRDefault="007823B5" w:rsidP="007823B5">
            <w:pPr>
              <w:pStyle w:val="table"/>
              <w:jc w:val="center"/>
              <w:rPr>
                <w:b/>
              </w:rPr>
            </w:pPr>
            <w:r w:rsidRPr="0016210C">
              <w:rPr>
                <w:b/>
              </w:rPr>
              <w:t>Author(s)</w:t>
            </w:r>
          </w:p>
        </w:tc>
      </w:tr>
      <w:tr w:rsidR="007823B5" w:rsidRPr="0016210C" w14:paraId="13817805" w14:textId="77777777">
        <w:tc>
          <w:tcPr>
            <w:tcW w:w="1701" w:type="dxa"/>
          </w:tcPr>
          <w:p w14:paraId="207216FC" w14:textId="19915133" w:rsidR="007823B5" w:rsidRPr="0016210C" w:rsidRDefault="005E0FDC" w:rsidP="007823B5">
            <w:pPr>
              <w:pStyle w:val="table"/>
              <w:jc w:val="center"/>
            </w:pPr>
            <w:r>
              <w:t>7.10.2014</w:t>
            </w:r>
          </w:p>
        </w:tc>
        <w:tc>
          <w:tcPr>
            <w:tcW w:w="1701" w:type="dxa"/>
          </w:tcPr>
          <w:p w14:paraId="53E887FB" w14:textId="21241CF3" w:rsidR="007823B5" w:rsidRPr="0016210C" w:rsidRDefault="004F3C58" w:rsidP="004F3C58">
            <w:pPr>
              <w:pStyle w:val="Tabletext"/>
            </w:pPr>
            <w:r>
              <w:t>0.9</w:t>
            </w:r>
          </w:p>
        </w:tc>
        <w:tc>
          <w:tcPr>
            <w:tcW w:w="3402" w:type="dxa"/>
          </w:tcPr>
          <w:p w14:paraId="1AB57822" w14:textId="1EBE03A9" w:rsidR="007823B5" w:rsidRPr="0016210C" w:rsidRDefault="006F47E2" w:rsidP="00D14A0E">
            <w:pPr>
              <w:pStyle w:val="Tabletext"/>
            </w:pPr>
            <w:r>
              <w:t xml:space="preserve">Items </w:t>
            </w:r>
            <w:r w:rsidR="00D14A0E">
              <w:t>1.1 – 2.3</w:t>
            </w:r>
          </w:p>
        </w:tc>
        <w:tc>
          <w:tcPr>
            <w:tcW w:w="2694" w:type="dxa"/>
          </w:tcPr>
          <w:p w14:paraId="51D30ECA" w14:textId="77777777" w:rsidR="007823B5" w:rsidRDefault="00D14A0E" w:rsidP="007823B5">
            <w:pPr>
              <w:pStyle w:val="Tabletext"/>
              <w:jc w:val="center"/>
            </w:pPr>
            <w:r>
              <w:t>Dina Gimadieva</w:t>
            </w:r>
          </w:p>
          <w:p w14:paraId="661D1292" w14:textId="585B285F" w:rsidR="00D14A0E" w:rsidRDefault="00D14A0E" w:rsidP="007823B5">
            <w:pPr>
              <w:pStyle w:val="Tabletext"/>
              <w:jc w:val="center"/>
            </w:pPr>
            <w:r>
              <w:t>Arthur Samigullin</w:t>
            </w:r>
          </w:p>
          <w:p w14:paraId="3ECE82EC" w14:textId="320080D5" w:rsidR="00D14A0E" w:rsidRPr="0016210C" w:rsidRDefault="00D14A0E" w:rsidP="007823B5">
            <w:pPr>
              <w:pStyle w:val="Tabletext"/>
              <w:jc w:val="center"/>
            </w:pPr>
            <w:r>
              <w:t>Galiya Zainagtdinova</w:t>
            </w:r>
          </w:p>
        </w:tc>
      </w:tr>
      <w:tr w:rsidR="007823B5" w:rsidRPr="0016210C" w14:paraId="52DE881F" w14:textId="77777777">
        <w:tc>
          <w:tcPr>
            <w:tcW w:w="1701" w:type="dxa"/>
          </w:tcPr>
          <w:p w14:paraId="68E61AF3" w14:textId="045E5571" w:rsidR="007823B5" w:rsidRPr="0016210C" w:rsidRDefault="005E0FDC" w:rsidP="007823B5">
            <w:pPr>
              <w:pStyle w:val="table"/>
              <w:jc w:val="center"/>
            </w:pPr>
            <w:r>
              <w:t>14.10.2014</w:t>
            </w:r>
          </w:p>
        </w:tc>
        <w:tc>
          <w:tcPr>
            <w:tcW w:w="1701" w:type="dxa"/>
          </w:tcPr>
          <w:p w14:paraId="5EA4D2E3" w14:textId="01776D59" w:rsidR="007823B5" w:rsidRPr="0016210C" w:rsidRDefault="004F3C58" w:rsidP="004F3C58">
            <w:pPr>
              <w:pStyle w:val="table"/>
            </w:pPr>
            <w:r>
              <w:t>0.99</w:t>
            </w:r>
          </w:p>
        </w:tc>
        <w:tc>
          <w:tcPr>
            <w:tcW w:w="3402" w:type="dxa"/>
          </w:tcPr>
          <w:p w14:paraId="743B3CE8" w14:textId="7A9F3924" w:rsidR="007823B5" w:rsidRPr="0016210C" w:rsidRDefault="006F47E2" w:rsidP="00D14A0E">
            <w:pPr>
              <w:pStyle w:val="table"/>
            </w:pPr>
            <w:r>
              <w:t xml:space="preserve">Items </w:t>
            </w:r>
            <w:r w:rsidR="00D14A0E">
              <w:t>2.4 – 3.2</w:t>
            </w:r>
          </w:p>
        </w:tc>
        <w:tc>
          <w:tcPr>
            <w:tcW w:w="2694" w:type="dxa"/>
          </w:tcPr>
          <w:p w14:paraId="5F23B923" w14:textId="77777777" w:rsidR="00D14A0E" w:rsidRDefault="00D14A0E" w:rsidP="00D14A0E">
            <w:pPr>
              <w:pStyle w:val="Tabletext"/>
              <w:jc w:val="center"/>
            </w:pPr>
            <w:r>
              <w:t>Dina Gimadieva</w:t>
            </w:r>
          </w:p>
          <w:p w14:paraId="788263CE" w14:textId="77777777" w:rsidR="00D14A0E" w:rsidRDefault="00D14A0E" w:rsidP="00D14A0E">
            <w:pPr>
              <w:pStyle w:val="Tabletext"/>
              <w:jc w:val="center"/>
            </w:pPr>
            <w:r>
              <w:t>Arthur Samigullin</w:t>
            </w:r>
          </w:p>
          <w:p w14:paraId="1F9C8672" w14:textId="3D3BCBD9" w:rsidR="007823B5" w:rsidRPr="0016210C" w:rsidRDefault="00D14A0E" w:rsidP="00D14A0E">
            <w:pPr>
              <w:pStyle w:val="table"/>
              <w:jc w:val="center"/>
            </w:pPr>
            <w:r>
              <w:t>Galiya Zainagtdinova</w:t>
            </w:r>
          </w:p>
        </w:tc>
      </w:tr>
      <w:tr w:rsidR="007823B5" w:rsidRPr="0016210C" w14:paraId="33779291" w14:textId="77777777">
        <w:tc>
          <w:tcPr>
            <w:tcW w:w="1701" w:type="dxa"/>
          </w:tcPr>
          <w:p w14:paraId="3E18FCC1" w14:textId="6BA6FA87" w:rsidR="007823B5" w:rsidRPr="0016210C" w:rsidRDefault="005E0FDC" w:rsidP="007823B5">
            <w:pPr>
              <w:pStyle w:val="table"/>
              <w:jc w:val="center"/>
            </w:pPr>
            <w:r>
              <w:t>18.10.2014</w:t>
            </w:r>
          </w:p>
        </w:tc>
        <w:tc>
          <w:tcPr>
            <w:tcW w:w="1701" w:type="dxa"/>
          </w:tcPr>
          <w:p w14:paraId="5FA55CBE" w14:textId="5DAAA55B" w:rsidR="007823B5" w:rsidRPr="0016210C" w:rsidRDefault="004F3C58" w:rsidP="004F3C58">
            <w:pPr>
              <w:pStyle w:val="table"/>
            </w:pPr>
            <w:r>
              <w:t>1 alpha</w:t>
            </w:r>
          </w:p>
        </w:tc>
        <w:tc>
          <w:tcPr>
            <w:tcW w:w="3402" w:type="dxa"/>
          </w:tcPr>
          <w:p w14:paraId="163DD17B" w14:textId="4960169C" w:rsidR="004F3C58" w:rsidRDefault="006F47E2" w:rsidP="00D14A0E">
            <w:pPr>
              <w:pStyle w:val="table"/>
            </w:pPr>
            <w:r>
              <w:t xml:space="preserve">Items </w:t>
            </w:r>
            <w:r w:rsidR="00D14A0E">
              <w:t>3.3, 4</w:t>
            </w:r>
            <w:r w:rsidR="004F3C58">
              <w:t>;</w:t>
            </w:r>
          </w:p>
          <w:p w14:paraId="65E3BCB0" w14:textId="0748FDD0" w:rsidR="007823B5" w:rsidRPr="0016210C" w:rsidRDefault="004F3C58" w:rsidP="00D14A0E">
            <w:pPr>
              <w:pStyle w:val="table"/>
            </w:pPr>
            <w:r>
              <w:t>correcting mistakes</w:t>
            </w:r>
          </w:p>
        </w:tc>
        <w:tc>
          <w:tcPr>
            <w:tcW w:w="2694" w:type="dxa"/>
          </w:tcPr>
          <w:p w14:paraId="3A0820F8" w14:textId="77777777" w:rsidR="00D14A0E" w:rsidRDefault="00D14A0E" w:rsidP="00D14A0E">
            <w:pPr>
              <w:pStyle w:val="Tabletext"/>
              <w:jc w:val="center"/>
            </w:pPr>
            <w:r>
              <w:t>Dina Gimadieva</w:t>
            </w:r>
          </w:p>
          <w:p w14:paraId="64E59B77" w14:textId="77777777" w:rsidR="00D14A0E" w:rsidRDefault="00D14A0E" w:rsidP="00D14A0E">
            <w:pPr>
              <w:pStyle w:val="Tabletext"/>
              <w:jc w:val="center"/>
            </w:pPr>
            <w:r>
              <w:t>Arthur Samigullin</w:t>
            </w:r>
          </w:p>
          <w:p w14:paraId="6CCA99B4" w14:textId="578A081C" w:rsidR="007823B5" w:rsidRPr="0016210C" w:rsidRDefault="00D14A0E" w:rsidP="00D14A0E">
            <w:pPr>
              <w:pStyle w:val="table"/>
              <w:jc w:val="center"/>
            </w:pPr>
            <w:r>
              <w:t>Galiya Zainagtdinova</w:t>
            </w:r>
          </w:p>
        </w:tc>
      </w:tr>
    </w:tbl>
    <w:p w14:paraId="0D3E880A" w14:textId="5C9A2902" w:rsidR="007823B5" w:rsidRPr="0016210C" w:rsidRDefault="007823B5" w:rsidP="007823B5">
      <w:pPr>
        <w:pStyle w:val="a8"/>
        <w:rPr>
          <w:sz w:val="16"/>
        </w:rPr>
      </w:pPr>
    </w:p>
    <w:p w14:paraId="002F5C01" w14:textId="26546B11" w:rsidR="00983419" w:rsidRPr="0016210C" w:rsidRDefault="007823B5" w:rsidP="00DE78C7">
      <w:pPr>
        <w:pStyle w:val="1"/>
        <w:keepNext/>
        <w:tabs>
          <w:tab w:val="num" w:pos="709"/>
        </w:tabs>
        <w:ind w:left="709" w:hanging="709"/>
      </w:pPr>
      <w:r w:rsidRPr="0016210C">
        <w:br w:type="page"/>
      </w:r>
      <w:bookmarkStart w:id="1" w:name="_Toc272394482"/>
      <w:r w:rsidRPr="0016210C">
        <w:lastRenderedPageBreak/>
        <w:t>Introduction</w:t>
      </w:r>
      <w:bookmarkEnd w:id="1"/>
    </w:p>
    <w:p w14:paraId="069F3D5B" w14:textId="77777777" w:rsidR="007823B5" w:rsidRPr="0016210C" w:rsidRDefault="007823B5" w:rsidP="007823B5">
      <w:pPr>
        <w:pStyle w:val="2"/>
        <w:keepNext/>
        <w:tabs>
          <w:tab w:val="num" w:pos="709"/>
        </w:tabs>
        <w:spacing w:before="360"/>
        <w:ind w:left="709" w:hanging="709"/>
      </w:pPr>
      <w:bookmarkStart w:id="2" w:name="_Toc456598587"/>
      <w:bookmarkStart w:id="3" w:name="_Toc517499386"/>
      <w:bookmarkStart w:id="4" w:name="_Toc523209229"/>
      <w:bookmarkStart w:id="5" w:name="_Toc523210865"/>
      <w:bookmarkStart w:id="6" w:name="_Toc523212969"/>
      <w:bookmarkStart w:id="7" w:name="_Toc523297930"/>
      <w:bookmarkStart w:id="8" w:name="_Toc523298820"/>
      <w:bookmarkStart w:id="9" w:name="_Toc272394483"/>
      <w:r w:rsidRPr="0016210C">
        <w:t>Purpose</w:t>
      </w:r>
      <w:bookmarkEnd w:id="2"/>
      <w:bookmarkEnd w:id="3"/>
      <w:bookmarkEnd w:id="4"/>
      <w:bookmarkEnd w:id="5"/>
      <w:bookmarkEnd w:id="6"/>
      <w:bookmarkEnd w:id="7"/>
      <w:bookmarkEnd w:id="8"/>
      <w:bookmarkEnd w:id="9"/>
    </w:p>
    <w:p w14:paraId="1D7A29EB" w14:textId="0F5CC149" w:rsidR="002E2D5C" w:rsidRPr="0016210C" w:rsidRDefault="002E2D5C" w:rsidP="00CB3D92">
      <w:pPr>
        <w:pStyle w:val="1Einrckung"/>
        <w:ind w:left="0"/>
      </w:pPr>
      <w:r w:rsidRPr="0016210C">
        <w:t xml:space="preserve">The purpose of this document is to present a detailed description of the </w:t>
      </w:r>
      <w:r w:rsidR="00356566" w:rsidRPr="0016210C">
        <w:t>web-based project management system to support distributed software development</w:t>
      </w:r>
      <w:r w:rsidRPr="0016210C">
        <w:fldChar w:fldCharType="begin"/>
      </w:r>
      <w:r w:rsidRPr="0016210C">
        <w:instrText xml:space="preserve"> XE "Web Publishing System" </w:instrText>
      </w:r>
      <w:r w:rsidRPr="0016210C">
        <w:fldChar w:fldCharType="end"/>
      </w:r>
      <w:r w:rsidRPr="0016210C">
        <w:t xml:space="preserve">. It will explain the purpose and features of the system, the interfaces of the system, what the system will do, the constraints under which it must operate and how the system will react to external stimuli. This document </w:t>
      </w:r>
      <w:proofErr w:type="gramStart"/>
      <w:r w:rsidRPr="0016210C">
        <w:t>is intended</w:t>
      </w:r>
      <w:proofErr w:type="gramEnd"/>
      <w:r w:rsidRPr="0016210C">
        <w:t xml:space="preserve"> for both the stakeholders and the developers of the system and will be proposed to the </w:t>
      </w:r>
      <w:r w:rsidR="00DE78C7" w:rsidRPr="0016210C">
        <w:t>DOSE course’s organizers</w:t>
      </w:r>
      <w:r w:rsidRPr="0016210C">
        <w:t xml:space="preserve"> for its approval.</w:t>
      </w:r>
    </w:p>
    <w:p w14:paraId="20E5AF32" w14:textId="77777777" w:rsidR="007823B5" w:rsidRPr="0016210C" w:rsidRDefault="007823B5" w:rsidP="007823B5">
      <w:pPr>
        <w:pStyle w:val="2"/>
        <w:keepNext/>
        <w:tabs>
          <w:tab w:val="num" w:pos="709"/>
        </w:tabs>
        <w:spacing w:before="360"/>
        <w:ind w:left="709" w:hanging="709"/>
      </w:pPr>
      <w:bookmarkStart w:id="10" w:name="_Toc456598588"/>
      <w:bookmarkStart w:id="11" w:name="_Toc517499387"/>
      <w:bookmarkStart w:id="12" w:name="_Toc523209230"/>
      <w:bookmarkStart w:id="13" w:name="_Toc523210866"/>
      <w:bookmarkStart w:id="14" w:name="_Toc523212970"/>
      <w:bookmarkStart w:id="15" w:name="_Toc523297931"/>
      <w:bookmarkStart w:id="16" w:name="_Toc523298821"/>
      <w:bookmarkStart w:id="17" w:name="_Toc272394484"/>
      <w:r w:rsidRPr="0016210C">
        <w:t>Scope</w:t>
      </w:r>
      <w:bookmarkEnd w:id="10"/>
      <w:bookmarkEnd w:id="11"/>
      <w:bookmarkEnd w:id="12"/>
      <w:bookmarkEnd w:id="13"/>
      <w:bookmarkEnd w:id="14"/>
      <w:bookmarkEnd w:id="15"/>
      <w:bookmarkEnd w:id="16"/>
      <w:bookmarkEnd w:id="17"/>
    </w:p>
    <w:p w14:paraId="47E48C37" w14:textId="75016004" w:rsidR="00DE78C7" w:rsidRPr="0016210C" w:rsidRDefault="00CD67CD" w:rsidP="00CB3D92">
      <w:pPr>
        <w:pStyle w:val="1Einrckung"/>
        <w:ind w:left="0"/>
      </w:pPr>
      <w:bookmarkStart w:id="18" w:name="_Toc456598589"/>
      <w:bookmarkStart w:id="19" w:name="_Toc517499388"/>
      <w:bookmarkStart w:id="20" w:name="_Toc523209231"/>
      <w:bookmarkStart w:id="21" w:name="_Toc523210867"/>
      <w:bookmarkStart w:id="22" w:name="_Toc523212971"/>
      <w:bookmarkStart w:id="23" w:name="_Toc523297932"/>
      <w:bookmarkStart w:id="24" w:name="_Toc523298822"/>
      <w:bookmarkStart w:id="25" w:name="_Toc272394485"/>
      <w:r w:rsidRPr="0016210C">
        <w:t>This software system</w:t>
      </w:r>
      <w:r w:rsidR="00DE78C7" w:rsidRPr="0016210C">
        <w:t xml:space="preserve"> </w:t>
      </w:r>
      <w:r w:rsidRPr="0016210C">
        <w:t xml:space="preserve">will be a management system for group of developers </w:t>
      </w:r>
      <w:r w:rsidR="00DE78C7" w:rsidRPr="0016210C">
        <w:t>working on one p</w:t>
      </w:r>
      <w:r w:rsidRPr="0016210C">
        <w:t xml:space="preserve">roject in one or many locations. </w:t>
      </w:r>
      <w:r w:rsidR="00167064" w:rsidRPr="0016210C">
        <w:t xml:space="preserve">This system </w:t>
      </w:r>
      <w:proofErr w:type="gramStart"/>
      <w:r w:rsidR="00167064" w:rsidRPr="0016210C">
        <w:t>will be designed</w:t>
      </w:r>
      <w:proofErr w:type="gramEnd"/>
      <w:r w:rsidR="00F64D6B" w:rsidRPr="0016210C">
        <w:t xml:space="preserve"> </w:t>
      </w:r>
      <w:r w:rsidR="00167064" w:rsidRPr="0016210C">
        <w:t>to</w:t>
      </w:r>
      <w:r w:rsidR="00F64D6B" w:rsidRPr="0016210C">
        <w:t xml:space="preserve"> provide ability of</w:t>
      </w:r>
      <w:r w:rsidR="00167064" w:rsidRPr="0016210C">
        <w:t xml:space="preserve"> record and track progress</w:t>
      </w:r>
      <w:r w:rsidR="00BB3F37" w:rsidRPr="0016210C">
        <w:t xml:space="preserve"> through successive iterations (sprints)</w:t>
      </w:r>
      <w:r w:rsidR="00F64D6B" w:rsidRPr="0016210C">
        <w:t xml:space="preserve"> for </w:t>
      </w:r>
      <w:r w:rsidR="00383EA6" w:rsidRPr="0016210C">
        <w:t xml:space="preserve">developing team members, managers and other </w:t>
      </w:r>
      <w:r w:rsidR="00F64D6B" w:rsidRPr="0016210C">
        <w:t>stakeholders</w:t>
      </w:r>
      <w:r w:rsidR="00422486" w:rsidRPr="0016210C">
        <w:t>.</w:t>
      </w:r>
    </w:p>
    <w:p w14:paraId="6B8953DF" w14:textId="77777777" w:rsidR="007823B5" w:rsidRPr="0016210C" w:rsidRDefault="007823B5" w:rsidP="007823B5">
      <w:pPr>
        <w:pStyle w:val="2"/>
        <w:keepNext/>
        <w:tabs>
          <w:tab w:val="num" w:pos="709"/>
        </w:tabs>
        <w:spacing w:before="360"/>
        <w:ind w:left="709" w:hanging="709"/>
      </w:pPr>
      <w:r w:rsidRPr="0016210C">
        <w:t>Definitions, Acronyms and Abbreviations</w:t>
      </w:r>
      <w:bookmarkEnd w:id="18"/>
      <w:bookmarkEnd w:id="19"/>
      <w:bookmarkEnd w:id="20"/>
      <w:bookmarkEnd w:id="21"/>
      <w:bookmarkEnd w:id="22"/>
      <w:bookmarkEnd w:id="23"/>
      <w:bookmarkEnd w:id="24"/>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580C63" w:rsidRPr="0016210C" w14:paraId="001F8F87" w14:textId="77777777" w:rsidTr="00580C63">
        <w:trPr>
          <w:jc w:val="center"/>
        </w:trPr>
        <w:tc>
          <w:tcPr>
            <w:tcW w:w="2898" w:type="dxa"/>
          </w:tcPr>
          <w:p w14:paraId="265CA945" w14:textId="77777777" w:rsidR="00580C63" w:rsidRPr="0016210C" w:rsidRDefault="00580C63" w:rsidP="00EC2149">
            <w:pPr>
              <w:jc w:val="center"/>
              <w:rPr>
                <w:b/>
                <w:bCs/>
                <w:sz w:val="24"/>
              </w:rPr>
            </w:pPr>
            <w:bookmarkStart w:id="26" w:name="_Toc456598590"/>
            <w:bookmarkStart w:id="27" w:name="_Toc517499389"/>
            <w:bookmarkStart w:id="28" w:name="_Toc523209232"/>
            <w:bookmarkStart w:id="29" w:name="_Toc523210868"/>
            <w:bookmarkStart w:id="30" w:name="_Toc523212972"/>
            <w:bookmarkStart w:id="31" w:name="_Toc523297933"/>
            <w:bookmarkStart w:id="32" w:name="_Toc523298823"/>
            <w:bookmarkStart w:id="33" w:name="_Toc272394486"/>
            <w:r w:rsidRPr="0016210C">
              <w:rPr>
                <w:b/>
                <w:bCs/>
                <w:sz w:val="24"/>
              </w:rPr>
              <w:t>Term</w:t>
            </w:r>
          </w:p>
        </w:tc>
        <w:tc>
          <w:tcPr>
            <w:tcW w:w="5958" w:type="dxa"/>
          </w:tcPr>
          <w:p w14:paraId="4BD687AB" w14:textId="77777777" w:rsidR="00580C63" w:rsidRPr="0016210C" w:rsidRDefault="00580C63" w:rsidP="00EC2149">
            <w:pPr>
              <w:jc w:val="center"/>
              <w:rPr>
                <w:b/>
                <w:bCs/>
                <w:sz w:val="24"/>
              </w:rPr>
            </w:pPr>
            <w:r w:rsidRPr="0016210C">
              <w:rPr>
                <w:b/>
                <w:bCs/>
                <w:sz w:val="24"/>
              </w:rPr>
              <w:t>Definition</w:t>
            </w:r>
          </w:p>
        </w:tc>
      </w:tr>
      <w:tr w:rsidR="00580C63" w:rsidRPr="0016210C" w14:paraId="66753F61" w14:textId="77777777" w:rsidTr="00580C63">
        <w:trPr>
          <w:jc w:val="center"/>
        </w:trPr>
        <w:tc>
          <w:tcPr>
            <w:tcW w:w="2898" w:type="dxa"/>
          </w:tcPr>
          <w:p w14:paraId="55D1F0CE" w14:textId="55146C28" w:rsidR="00580C63" w:rsidRPr="0016210C" w:rsidRDefault="00C741D5" w:rsidP="00EC2149">
            <w:pPr>
              <w:pStyle w:val="a8"/>
            </w:pPr>
            <w:r w:rsidRPr="0016210C">
              <w:t>Team</w:t>
            </w:r>
          </w:p>
        </w:tc>
        <w:tc>
          <w:tcPr>
            <w:tcW w:w="5958" w:type="dxa"/>
          </w:tcPr>
          <w:p w14:paraId="720FE29B" w14:textId="44F708CB" w:rsidR="00580C63" w:rsidRPr="0016210C" w:rsidRDefault="00525890" w:rsidP="001832BC">
            <w:pPr>
              <w:pStyle w:val="a8"/>
            </w:pPr>
            <w:r w:rsidRPr="0016210C">
              <w:t>Group of developers working on one project in one or many locations</w:t>
            </w:r>
            <w:r w:rsidR="002A16A6" w:rsidRPr="0016210C">
              <w:t xml:space="preserve"> accountable for managing, organizing and doing all development work required to </w:t>
            </w:r>
            <w:r w:rsidR="0062435D">
              <w:t xml:space="preserve">add releasable functionality </w:t>
            </w:r>
            <w:r w:rsidR="001832BC" w:rsidRPr="0016210C">
              <w:t xml:space="preserve">to Product </w:t>
            </w:r>
            <w:r w:rsidR="002A16A6" w:rsidRPr="0016210C">
              <w:t>every Sprint</w:t>
            </w:r>
            <w:r w:rsidR="00D96DEF">
              <w:t>.</w:t>
            </w:r>
          </w:p>
        </w:tc>
      </w:tr>
      <w:tr w:rsidR="00D96DEF" w:rsidRPr="0016210C" w14:paraId="27865167" w14:textId="77777777" w:rsidTr="00580C63">
        <w:trPr>
          <w:jc w:val="center"/>
        </w:trPr>
        <w:tc>
          <w:tcPr>
            <w:tcW w:w="2898" w:type="dxa"/>
          </w:tcPr>
          <w:p w14:paraId="564CCDF0" w14:textId="66ED93CA" w:rsidR="00D96DEF" w:rsidRPr="0016210C" w:rsidRDefault="00D96DEF" w:rsidP="00EC2149">
            <w:pPr>
              <w:pStyle w:val="a8"/>
            </w:pPr>
            <w:r>
              <w:t>Guest</w:t>
            </w:r>
          </w:p>
        </w:tc>
        <w:tc>
          <w:tcPr>
            <w:tcW w:w="5958" w:type="dxa"/>
          </w:tcPr>
          <w:p w14:paraId="5B856526" w14:textId="4DFB0D8F" w:rsidR="00D96DEF" w:rsidRPr="0016210C" w:rsidRDefault="0062435D" w:rsidP="001832BC">
            <w:pPr>
              <w:pStyle w:val="a8"/>
            </w:pPr>
            <w:r>
              <w:t>Unauthorized/u</w:t>
            </w:r>
            <w:r w:rsidR="00D96DEF">
              <w:t>nregistered user.</w:t>
            </w:r>
          </w:p>
        </w:tc>
      </w:tr>
      <w:tr w:rsidR="00842AE1" w:rsidRPr="0016210C" w14:paraId="7A95C45D" w14:textId="77777777" w:rsidTr="00580C63">
        <w:trPr>
          <w:jc w:val="center"/>
        </w:trPr>
        <w:tc>
          <w:tcPr>
            <w:tcW w:w="2898" w:type="dxa"/>
          </w:tcPr>
          <w:p w14:paraId="4F808C10" w14:textId="3A38359C" w:rsidR="00842AE1" w:rsidRPr="0016210C" w:rsidRDefault="00842AE1" w:rsidP="00EC2149">
            <w:pPr>
              <w:pStyle w:val="a8"/>
            </w:pPr>
            <w:r w:rsidRPr="0016210C">
              <w:t>User</w:t>
            </w:r>
          </w:p>
        </w:tc>
        <w:tc>
          <w:tcPr>
            <w:tcW w:w="5958" w:type="dxa"/>
          </w:tcPr>
          <w:p w14:paraId="118A1D61" w14:textId="69D33DA6" w:rsidR="00842AE1" w:rsidRPr="0016210C" w:rsidRDefault="0062435D" w:rsidP="001832BC">
            <w:pPr>
              <w:pStyle w:val="a8"/>
            </w:pPr>
            <w:r>
              <w:t xml:space="preserve">Person, </w:t>
            </w:r>
            <w:r w:rsidR="00842AE1" w:rsidRPr="0016210C">
              <w:t>regist</w:t>
            </w:r>
            <w:r w:rsidR="00875FE8">
              <w:t>er</w:t>
            </w:r>
            <w:r w:rsidR="00842AE1" w:rsidRPr="0016210C">
              <w:t xml:space="preserve">ed in </w:t>
            </w:r>
            <w:r w:rsidR="0072185A">
              <w:t xml:space="preserve">the </w:t>
            </w:r>
            <w:r w:rsidR="00842AE1" w:rsidRPr="0016210C">
              <w:t>system.</w:t>
            </w:r>
          </w:p>
        </w:tc>
      </w:tr>
      <w:tr w:rsidR="00C741D5" w:rsidRPr="0016210C" w14:paraId="139907E8" w14:textId="77777777" w:rsidTr="00580C63">
        <w:trPr>
          <w:jc w:val="center"/>
        </w:trPr>
        <w:tc>
          <w:tcPr>
            <w:tcW w:w="2898" w:type="dxa"/>
          </w:tcPr>
          <w:p w14:paraId="69FDB1A3" w14:textId="4030D314" w:rsidR="00C741D5" w:rsidRPr="0016210C" w:rsidRDefault="00C741D5" w:rsidP="00EC2149">
            <w:pPr>
              <w:pStyle w:val="a8"/>
            </w:pPr>
            <w:r w:rsidRPr="0016210C">
              <w:t>Developer</w:t>
            </w:r>
            <w:r w:rsidR="00CB3D92">
              <w:t xml:space="preserve"> (D)</w:t>
            </w:r>
          </w:p>
        </w:tc>
        <w:tc>
          <w:tcPr>
            <w:tcW w:w="5958" w:type="dxa"/>
            <w:vAlign w:val="center"/>
          </w:tcPr>
          <w:p w14:paraId="44949806" w14:textId="473BCDC1" w:rsidR="00C741D5" w:rsidRPr="0016210C" w:rsidRDefault="00F129A7" w:rsidP="00E034E1">
            <w:pPr>
              <w:pStyle w:val="a8"/>
            </w:pPr>
            <w:r w:rsidRPr="0016210C">
              <w:t>Member of Team, involved in the development</w:t>
            </w:r>
            <w:r w:rsidR="00842AE1" w:rsidRPr="0016210C">
              <w:t>.</w:t>
            </w:r>
            <w:r w:rsidR="00E034E1" w:rsidRPr="0016210C">
              <w:t xml:space="preserve"> B</w:t>
            </w:r>
            <w:r w:rsidR="00842AE1" w:rsidRPr="0016210C">
              <w:t xml:space="preserve">y </w:t>
            </w:r>
            <w:r w:rsidR="00E034E1" w:rsidRPr="0016210C">
              <w:t xml:space="preserve">Project Manager’s </w:t>
            </w:r>
            <w:r w:rsidR="00842AE1" w:rsidRPr="0016210C">
              <w:t>appointment</w:t>
            </w:r>
            <w:r w:rsidR="00E034E1" w:rsidRPr="0016210C">
              <w:t xml:space="preserve"> </w:t>
            </w:r>
            <w:r w:rsidR="00842AE1" w:rsidRPr="0016210C">
              <w:t>confirmation</w:t>
            </w:r>
            <w:r w:rsidR="00E034E1" w:rsidRPr="0016210C">
              <w:t>, User becomes Developer for that project.</w:t>
            </w:r>
            <w:r w:rsidR="00842AE1" w:rsidRPr="0016210C">
              <w:t xml:space="preserve"> </w:t>
            </w:r>
          </w:p>
        </w:tc>
      </w:tr>
      <w:tr w:rsidR="00C741D5" w:rsidRPr="0016210C" w14:paraId="13790FB1" w14:textId="77777777" w:rsidTr="00580C63">
        <w:trPr>
          <w:jc w:val="center"/>
        </w:trPr>
        <w:tc>
          <w:tcPr>
            <w:tcW w:w="2898" w:type="dxa"/>
          </w:tcPr>
          <w:p w14:paraId="1D3F66C3" w14:textId="562ABA10" w:rsidR="00C741D5" w:rsidRPr="0016210C" w:rsidRDefault="00421CE0" w:rsidP="00EC2149">
            <w:pPr>
              <w:pStyle w:val="a8"/>
            </w:pPr>
            <w:r w:rsidRPr="0016210C">
              <w:t>Team Leader</w:t>
            </w:r>
            <w:r w:rsidR="00CB3D92">
              <w:t xml:space="preserve"> (TL)</w:t>
            </w:r>
          </w:p>
        </w:tc>
        <w:tc>
          <w:tcPr>
            <w:tcW w:w="5958" w:type="dxa"/>
            <w:vAlign w:val="center"/>
          </w:tcPr>
          <w:p w14:paraId="245607E1" w14:textId="7E7D6F1F" w:rsidR="00C741D5" w:rsidRPr="0016210C" w:rsidRDefault="00B7087B" w:rsidP="00A22A92">
            <w:pPr>
              <w:pStyle w:val="a8"/>
            </w:pPr>
            <w:r w:rsidRPr="0016210C">
              <w:t xml:space="preserve">The person responsible for the underlying architecture for the software program, as well as for overseeing the work </w:t>
            </w:r>
            <w:proofErr w:type="gramStart"/>
            <w:r w:rsidRPr="0016210C">
              <w:t>being done</w:t>
            </w:r>
            <w:proofErr w:type="gramEnd"/>
            <w:r w:rsidRPr="0016210C">
              <w:t xml:space="preserve"> by any other software engineers working on the project. A </w:t>
            </w:r>
            <w:r w:rsidR="00A22A92">
              <w:t>Team Leader</w:t>
            </w:r>
            <w:r w:rsidRPr="0016210C">
              <w:t xml:space="preserve"> will typically also act as a mentor for new or lower-level software developers or programmers, as well as for all the members on the development team.</w:t>
            </w:r>
            <w:r w:rsidR="00E034E1" w:rsidRPr="0016210C">
              <w:t xml:space="preserve"> By Project Manager’s appointment confirmation, User becomes Team Leader for that project.</w:t>
            </w:r>
          </w:p>
        </w:tc>
      </w:tr>
      <w:tr w:rsidR="00421CE0" w:rsidRPr="0016210C" w14:paraId="3D53227A" w14:textId="77777777" w:rsidTr="00580C63">
        <w:trPr>
          <w:jc w:val="center"/>
        </w:trPr>
        <w:tc>
          <w:tcPr>
            <w:tcW w:w="2898" w:type="dxa"/>
          </w:tcPr>
          <w:p w14:paraId="377E3E80" w14:textId="71C3D11D" w:rsidR="00421CE0" w:rsidRPr="0016210C" w:rsidRDefault="00421CE0" w:rsidP="00EC2149">
            <w:pPr>
              <w:pStyle w:val="a8"/>
            </w:pPr>
            <w:r w:rsidRPr="0016210C">
              <w:t>Project Manager</w:t>
            </w:r>
            <w:r w:rsidR="00CB3D92">
              <w:t xml:space="preserve"> (PM)</w:t>
            </w:r>
          </w:p>
        </w:tc>
        <w:tc>
          <w:tcPr>
            <w:tcW w:w="5958" w:type="dxa"/>
            <w:vAlign w:val="center"/>
          </w:tcPr>
          <w:p w14:paraId="01308461" w14:textId="2DF394CC" w:rsidR="00421CE0" w:rsidRPr="0016210C" w:rsidRDefault="00421CE0" w:rsidP="00F612F0">
            <w:pPr>
              <w:pStyle w:val="a8"/>
            </w:pPr>
            <w:r w:rsidRPr="0016210C">
              <w:rPr>
                <w:color w:val="252525"/>
                <w:shd w:val="clear" w:color="auto" w:fill="FFFFFF"/>
              </w:rPr>
              <w:t>The person responsible for maintaining the Product Backlog by representing the interests of the stakeholders, and ensuring the value of the work the Development Team does.</w:t>
            </w:r>
            <w:r w:rsidR="00E34051" w:rsidRPr="0016210C">
              <w:rPr>
                <w:color w:val="252525"/>
                <w:shd w:val="clear" w:color="auto" w:fill="FFFFFF"/>
              </w:rPr>
              <w:t xml:space="preserve"> User becomes Project Manager after creating </w:t>
            </w:r>
            <w:r w:rsidR="00E559E1" w:rsidRPr="0016210C">
              <w:rPr>
                <w:color w:val="252525"/>
                <w:shd w:val="clear" w:color="auto" w:fill="FFFFFF"/>
              </w:rPr>
              <w:t xml:space="preserve">his </w:t>
            </w:r>
            <w:r w:rsidR="003C08ED" w:rsidRPr="0016210C">
              <w:rPr>
                <w:color w:val="252525"/>
                <w:shd w:val="clear" w:color="auto" w:fill="FFFFFF"/>
              </w:rPr>
              <w:t xml:space="preserve">own </w:t>
            </w:r>
            <w:r w:rsidR="00E34051" w:rsidRPr="0016210C">
              <w:rPr>
                <w:color w:val="252525"/>
                <w:shd w:val="clear" w:color="auto" w:fill="FFFFFF"/>
              </w:rPr>
              <w:t>project.</w:t>
            </w:r>
          </w:p>
        </w:tc>
      </w:tr>
      <w:tr w:rsidR="00654C51" w:rsidRPr="0016210C" w14:paraId="15868CEF" w14:textId="77777777" w:rsidTr="00580C63">
        <w:trPr>
          <w:jc w:val="center"/>
        </w:trPr>
        <w:tc>
          <w:tcPr>
            <w:tcW w:w="2898" w:type="dxa"/>
          </w:tcPr>
          <w:p w14:paraId="1D28FB68" w14:textId="6D835A66" w:rsidR="00654C51" w:rsidRPr="0016210C" w:rsidRDefault="00654C51" w:rsidP="00EC2149">
            <w:pPr>
              <w:pStyle w:val="a8"/>
            </w:pPr>
            <w:r w:rsidRPr="0016210C">
              <w:t>Superuser</w:t>
            </w:r>
          </w:p>
        </w:tc>
        <w:tc>
          <w:tcPr>
            <w:tcW w:w="5958" w:type="dxa"/>
            <w:vAlign w:val="center"/>
          </w:tcPr>
          <w:p w14:paraId="48418B37" w14:textId="5AFB95B1" w:rsidR="00654C51" w:rsidRPr="0016210C" w:rsidRDefault="00654C51" w:rsidP="00D37C10">
            <w:pPr>
              <w:pStyle w:val="a8"/>
              <w:rPr>
                <w:color w:val="252525"/>
                <w:shd w:val="clear" w:color="auto" w:fill="FFFFFF"/>
              </w:rPr>
            </w:pPr>
            <w:r w:rsidRPr="0016210C">
              <w:rPr>
                <w:color w:val="252525"/>
                <w:shd w:val="clear" w:color="auto" w:fill="FFFFFF"/>
              </w:rPr>
              <w:t>Administrator</w:t>
            </w:r>
            <w:r w:rsidR="00A31E2E" w:rsidRPr="0016210C">
              <w:rPr>
                <w:color w:val="252525"/>
                <w:shd w:val="clear" w:color="auto" w:fill="FFFFFF"/>
              </w:rPr>
              <w:t xml:space="preserve"> of </w:t>
            </w:r>
            <w:r w:rsidR="00D37C10">
              <w:rPr>
                <w:color w:val="252525"/>
                <w:shd w:val="clear" w:color="auto" w:fill="FFFFFF"/>
              </w:rPr>
              <w:t xml:space="preserve">the </w:t>
            </w:r>
            <w:r w:rsidR="00A31E2E" w:rsidRPr="0016210C">
              <w:rPr>
                <w:color w:val="252525"/>
                <w:shd w:val="clear" w:color="auto" w:fill="FFFFFF"/>
              </w:rPr>
              <w:t xml:space="preserve">system, </w:t>
            </w:r>
            <w:r w:rsidR="00D37C10">
              <w:rPr>
                <w:color w:val="252525"/>
                <w:shd w:val="clear" w:color="auto" w:fill="FFFFFF"/>
              </w:rPr>
              <w:t xml:space="preserve">who </w:t>
            </w:r>
            <w:r w:rsidR="00A31E2E" w:rsidRPr="0016210C">
              <w:rPr>
                <w:color w:val="252525"/>
                <w:shd w:val="clear" w:color="auto" w:fill="FFFFFF"/>
              </w:rPr>
              <w:t>has rights to add</w:t>
            </w:r>
            <w:r w:rsidR="00970713" w:rsidRPr="0016210C">
              <w:rPr>
                <w:color w:val="252525"/>
                <w:shd w:val="clear" w:color="auto" w:fill="FFFFFF"/>
              </w:rPr>
              <w:t xml:space="preserve">, </w:t>
            </w:r>
            <w:r w:rsidR="00D37C10">
              <w:rPr>
                <w:color w:val="252525"/>
                <w:shd w:val="clear" w:color="auto" w:fill="FFFFFF"/>
              </w:rPr>
              <w:t>remove</w:t>
            </w:r>
            <w:r w:rsidR="001B0EC7" w:rsidRPr="0016210C">
              <w:rPr>
                <w:color w:val="252525"/>
                <w:shd w:val="clear" w:color="auto" w:fill="FFFFFF"/>
              </w:rPr>
              <w:t xml:space="preserve"> and </w:t>
            </w:r>
            <w:r w:rsidR="00A31E2E" w:rsidRPr="0016210C">
              <w:rPr>
                <w:color w:val="252525"/>
                <w:shd w:val="clear" w:color="auto" w:fill="FFFFFF"/>
              </w:rPr>
              <w:t>edit</w:t>
            </w:r>
            <w:r w:rsidR="001B0EC7" w:rsidRPr="0016210C">
              <w:rPr>
                <w:color w:val="252525"/>
                <w:shd w:val="clear" w:color="auto" w:fill="FFFFFF"/>
              </w:rPr>
              <w:t xml:space="preserve"> o</w:t>
            </w:r>
            <w:r w:rsidR="00A31E2E" w:rsidRPr="0016210C">
              <w:rPr>
                <w:color w:val="252525"/>
                <w:shd w:val="clear" w:color="auto" w:fill="FFFFFF"/>
              </w:rPr>
              <w:t>ther users</w:t>
            </w:r>
            <w:r w:rsidR="00E559E1" w:rsidRPr="0016210C">
              <w:rPr>
                <w:color w:val="252525"/>
                <w:shd w:val="clear" w:color="auto" w:fill="FFFFFF"/>
              </w:rPr>
              <w:t>.</w:t>
            </w:r>
          </w:p>
        </w:tc>
      </w:tr>
      <w:tr w:rsidR="00C741D5" w:rsidRPr="0016210C" w14:paraId="588B87BD" w14:textId="77777777" w:rsidTr="00580C63">
        <w:trPr>
          <w:jc w:val="center"/>
        </w:trPr>
        <w:tc>
          <w:tcPr>
            <w:tcW w:w="2898" w:type="dxa"/>
          </w:tcPr>
          <w:p w14:paraId="2D5C0E2C" w14:textId="7EC0E619" w:rsidR="00C741D5" w:rsidRPr="0016210C" w:rsidRDefault="001832BC" w:rsidP="00EC2149">
            <w:pPr>
              <w:pStyle w:val="a8"/>
            </w:pPr>
            <w:r w:rsidRPr="0016210C">
              <w:t>P</w:t>
            </w:r>
            <w:r w:rsidR="00F612F0" w:rsidRPr="0016210C">
              <w:t>roduct</w:t>
            </w:r>
          </w:p>
        </w:tc>
        <w:tc>
          <w:tcPr>
            <w:tcW w:w="5958" w:type="dxa"/>
            <w:vAlign w:val="center"/>
          </w:tcPr>
          <w:p w14:paraId="3F9880A1" w14:textId="51657F5A" w:rsidR="00C741D5" w:rsidRPr="0016210C" w:rsidRDefault="00F129A7" w:rsidP="00EC2149">
            <w:pPr>
              <w:pStyle w:val="a8"/>
            </w:pPr>
            <w:r w:rsidRPr="0016210C">
              <w:t>Software need</w:t>
            </w:r>
            <w:r w:rsidR="00A22A92">
              <w:t>ed</w:t>
            </w:r>
            <w:r w:rsidRPr="0016210C">
              <w:t xml:space="preserve"> to </w:t>
            </w:r>
            <w:proofErr w:type="gramStart"/>
            <w:r w:rsidRPr="0016210C">
              <w:t>be designed</w:t>
            </w:r>
            <w:proofErr w:type="gramEnd"/>
            <w:r w:rsidRPr="0016210C">
              <w:t xml:space="preserve"> by Team</w:t>
            </w:r>
            <w:r w:rsidR="00D96DEF">
              <w:t>.</w:t>
            </w:r>
          </w:p>
        </w:tc>
      </w:tr>
      <w:tr w:rsidR="00F612F0" w:rsidRPr="0016210C" w14:paraId="6AAA6DC1" w14:textId="77777777" w:rsidTr="00580C63">
        <w:trPr>
          <w:jc w:val="center"/>
        </w:trPr>
        <w:tc>
          <w:tcPr>
            <w:tcW w:w="2898" w:type="dxa"/>
          </w:tcPr>
          <w:p w14:paraId="14CDB168" w14:textId="14D8864D" w:rsidR="00F612F0" w:rsidRPr="0016210C" w:rsidRDefault="00F612F0" w:rsidP="00EC2149">
            <w:pPr>
              <w:pStyle w:val="a8"/>
            </w:pPr>
            <w:r w:rsidRPr="0016210C">
              <w:t>Increment</w:t>
            </w:r>
          </w:p>
        </w:tc>
        <w:tc>
          <w:tcPr>
            <w:tcW w:w="5958" w:type="dxa"/>
            <w:vAlign w:val="center"/>
          </w:tcPr>
          <w:p w14:paraId="321BAC36" w14:textId="576EB830" w:rsidR="00F612F0" w:rsidRPr="0016210C" w:rsidRDefault="00F612F0" w:rsidP="001832BC">
            <w:pPr>
              <w:pStyle w:val="a8"/>
            </w:pPr>
            <w:r w:rsidRPr="0016210C">
              <w:t>A piece of working software that adds to previously created Increments, where the sum of all Increments -</w:t>
            </w:r>
            <w:r w:rsidR="00321123">
              <w:t xml:space="preserve"> </w:t>
            </w:r>
            <w:r w:rsidRPr="0016210C">
              <w:t>as a whole - form</w:t>
            </w:r>
            <w:r w:rsidR="00321123">
              <w:t>s</w:t>
            </w:r>
            <w:r w:rsidRPr="0016210C">
              <w:t xml:space="preserve"> a </w:t>
            </w:r>
            <w:r w:rsidR="001832BC" w:rsidRPr="0016210C">
              <w:t>P</w:t>
            </w:r>
            <w:r w:rsidRPr="0016210C">
              <w:t>roduct</w:t>
            </w:r>
            <w:r w:rsidR="00D96DEF">
              <w:t>.</w:t>
            </w:r>
          </w:p>
        </w:tc>
      </w:tr>
      <w:tr w:rsidR="00580C63" w:rsidRPr="0016210C" w14:paraId="018C5064" w14:textId="77777777" w:rsidTr="00580C63">
        <w:trPr>
          <w:jc w:val="center"/>
        </w:trPr>
        <w:tc>
          <w:tcPr>
            <w:tcW w:w="2898" w:type="dxa"/>
            <w:vAlign w:val="center"/>
          </w:tcPr>
          <w:p w14:paraId="4B1E14CB" w14:textId="176F7B82" w:rsidR="00580C63" w:rsidRPr="0016210C" w:rsidRDefault="00C741D5" w:rsidP="00EC2149">
            <w:pPr>
              <w:pStyle w:val="a8"/>
            </w:pPr>
            <w:r w:rsidRPr="0016210C">
              <w:lastRenderedPageBreak/>
              <w:t>Sprint</w:t>
            </w:r>
          </w:p>
        </w:tc>
        <w:tc>
          <w:tcPr>
            <w:tcW w:w="5958" w:type="dxa"/>
            <w:vAlign w:val="center"/>
          </w:tcPr>
          <w:p w14:paraId="5C108A09" w14:textId="4146ACAB" w:rsidR="00580C63" w:rsidRPr="0016210C" w:rsidRDefault="008609D7" w:rsidP="001832BC">
            <w:pPr>
              <w:pStyle w:val="a8"/>
            </w:pPr>
            <w:r w:rsidRPr="0016210C">
              <w:t>A time-bounded basic unit of development</w:t>
            </w:r>
            <w:r w:rsidR="00430926" w:rsidRPr="0016210C">
              <w:t>.</w:t>
            </w:r>
            <w:r w:rsidRPr="0016210C">
              <w:t xml:space="preserve"> </w:t>
            </w:r>
            <w:r w:rsidR="001832BC" w:rsidRPr="0016210C">
              <w:t>Each sprint adds Increment to Project</w:t>
            </w:r>
            <w:r w:rsidRPr="0016210C">
              <w:t>.</w:t>
            </w:r>
            <w:r w:rsidR="00430926" w:rsidRPr="0016210C">
              <w:t xml:space="preserve"> Sprints </w:t>
            </w:r>
            <w:proofErr w:type="gramStart"/>
            <w:r w:rsidR="00430926" w:rsidRPr="0016210C">
              <w:t>are done</w:t>
            </w:r>
            <w:proofErr w:type="gramEnd"/>
            <w:r w:rsidR="00430926" w:rsidRPr="0016210C">
              <w:t xml:space="preserve"> </w:t>
            </w:r>
            <w:r w:rsidR="00F129A7" w:rsidRPr="0016210C">
              <w:t>consecutively, without intermediate gaps.</w:t>
            </w:r>
          </w:p>
        </w:tc>
      </w:tr>
      <w:tr w:rsidR="00580C63" w:rsidRPr="0016210C" w14:paraId="26B513EA" w14:textId="77777777" w:rsidTr="00580C63">
        <w:trPr>
          <w:jc w:val="center"/>
        </w:trPr>
        <w:tc>
          <w:tcPr>
            <w:tcW w:w="2898" w:type="dxa"/>
          </w:tcPr>
          <w:p w14:paraId="7EF4CCFD" w14:textId="72732B89" w:rsidR="00580C63" w:rsidRPr="0016210C" w:rsidRDefault="00AB5FC8" w:rsidP="00EC2149">
            <w:pPr>
              <w:pStyle w:val="a8"/>
            </w:pPr>
            <w:r w:rsidRPr="0016210C">
              <w:t>Product Backlog</w:t>
            </w:r>
          </w:p>
        </w:tc>
        <w:tc>
          <w:tcPr>
            <w:tcW w:w="5958" w:type="dxa"/>
            <w:vAlign w:val="center"/>
          </w:tcPr>
          <w:p w14:paraId="1068FCC0" w14:textId="38CE429C" w:rsidR="00580C63" w:rsidRPr="0016210C" w:rsidRDefault="002A16A6" w:rsidP="00EC2149">
            <w:pPr>
              <w:pStyle w:val="a8"/>
            </w:pPr>
            <w:r w:rsidRPr="0016210C">
              <w:t xml:space="preserve">An ordered list of the work to </w:t>
            </w:r>
            <w:proofErr w:type="gramStart"/>
            <w:r w:rsidRPr="0016210C">
              <w:t>be done</w:t>
            </w:r>
            <w:proofErr w:type="gramEnd"/>
            <w:r w:rsidRPr="0016210C">
              <w:t xml:space="preserve"> in order to create, maintain and sustain a product. Managed by the Product Owner</w:t>
            </w:r>
            <w:r w:rsidR="00D96DEF">
              <w:t>.</w:t>
            </w:r>
          </w:p>
        </w:tc>
      </w:tr>
      <w:tr w:rsidR="00580C63" w:rsidRPr="0016210C" w14:paraId="11070D7A" w14:textId="77777777" w:rsidTr="00580C63">
        <w:trPr>
          <w:jc w:val="center"/>
        </w:trPr>
        <w:tc>
          <w:tcPr>
            <w:tcW w:w="2898" w:type="dxa"/>
            <w:vAlign w:val="center"/>
          </w:tcPr>
          <w:p w14:paraId="0BC9BA66" w14:textId="475A1271" w:rsidR="00580C63" w:rsidRPr="0016210C" w:rsidRDefault="00C741D5" w:rsidP="00EC2149">
            <w:pPr>
              <w:pStyle w:val="a8"/>
            </w:pPr>
            <w:r w:rsidRPr="0016210C">
              <w:t xml:space="preserve">Sprint </w:t>
            </w:r>
            <w:r w:rsidR="00AB5FC8" w:rsidRPr="0016210C">
              <w:t>back</w:t>
            </w:r>
            <w:r w:rsidRPr="0016210C">
              <w:t>log</w:t>
            </w:r>
          </w:p>
        </w:tc>
        <w:tc>
          <w:tcPr>
            <w:tcW w:w="5958" w:type="dxa"/>
            <w:vAlign w:val="center"/>
          </w:tcPr>
          <w:p w14:paraId="55008BFB" w14:textId="6B972111" w:rsidR="00580C63" w:rsidRPr="0016210C" w:rsidRDefault="00430926" w:rsidP="00EC2149">
            <w:pPr>
              <w:pStyle w:val="a8"/>
            </w:pPr>
            <w:r w:rsidRPr="0016210C">
              <w:t>An overview of the development work to realize a Sprint’s goal, typically a forecast of functionality and the work needed to deliver that functionality. Managed by the Development Team.</w:t>
            </w:r>
          </w:p>
        </w:tc>
      </w:tr>
      <w:tr w:rsidR="00C741D5" w:rsidRPr="0016210C" w14:paraId="31FC962C" w14:textId="77777777" w:rsidTr="00580C63">
        <w:trPr>
          <w:jc w:val="center"/>
        </w:trPr>
        <w:tc>
          <w:tcPr>
            <w:tcW w:w="2898" w:type="dxa"/>
            <w:vAlign w:val="center"/>
          </w:tcPr>
          <w:p w14:paraId="7F619053" w14:textId="3C37CAFD" w:rsidR="00C741D5" w:rsidRPr="0016210C" w:rsidRDefault="00C741D5" w:rsidP="00EC2149">
            <w:pPr>
              <w:pStyle w:val="a8"/>
            </w:pPr>
            <w:r w:rsidRPr="0016210C">
              <w:t>Requirements</w:t>
            </w:r>
          </w:p>
        </w:tc>
        <w:tc>
          <w:tcPr>
            <w:tcW w:w="5958" w:type="dxa"/>
            <w:vAlign w:val="center"/>
          </w:tcPr>
          <w:p w14:paraId="5CEAAD06" w14:textId="75F538F3" w:rsidR="00C741D5" w:rsidRPr="0016210C" w:rsidRDefault="001832BC" w:rsidP="00EC2149">
            <w:pPr>
              <w:pStyle w:val="a8"/>
            </w:pPr>
            <w:r w:rsidRPr="0016210C">
              <w:t xml:space="preserve">A singular documented physical and functional need that a particular design, Project‘s product must be able to perform. </w:t>
            </w:r>
            <w:r w:rsidR="008609D7" w:rsidRPr="0016210C">
              <w:t>Requirements can be broken down into smaller Tasks</w:t>
            </w:r>
            <w:r w:rsidRPr="0016210C">
              <w:t>.</w:t>
            </w:r>
          </w:p>
        </w:tc>
      </w:tr>
      <w:tr w:rsidR="00580C63" w:rsidRPr="0016210C" w14:paraId="32C4C92F" w14:textId="77777777" w:rsidTr="00580C63">
        <w:trPr>
          <w:jc w:val="center"/>
        </w:trPr>
        <w:tc>
          <w:tcPr>
            <w:tcW w:w="2898" w:type="dxa"/>
            <w:vAlign w:val="center"/>
          </w:tcPr>
          <w:p w14:paraId="569CCD5F" w14:textId="3488AD2F" w:rsidR="00580C63" w:rsidRPr="0016210C" w:rsidRDefault="00D345E2" w:rsidP="00EC2149">
            <w:pPr>
              <w:pStyle w:val="a8"/>
            </w:pPr>
            <w:r w:rsidRPr="0016210C">
              <w:t>Task</w:t>
            </w:r>
          </w:p>
        </w:tc>
        <w:tc>
          <w:tcPr>
            <w:tcW w:w="5958" w:type="dxa"/>
            <w:vAlign w:val="center"/>
          </w:tcPr>
          <w:p w14:paraId="587F9D5C" w14:textId="3CA19DBC" w:rsidR="00580C63" w:rsidRPr="0016210C" w:rsidRDefault="00A22A92" w:rsidP="00EC2149">
            <w:pPr>
              <w:pStyle w:val="a8"/>
            </w:pPr>
            <w:r>
              <w:rPr>
                <w:rStyle w:val="apple-converted-space"/>
                <w:color w:val="252525"/>
                <w:sz w:val="21"/>
                <w:szCs w:val="21"/>
                <w:shd w:val="clear" w:color="auto" w:fill="FFFFFF"/>
              </w:rPr>
              <w:t>A</w:t>
            </w:r>
            <w:r w:rsidRPr="00A22A92">
              <w:rPr>
                <w:rStyle w:val="apple-converted-space"/>
                <w:color w:val="252525"/>
                <w:sz w:val="21"/>
                <w:szCs w:val="21"/>
                <w:shd w:val="clear" w:color="auto" w:fill="FFFFFF"/>
              </w:rPr>
              <w:t xml:space="preserve"> unit of work generally between four and sixteen hours. Team members volunteer for tasks. They update the estimated number of hours remaining on a daily basis, influencing the sprint burn</w:t>
            </w:r>
            <w:r>
              <w:rPr>
                <w:rStyle w:val="apple-converted-space"/>
                <w:color w:val="252525"/>
                <w:sz w:val="21"/>
                <w:szCs w:val="21"/>
                <w:shd w:val="clear" w:color="auto" w:fill="FFFFFF"/>
              </w:rPr>
              <w:t>-</w:t>
            </w:r>
            <w:r w:rsidRPr="00A22A92">
              <w:rPr>
                <w:rStyle w:val="apple-converted-space"/>
                <w:color w:val="252525"/>
                <w:sz w:val="21"/>
                <w:szCs w:val="21"/>
                <w:shd w:val="clear" w:color="auto" w:fill="FFFFFF"/>
              </w:rPr>
              <w:t xml:space="preserve">down chart. </w:t>
            </w:r>
            <w:proofErr w:type="gramStart"/>
            <w:r w:rsidRPr="00A22A92">
              <w:rPr>
                <w:rStyle w:val="apple-converted-space"/>
                <w:color w:val="252525"/>
                <w:sz w:val="21"/>
                <w:szCs w:val="21"/>
                <w:shd w:val="clear" w:color="auto" w:fill="FFFFFF"/>
              </w:rPr>
              <w:t>Tasks are contained by backlog items</w:t>
            </w:r>
            <w:proofErr w:type="gramEnd"/>
            <w:r w:rsidRPr="00A22A92">
              <w:rPr>
                <w:rStyle w:val="apple-converted-space"/>
                <w:color w:val="252525"/>
                <w:sz w:val="21"/>
                <w:szCs w:val="21"/>
                <w:shd w:val="clear" w:color="auto" w:fill="FFFFFF"/>
              </w:rPr>
              <w:t>.</w:t>
            </w:r>
          </w:p>
        </w:tc>
      </w:tr>
      <w:tr w:rsidR="00580C63" w:rsidRPr="0016210C" w14:paraId="12E2DF2E" w14:textId="77777777" w:rsidTr="00580C63">
        <w:trPr>
          <w:jc w:val="center"/>
        </w:trPr>
        <w:tc>
          <w:tcPr>
            <w:tcW w:w="2898" w:type="dxa"/>
          </w:tcPr>
          <w:p w14:paraId="4266E618" w14:textId="71679AB3" w:rsidR="00580C63" w:rsidRPr="0016210C" w:rsidRDefault="002563A4" w:rsidP="00EC2149">
            <w:pPr>
              <w:pStyle w:val="a8"/>
            </w:pPr>
            <w:r w:rsidRPr="0016210C">
              <w:t>DOSE</w:t>
            </w:r>
          </w:p>
        </w:tc>
        <w:tc>
          <w:tcPr>
            <w:tcW w:w="5958" w:type="dxa"/>
            <w:vAlign w:val="center"/>
          </w:tcPr>
          <w:p w14:paraId="0095EE48" w14:textId="3096F98F" w:rsidR="00580C63" w:rsidRPr="0016210C" w:rsidRDefault="00321123" w:rsidP="00EC2149">
            <w:pPr>
              <w:pStyle w:val="a8"/>
            </w:pPr>
            <w:r>
              <w:t>Distributed and Outsourc</w:t>
            </w:r>
            <w:r w:rsidR="002563A4" w:rsidRPr="0016210C">
              <w:t xml:space="preserve">ed Software </w:t>
            </w:r>
            <w:r w:rsidR="00F20281" w:rsidRPr="0016210C">
              <w:t>Engineering</w:t>
            </w:r>
            <w:r w:rsidR="00D96DEF">
              <w:t>.</w:t>
            </w:r>
          </w:p>
        </w:tc>
      </w:tr>
      <w:tr w:rsidR="00580C63" w:rsidRPr="0016210C" w14:paraId="66D0428E" w14:textId="77777777" w:rsidTr="00580C63">
        <w:trPr>
          <w:jc w:val="center"/>
        </w:trPr>
        <w:tc>
          <w:tcPr>
            <w:tcW w:w="2898" w:type="dxa"/>
            <w:vAlign w:val="center"/>
          </w:tcPr>
          <w:p w14:paraId="2498A2D5" w14:textId="236FE0D1" w:rsidR="00580C63" w:rsidRPr="0016210C" w:rsidRDefault="0069647E" w:rsidP="00EC2149">
            <w:pPr>
              <w:pStyle w:val="a8"/>
            </w:pPr>
            <w:r w:rsidRPr="0016210C">
              <w:t>Burn-down chart</w:t>
            </w:r>
          </w:p>
        </w:tc>
        <w:tc>
          <w:tcPr>
            <w:tcW w:w="5958" w:type="dxa"/>
            <w:vAlign w:val="center"/>
          </w:tcPr>
          <w:p w14:paraId="0EAB906C" w14:textId="44C85960" w:rsidR="00580C63" w:rsidRPr="0016210C" w:rsidRDefault="0069647E" w:rsidP="00BC146F">
            <w:pPr>
              <w:pStyle w:val="a8"/>
            </w:pPr>
            <w:r w:rsidRPr="0016210C">
              <w:rPr>
                <w:color w:val="252525"/>
                <w:shd w:val="clear" w:color="auto" w:fill="FFFFFF"/>
              </w:rPr>
              <w:t xml:space="preserve">A graphical representation of work left to do versus time. The </w:t>
            </w:r>
            <w:r w:rsidR="00A22A92">
              <w:rPr>
                <w:color w:val="252525"/>
                <w:shd w:val="clear" w:color="auto" w:fill="FFFFFF"/>
              </w:rPr>
              <w:t>project backlog</w:t>
            </w:r>
            <w:r w:rsidRPr="0016210C">
              <w:rPr>
                <w:color w:val="252525"/>
                <w:shd w:val="clear" w:color="auto" w:fill="FFFFFF"/>
              </w:rPr>
              <w:t xml:space="preserve"> is often on the vertical axis, with time along the horizontal. It is useful for predicting when all of the work </w:t>
            </w:r>
            <w:proofErr w:type="gramStart"/>
            <w:r w:rsidRPr="0016210C">
              <w:rPr>
                <w:color w:val="252525"/>
                <w:shd w:val="clear" w:color="auto" w:fill="FFFFFF"/>
              </w:rPr>
              <w:t>will be completed</w:t>
            </w:r>
            <w:proofErr w:type="gramEnd"/>
            <w:r w:rsidRPr="0016210C">
              <w:rPr>
                <w:color w:val="252525"/>
                <w:shd w:val="clear" w:color="auto" w:fill="FFFFFF"/>
              </w:rPr>
              <w:t>.</w:t>
            </w:r>
          </w:p>
        </w:tc>
      </w:tr>
      <w:tr w:rsidR="00580C63" w:rsidRPr="0016210C" w14:paraId="4D693C1B" w14:textId="77777777" w:rsidTr="00580C63">
        <w:trPr>
          <w:jc w:val="center"/>
        </w:trPr>
        <w:tc>
          <w:tcPr>
            <w:tcW w:w="2898" w:type="dxa"/>
          </w:tcPr>
          <w:p w14:paraId="5E96366F" w14:textId="22A4DD5D" w:rsidR="00580C63" w:rsidRPr="0016210C" w:rsidRDefault="00A77C4B" w:rsidP="00EC2149">
            <w:pPr>
              <w:pStyle w:val="a8"/>
            </w:pPr>
            <w:r w:rsidRPr="0016210C">
              <w:t>O</w:t>
            </w:r>
            <w:r w:rsidR="001D6F4A" w:rsidRPr="0016210C">
              <w:t>wner</w:t>
            </w:r>
          </w:p>
        </w:tc>
        <w:tc>
          <w:tcPr>
            <w:tcW w:w="5958" w:type="dxa"/>
          </w:tcPr>
          <w:p w14:paraId="43B3379C" w14:textId="670A01D8" w:rsidR="00580C63" w:rsidRPr="0016210C" w:rsidRDefault="001D6F4A" w:rsidP="00321123">
            <w:pPr>
              <w:pStyle w:val="a8"/>
            </w:pPr>
            <w:r w:rsidRPr="0016210C">
              <w:t>Person, who delegate</w:t>
            </w:r>
            <w:r w:rsidR="00321123">
              <w:t xml:space="preserve">s </w:t>
            </w:r>
            <w:r w:rsidRPr="0016210C">
              <w:t>requirement/task to execute</w:t>
            </w:r>
            <w:r w:rsidR="003C0CCE">
              <w:t xml:space="preserve"> (it can be Project Manager or </w:t>
            </w:r>
            <w:r w:rsidR="0065044C">
              <w:t>Team Leader)</w:t>
            </w:r>
            <w:r w:rsidR="00D96DEF">
              <w:t>.</w:t>
            </w:r>
          </w:p>
        </w:tc>
      </w:tr>
      <w:tr w:rsidR="00580C63" w:rsidRPr="0016210C" w14:paraId="6C3E3100" w14:textId="77777777" w:rsidTr="00580C63">
        <w:trPr>
          <w:jc w:val="center"/>
        </w:trPr>
        <w:tc>
          <w:tcPr>
            <w:tcW w:w="2898" w:type="dxa"/>
          </w:tcPr>
          <w:p w14:paraId="5933A8E1" w14:textId="0346C298" w:rsidR="00580C63" w:rsidRPr="0016210C" w:rsidRDefault="001D6F4A" w:rsidP="00EC2149">
            <w:pPr>
              <w:pStyle w:val="a8"/>
            </w:pPr>
            <w:r w:rsidRPr="0016210C">
              <w:t>Executor</w:t>
            </w:r>
          </w:p>
        </w:tc>
        <w:tc>
          <w:tcPr>
            <w:tcW w:w="5958" w:type="dxa"/>
          </w:tcPr>
          <w:p w14:paraId="2DE2AE1C" w14:textId="37012B53" w:rsidR="00580C63" w:rsidRPr="0016210C" w:rsidRDefault="001D6F4A" w:rsidP="00EC2149">
            <w:pPr>
              <w:pStyle w:val="a8"/>
            </w:pPr>
            <w:r w:rsidRPr="0016210C">
              <w:t>Person, who accepted with delegation of requirement/task</w:t>
            </w:r>
            <w:r w:rsidR="0065044C">
              <w:t xml:space="preserve"> (it can be every role in project)</w:t>
            </w:r>
            <w:r w:rsidR="00D96DEF">
              <w:t>.</w:t>
            </w:r>
          </w:p>
        </w:tc>
      </w:tr>
    </w:tbl>
    <w:p w14:paraId="1C99BD8E" w14:textId="77777777" w:rsidR="007823B5" w:rsidRPr="0016210C" w:rsidRDefault="007823B5" w:rsidP="007823B5">
      <w:pPr>
        <w:pStyle w:val="2"/>
        <w:keepNext/>
        <w:tabs>
          <w:tab w:val="num" w:pos="709"/>
        </w:tabs>
        <w:spacing w:before="360"/>
        <w:ind w:left="709" w:hanging="709"/>
      </w:pPr>
      <w:r w:rsidRPr="0016210C">
        <w:t>References</w:t>
      </w:r>
      <w:bookmarkEnd w:id="26"/>
      <w:bookmarkEnd w:id="27"/>
      <w:bookmarkEnd w:id="28"/>
      <w:bookmarkEnd w:id="29"/>
      <w:bookmarkEnd w:id="30"/>
      <w:bookmarkEnd w:id="31"/>
      <w:bookmarkEnd w:id="32"/>
      <w:bookmarkEnd w:id="33"/>
    </w:p>
    <w:p w14:paraId="7120A9A4" w14:textId="1BFD0B91" w:rsidR="00005370" w:rsidRPr="0016210C" w:rsidRDefault="00005370" w:rsidP="00906734">
      <w:pPr>
        <w:pStyle w:val="1Einrckung"/>
        <w:ind w:left="0"/>
      </w:pPr>
      <w:r w:rsidRPr="0016210C">
        <w:t>You can read about Scrum at Scrum Home website:</w:t>
      </w:r>
    </w:p>
    <w:p w14:paraId="03701B9D" w14:textId="77777777" w:rsidR="00DC50ED" w:rsidRPr="0016210C" w:rsidRDefault="00DC50ED" w:rsidP="00DC50ED">
      <w:pPr>
        <w:pStyle w:val="1Einrckung"/>
        <w:numPr>
          <w:ilvl w:val="0"/>
          <w:numId w:val="3"/>
        </w:numPr>
      </w:pPr>
      <w:r w:rsidRPr="0016210C">
        <w:t xml:space="preserve">About terms </w:t>
      </w:r>
    </w:p>
    <w:p w14:paraId="6B0E3B12" w14:textId="5F967695" w:rsidR="00005370" w:rsidRPr="0016210C" w:rsidRDefault="00DC50ED" w:rsidP="00906734">
      <w:pPr>
        <w:pStyle w:val="1Einrckung"/>
        <w:ind w:left="0"/>
      </w:pPr>
      <w:r w:rsidRPr="0016210C">
        <w:t>https://www.scrum.org/Resources/Scrum-Glossary</w:t>
      </w:r>
    </w:p>
    <w:p w14:paraId="3E226C86" w14:textId="77777777" w:rsidR="007660B0" w:rsidRPr="0016210C" w:rsidRDefault="007660B0" w:rsidP="007660B0">
      <w:pPr>
        <w:pStyle w:val="1Einrckung"/>
        <w:numPr>
          <w:ilvl w:val="0"/>
          <w:numId w:val="3"/>
        </w:numPr>
      </w:pPr>
      <w:r w:rsidRPr="0016210C">
        <w:t>About Scrum generally</w:t>
      </w:r>
    </w:p>
    <w:p w14:paraId="7FCE77CF" w14:textId="3340E0B8" w:rsidR="00005370" w:rsidRPr="0016210C" w:rsidRDefault="00005370" w:rsidP="00906734">
      <w:pPr>
        <w:pStyle w:val="1Einrckung"/>
        <w:ind w:left="0"/>
      </w:pPr>
      <w:r w:rsidRPr="0016210C">
        <w:t>http://www.</w:t>
      </w:r>
      <w:r w:rsidR="007660B0" w:rsidRPr="0016210C">
        <w:t>scrumguides.org/scrum-guide.html</w:t>
      </w:r>
    </w:p>
    <w:p w14:paraId="7C96CC92" w14:textId="77777777" w:rsidR="007823B5" w:rsidRPr="0016210C" w:rsidRDefault="007823B5" w:rsidP="007823B5">
      <w:pPr>
        <w:pStyle w:val="2"/>
        <w:keepNext/>
        <w:tabs>
          <w:tab w:val="num" w:pos="709"/>
        </w:tabs>
        <w:spacing w:before="360"/>
        <w:ind w:left="709" w:hanging="709"/>
      </w:pPr>
      <w:bookmarkStart w:id="34" w:name="_Toc456598591"/>
      <w:bookmarkStart w:id="35" w:name="_Toc517499390"/>
      <w:bookmarkStart w:id="36" w:name="_Toc523209233"/>
      <w:bookmarkStart w:id="37" w:name="_Toc523210869"/>
      <w:bookmarkStart w:id="38" w:name="_Toc523212973"/>
      <w:bookmarkStart w:id="39" w:name="_Toc523297934"/>
      <w:bookmarkStart w:id="40" w:name="_Toc523298824"/>
      <w:bookmarkStart w:id="41" w:name="_Toc272394487"/>
      <w:r w:rsidRPr="0016210C">
        <w:t>Overview</w:t>
      </w:r>
      <w:bookmarkEnd w:id="34"/>
      <w:bookmarkEnd w:id="35"/>
      <w:bookmarkEnd w:id="36"/>
      <w:bookmarkEnd w:id="37"/>
      <w:bookmarkEnd w:id="38"/>
      <w:bookmarkEnd w:id="39"/>
      <w:bookmarkEnd w:id="40"/>
      <w:bookmarkEnd w:id="41"/>
    </w:p>
    <w:p w14:paraId="059C9AB2" w14:textId="47C66FE4" w:rsidR="00760D36" w:rsidRPr="0016210C" w:rsidRDefault="00760D36" w:rsidP="00906734">
      <w:pPr>
        <w:pStyle w:val="1Einrckung"/>
        <w:ind w:left="0"/>
      </w:pPr>
      <w:r w:rsidRPr="0016210C">
        <w:t>The next chapter, the Overall Description section, of this document gives an overview of the functionality of the product</w:t>
      </w:r>
      <w:r w:rsidR="00A771EB" w:rsidRPr="0016210C">
        <w:t xml:space="preserve"> and describes the general factors that affect the product and its requirements. It </w:t>
      </w:r>
      <w:proofErr w:type="gramStart"/>
      <w:r w:rsidRPr="0016210C">
        <w:t>is used</w:t>
      </w:r>
      <w:proofErr w:type="gramEnd"/>
      <w:r w:rsidRPr="0016210C">
        <w:t xml:space="preserve"> to establish a context for the technical requirements specification in the next chapter.</w:t>
      </w:r>
    </w:p>
    <w:p w14:paraId="63E75C2E" w14:textId="77777777" w:rsidR="00760D36" w:rsidRPr="00634CC4" w:rsidRDefault="00760D36" w:rsidP="00906734">
      <w:pPr>
        <w:pStyle w:val="1Einrckung"/>
        <w:ind w:left="0"/>
      </w:pPr>
      <w:r w:rsidRPr="00634CC4">
        <w:t xml:space="preserve">The third chapter, Requirements Specification section, of this document </w:t>
      </w:r>
      <w:proofErr w:type="gramStart"/>
      <w:r w:rsidRPr="00634CC4">
        <w:t>is written</w:t>
      </w:r>
      <w:proofErr w:type="gramEnd"/>
      <w:r w:rsidRPr="00634CC4">
        <w:t xml:space="preserve"> primarily for the developers and describes in technical terms the details of the functionality of the product. </w:t>
      </w:r>
    </w:p>
    <w:p w14:paraId="3BA4F9E9" w14:textId="3DC82F6C" w:rsidR="00760D36" w:rsidRPr="0016210C" w:rsidRDefault="00760D36" w:rsidP="00906734">
      <w:pPr>
        <w:pStyle w:val="1Einrckung"/>
        <w:ind w:left="0"/>
      </w:pPr>
      <w:r w:rsidRPr="00634CC4">
        <w:t xml:space="preserve">Both sections of the document describe the same software product in its entirety, but </w:t>
      </w:r>
      <w:proofErr w:type="gramStart"/>
      <w:r w:rsidRPr="00634CC4">
        <w:t>are intended</w:t>
      </w:r>
      <w:proofErr w:type="gramEnd"/>
      <w:r w:rsidRPr="00634CC4">
        <w:t xml:space="preserve"> for different audiences and thus use different language.</w:t>
      </w:r>
    </w:p>
    <w:p w14:paraId="7BED7CDC" w14:textId="77777777" w:rsidR="0016210C" w:rsidRPr="0016210C" w:rsidRDefault="0016210C">
      <w:pPr>
        <w:rPr>
          <w:b/>
          <w:color w:val="000000"/>
          <w:kern w:val="28"/>
          <w:sz w:val="30"/>
        </w:rPr>
      </w:pPr>
      <w:bookmarkStart w:id="42" w:name="_Toc456598592"/>
      <w:bookmarkStart w:id="43" w:name="_Toc517499391"/>
      <w:bookmarkStart w:id="44" w:name="_Toc523209234"/>
      <w:bookmarkStart w:id="45" w:name="_Toc523210870"/>
      <w:bookmarkStart w:id="46" w:name="_Toc523212974"/>
      <w:bookmarkStart w:id="47" w:name="_Toc523297935"/>
      <w:bookmarkStart w:id="48" w:name="_Toc523298825"/>
      <w:bookmarkStart w:id="49" w:name="_Toc272394488"/>
      <w:r w:rsidRPr="0016210C">
        <w:br w:type="page"/>
      </w:r>
    </w:p>
    <w:p w14:paraId="28E39553" w14:textId="6694F7A6" w:rsidR="007E664F" w:rsidRPr="0016210C" w:rsidRDefault="007823B5" w:rsidP="004F5584">
      <w:pPr>
        <w:pStyle w:val="1"/>
        <w:keepNext/>
        <w:tabs>
          <w:tab w:val="num" w:pos="709"/>
        </w:tabs>
        <w:ind w:left="709" w:hanging="709"/>
      </w:pPr>
      <w:r w:rsidRPr="0016210C">
        <w:t>Overall Description</w:t>
      </w:r>
      <w:bookmarkEnd w:id="42"/>
      <w:bookmarkEnd w:id="43"/>
      <w:bookmarkEnd w:id="44"/>
      <w:bookmarkEnd w:id="45"/>
      <w:bookmarkEnd w:id="46"/>
      <w:bookmarkEnd w:id="47"/>
      <w:bookmarkEnd w:id="48"/>
      <w:bookmarkEnd w:id="49"/>
    </w:p>
    <w:p w14:paraId="3DE4612D" w14:textId="2A572B90" w:rsidR="00586CDA" w:rsidRPr="0016210C" w:rsidRDefault="00C26E12" w:rsidP="00586CDA">
      <w:pPr>
        <w:pStyle w:val="2"/>
      </w:pPr>
      <w:bookmarkStart w:id="50" w:name="_Toc272394489"/>
      <w:r w:rsidRPr="0016210C">
        <w:t>Product</w:t>
      </w:r>
      <w:r w:rsidR="00586CDA" w:rsidRPr="0016210C">
        <w:t xml:space="preserve"> perspective</w:t>
      </w:r>
      <w:bookmarkEnd w:id="50"/>
    </w:p>
    <w:p w14:paraId="0FA137D8" w14:textId="601A38AC" w:rsidR="00D11526" w:rsidRPr="0016210C" w:rsidRDefault="00D11526" w:rsidP="00AE3FA7">
      <w:r w:rsidRPr="0016210C">
        <w:t xml:space="preserve">The system </w:t>
      </w:r>
      <w:proofErr w:type="gramStart"/>
      <w:r w:rsidRPr="0016210C">
        <w:t>is being worked on</w:t>
      </w:r>
      <w:proofErr w:type="gramEnd"/>
      <w:r w:rsidRPr="0016210C">
        <w:t xml:space="preserve"> as semester-long assignment for Distributed and Outso</w:t>
      </w:r>
      <w:r w:rsidR="00321123">
        <w:t>urc</w:t>
      </w:r>
      <w:r w:rsidRPr="0016210C">
        <w:t>ed</w:t>
      </w:r>
      <w:r w:rsidR="00F15954" w:rsidRPr="0016210C">
        <w:t xml:space="preserve"> Software Engineering</w:t>
      </w:r>
      <w:r w:rsidRPr="0016210C">
        <w:t xml:space="preserve"> </w:t>
      </w:r>
      <w:r w:rsidR="00F15954" w:rsidRPr="0016210C">
        <w:t>course</w:t>
      </w:r>
      <w:r w:rsidRPr="0016210C">
        <w:t>.</w:t>
      </w:r>
    </w:p>
    <w:p w14:paraId="464AB454" w14:textId="634D55EB" w:rsidR="00C55AA5" w:rsidRDefault="00F94A6C" w:rsidP="00AE3FA7">
      <w:r w:rsidRPr="0016210C">
        <w:t>In addition</w:t>
      </w:r>
      <w:r w:rsidR="00F741CD" w:rsidRPr="0016210C">
        <w:t>,</w:t>
      </w:r>
      <w:r w:rsidR="00AE3FA7">
        <w:t xml:space="preserve"> it </w:t>
      </w:r>
      <w:proofErr w:type="gramStart"/>
      <w:r w:rsidR="00AE3FA7">
        <w:t>will be used</w:t>
      </w:r>
      <w:proofErr w:type="gramEnd"/>
      <w:r w:rsidR="00AE3FA7">
        <w:t xml:space="preserve"> in non-commercial, academic environment, </w:t>
      </w:r>
      <w:r w:rsidR="00764520">
        <w:t>to learn DOSE and project management principles.</w:t>
      </w:r>
      <w:r w:rsidR="00F741CD" w:rsidRPr="0016210C">
        <w:t xml:space="preserve"> </w:t>
      </w:r>
    </w:p>
    <w:p w14:paraId="176B59FF" w14:textId="3AF4DE78" w:rsidR="00F741CD" w:rsidRPr="0016210C" w:rsidRDefault="00F741CD" w:rsidP="00AE3FA7">
      <w:r w:rsidRPr="0016210C">
        <w:t xml:space="preserve">Product can </w:t>
      </w:r>
      <w:r w:rsidR="00B57360" w:rsidRPr="0016210C">
        <w:t xml:space="preserve">be useful for another </w:t>
      </w:r>
      <w:r w:rsidR="009E3FA3" w:rsidRPr="0016210C">
        <w:t>distributed development</w:t>
      </w:r>
      <w:r w:rsidR="00B57360" w:rsidRPr="0016210C">
        <w:t xml:space="preserve"> teams</w:t>
      </w:r>
      <w:r w:rsidR="009E3FA3" w:rsidRPr="0016210C">
        <w:t>.</w:t>
      </w:r>
    </w:p>
    <w:p w14:paraId="7D70D4E2" w14:textId="6F4BA9B6" w:rsidR="00586CDA" w:rsidRPr="0016210C" w:rsidRDefault="002F6D71" w:rsidP="00586CDA">
      <w:pPr>
        <w:pStyle w:val="2"/>
      </w:pPr>
      <w:bookmarkStart w:id="51" w:name="_Toc272394490"/>
      <w:r w:rsidRPr="0016210C">
        <w:t>Produc</w:t>
      </w:r>
      <w:r w:rsidR="00C26E12" w:rsidRPr="0016210C">
        <w:t>t</w:t>
      </w:r>
      <w:r w:rsidR="00586CDA" w:rsidRPr="0016210C">
        <w:t xml:space="preserve"> functions</w:t>
      </w:r>
      <w:bookmarkEnd w:id="51"/>
    </w:p>
    <w:p w14:paraId="197E4280" w14:textId="27E82127" w:rsidR="00B57360" w:rsidRPr="0016210C" w:rsidRDefault="00503A6F" w:rsidP="00AE3FA7">
      <w:pPr>
        <w:pStyle w:val="1Einrckung"/>
        <w:ind w:left="0"/>
      </w:pPr>
      <w:r w:rsidRPr="0016210C">
        <w:t>Main functions of Produc</w:t>
      </w:r>
      <w:r w:rsidR="00C26E12" w:rsidRPr="0016210C">
        <w:t>t</w:t>
      </w:r>
      <w:r w:rsidR="00F200F0">
        <w:t xml:space="preserve"> are</w:t>
      </w:r>
      <w:r w:rsidRPr="0016210C">
        <w:t xml:space="preserve"> to</w:t>
      </w:r>
      <w:r w:rsidR="00B57360" w:rsidRPr="0016210C">
        <w:t xml:space="preserve"> provide:</w:t>
      </w:r>
    </w:p>
    <w:p w14:paraId="50DE65FA" w14:textId="77777777" w:rsidR="00D974F8" w:rsidRPr="0016210C" w:rsidRDefault="00D974F8" w:rsidP="00B57360">
      <w:pPr>
        <w:pStyle w:val="1Einrckung"/>
        <w:numPr>
          <w:ilvl w:val="0"/>
          <w:numId w:val="4"/>
        </w:numPr>
      </w:pPr>
      <w:r w:rsidRPr="0016210C">
        <w:t>Tasks allocating</w:t>
      </w:r>
    </w:p>
    <w:p w14:paraId="7FB1F418" w14:textId="27C0D15F" w:rsidR="00D974F8" w:rsidRPr="00634CC4" w:rsidRDefault="003C368C" w:rsidP="00B57360">
      <w:pPr>
        <w:pStyle w:val="1Einrckung"/>
        <w:numPr>
          <w:ilvl w:val="0"/>
          <w:numId w:val="4"/>
        </w:numPr>
      </w:pPr>
      <w:r>
        <w:t>Labo</w:t>
      </w:r>
      <w:r w:rsidR="00634CC4" w:rsidRPr="00634CC4">
        <w:t>r input counting</w:t>
      </w:r>
    </w:p>
    <w:p w14:paraId="437725FB" w14:textId="77777777" w:rsidR="003C103E" w:rsidRPr="0016210C" w:rsidRDefault="00D974F8" w:rsidP="00B57360">
      <w:pPr>
        <w:pStyle w:val="1Einrckung"/>
        <w:numPr>
          <w:ilvl w:val="0"/>
          <w:numId w:val="4"/>
        </w:numPr>
      </w:pPr>
      <w:r w:rsidRPr="0016210C">
        <w:t xml:space="preserve">Progress </w:t>
      </w:r>
      <w:r w:rsidR="003C103E" w:rsidRPr="0016210C">
        <w:t>recording</w:t>
      </w:r>
    </w:p>
    <w:p w14:paraId="01775C0C" w14:textId="77777777" w:rsidR="003C103E" w:rsidRPr="0016210C" w:rsidRDefault="003C103E" w:rsidP="00B57360">
      <w:pPr>
        <w:pStyle w:val="1Einrckung"/>
        <w:numPr>
          <w:ilvl w:val="0"/>
          <w:numId w:val="4"/>
        </w:numPr>
      </w:pPr>
      <w:r w:rsidRPr="0016210C">
        <w:t>Progress tracking</w:t>
      </w:r>
    </w:p>
    <w:p w14:paraId="50766966" w14:textId="6786CCC8" w:rsidR="00B57360" w:rsidRPr="0016210C" w:rsidRDefault="00503A6F" w:rsidP="00B57360">
      <w:pPr>
        <w:pStyle w:val="1Einrckung"/>
        <w:numPr>
          <w:ilvl w:val="0"/>
          <w:numId w:val="4"/>
        </w:numPr>
      </w:pPr>
      <w:r w:rsidRPr="0016210C">
        <w:t>Developers ranking</w:t>
      </w:r>
    </w:p>
    <w:p w14:paraId="788EBFDF" w14:textId="5E4E0B24" w:rsidR="00503A6F" w:rsidRPr="0016210C" w:rsidRDefault="00DF2376" w:rsidP="00B57360">
      <w:pPr>
        <w:pStyle w:val="1Einrckung"/>
        <w:numPr>
          <w:ilvl w:val="0"/>
          <w:numId w:val="4"/>
        </w:numPr>
      </w:pPr>
      <w:r>
        <w:t>Support</w:t>
      </w:r>
      <w:r w:rsidR="0038443A">
        <w:t>ing</w:t>
      </w:r>
      <w:r>
        <w:t xml:space="preserve"> different roles</w:t>
      </w:r>
    </w:p>
    <w:p w14:paraId="6CA3E4A0" w14:textId="77777777" w:rsidR="007E664F" w:rsidRPr="0016210C" w:rsidRDefault="007E664F" w:rsidP="00586CDA">
      <w:pPr>
        <w:pStyle w:val="2"/>
      </w:pPr>
      <w:bookmarkStart w:id="52" w:name="_Toc272394491"/>
      <w:r w:rsidRPr="0016210C">
        <w:t>User characteristics</w:t>
      </w:r>
      <w:bookmarkEnd w:id="52"/>
    </w:p>
    <w:p w14:paraId="1321A0F0" w14:textId="1B69B22F" w:rsidR="004F5584" w:rsidRDefault="00F94A6C" w:rsidP="0038443A">
      <w:r w:rsidRPr="0016210C">
        <w:t>DOSE course organizers and students will use system</w:t>
      </w:r>
      <w:r w:rsidR="00F66BDE" w:rsidRPr="0016210C">
        <w:t xml:space="preserve"> – distributed </w:t>
      </w:r>
      <w:r w:rsidR="00503A6F" w:rsidRPr="0016210C">
        <w:t>development</w:t>
      </w:r>
      <w:r w:rsidR="00F66BDE" w:rsidRPr="0016210C">
        <w:t xml:space="preserve"> Teams</w:t>
      </w:r>
      <w:r w:rsidR="00214E1D">
        <w:t xml:space="preserve"> (including</w:t>
      </w:r>
      <w:r w:rsidR="00503A6F" w:rsidRPr="0016210C">
        <w:t xml:space="preserve"> </w:t>
      </w:r>
      <w:r w:rsidR="00F66BDE" w:rsidRPr="0016210C">
        <w:t>product owners</w:t>
      </w:r>
      <w:r w:rsidR="00503A6F" w:rsidRPr="0016210C">
        <w:t>)</w:t>
      </w:r>
      <w:r w:rsidR="00F66BDE" w:rsidRPr="0016210C">
        <w:t>.</w:t>
      </w:r>
    </w:p>
    <w:p w14:paraId="5DF77315" w14:textId="43422C48" w:rsidR="002C37A6" w:rsidRPr="00166305" w:rsidRDefault="002C37A6" w:rsidP="0038443A">
      <w:pPr>
        <w:contextualSpacing/>
      </w:pPr>
      <w:r w:rsidRPr="00166305">
        <w:t>Each user must have PC or laptop</w:t>
      </w:r>
      <w:r w:rsidRPr="0079238C">
        <w:t xml:space="preserve"> </w:t>
      </w:r>
      <w:r>
        <w:t>with Internet (Intranet) connection</w:t>
      </w:r>
      <w:r w:rsidRPr="00166305">
        <w:t xml:space="preserve"> to access the system. </w:t>
      </w:r>
    </w:p>
    <w:p w14:paraId="340FD1FC" w14:textId="24F2D7D7" w:rsidR="002C37A6" w:rsidRPr="0016210C" w:rsidRDefault="00887FC0" w:rsidP="0038443A">
      <w:pPr>
        <w:contextualSpacing/>
      </w:pPr>
      <w:r>
        <w:t xml:space="preserve">User is supposed to have </w:t>
      </w:r>
      <w:proofErr w:type="gramStart"/>
      <w:r>
        <w:t>basic</w:t>
      </w:r>
      <w:proofErr w:type="gramEnd"/>
      <w:r>
        <w:t xml:space="preserve"> English understanding.</w:t>
      </w:r>
    </w:p>
    <w:p w14:paraId="6686B826" w14:textId="77777777" w:rsidR="00586CDA" w:rsidRPr="0016210C" w:rsidRDefault="00586CDA" w:rsidP="00586CDA">
      <w:pPr>
        <w:pStyle w:val="2"/>
      </w:pPr>
      <w:bookmarkStart w:id="53" w:name="_Toc272394492"/>
      <w:r w:rsidRPr="0016210C">
        <w:t>Constraints</w:t>
      </w:r>
      <w:bookmarkEnd w:id="53"/>
    </w:p>
    <w:p w14:paraId="16FCE7CC" w14:textId="53C11A4A" w:rsidR="004F5584" w:rsidRPr="000E6155" w:rsidRDefault="0038443A" w:rsidP="0079238C">
      <w:pPr>
        <w:pStyle w:val="1Einrckung"/>
        <w:ind w:left="0"/>
      </w:pPr>
      <w:r>
        <w:t xml:space="preserve">System </w:t>
      </w:r>
      <w:proofErr w:type="gramStart"/>
      <w:r>
        <w:t>should be implemented</w:t>
      </w:r>
      <w:proofErr w:type="gramEnd"/>
      <w:r w:rsidR="0079238C">
        <w:t xml:space="preserve"> </w:t>
      </w:r>
      <w:r w:rsidR="00E51E42" w:rsidRPr="0016210C">
        <w:t>on Eiffel programming language</w:t>
      </w:r>
      <w:r w:rsidR="006F7A54">
        <w:t xml:space="preserve"> as a web-based system</w:t>
      </w:r>
      <w:r>
        <w:t>.</w:t>
      </w:r>
    </w:p>
    <w:p w14:paraId="5953648B" w14:textId="77777777" w:rsidR="00586CDA" w:rsidRPr="0016210C" w:rsidRDefault="00586CDA" w:rsidP="00586CDA">
      <w:pPr>
        <w:pStyle w:val="2"/>
      </w:pPr>
      <w:bookmarkStart w:id="54" w:name="_Toc272394493"/>
      <w:r w:rsidRPr="0016210C">
        <w:t>Assumptions and dependencies</w:t>
      </w:r>
      <w:bookmarkEnd w:id="54"/>
    </w:p>
    <w:p w14:paraId="12121D73" w14:textId="66F12124" w:rsidR="0068036E" w:rsidRPr="000E6155" w:rsidRDefault="0068036E" w:rsidP="0079238C">
      <w:pPr>
        <w:pStyle w:val="1Einrckung"/>
        <w:ind w:left="0"/>
      </w:pPr>
      <w:r>
        <w:t>System should</w:t>
      </w:r>
      <w:r w:rsidRPr="0016210C">
        <w:t xml:space="preserve"> be compatible and correctly working with Mozilla, Google Chrome, Apple Safari and Internet Explorer (</w:t>
      </w:r>
      <w:proofErr w:type="gramStart"/>
      <w:r w:rsidRPr="0016210C">
        <w:t>8</w:t>
      </w:r>
      <w:proofErr w:type="gramEnd"/>
      <w:r w:rsidRPr="0016210C">
        <w:t xml:space="preserve"> and higher versions)</w:t>
      </w:r>
      <w:r>
        <w:t xml:space="preserve">, </w:t>
      </w:r>
      <w:r w:rsidR="002E64F9">
        <w:t>have</w:t>
      </w:r>
      <w:r w:rsidR="00AE3FA7">
        <w:t xml:space="preserve"> English language as a default. </w:t>
      </w:r>
    </w:p>
    <w:p w14:paraId="60F88E59" w14:textId="7F0C16BE" w:rsidR="00666111" w:rsidRPr="000E6155" w:rsidRDefault="00C55AA5" w:rsidP="0079238C">
      <w:pPr>
        <w:pStyle w:val="1Einrckung"/>
        <w:ind w:left="0"/>
      </w:pPr>
      <w:r>
        <w:t xml:space="preserve">System should </w:t>
      </w:r>
      <w:r w:rsidR="002F4DB1">
        <w:t>guarantee stable</w:t>
      </w:r>
      <w:r w:rsidR="002F4DB1" w:rsidRPr="002F4DB1">
        <w:t xml:space="preserve"> </w:t>
      </w:r>
      <w:r w:rsidR="002F4DB1">
        <w:t>operation for 100</w:t>
      </w:r>
      <w:r w:rsidR="002F4DB1" w:rsidRPr="000E6155">
        <w:t xml:space="preserve"> </w:t>
      </w:r>
      <w:r w:rsidR="002F4DB1">
        <w:t>contemporaneous users</w:t>
      </w:r>
      <w:r w:rsidR="002F4DB1" w:rsidRPr="000E6155">
        <w:t>.</w:t>
      </w:r>
    </w:p>
    <w:p w14:paraId="6B3F6596" w14:textId="77777777" w:rsidR="00666111" w:rsidRDefault="00666111" w:rsidP="0079238C">
      <w:pPr>
        <w:pStyle w:val="1Einrckung"/>
        <w:ind w:left="0"/>
      </w:pPr>
    </w:p>
    <w:p w14:paraId="7DFFBDAE" w14:textId="02197785" w:rsidR="004F5584" w:rsidRPr="0016210C" w:rsidRDefault="008C1317" w:rsidP="0079238C">
      <w:pPr>
        <w:pStyle w:val="1Einrckung"/>
        <w:ind w:left="0"/>
      </w:pPr>
      <w:r>
        <w:t xml:space="preserve"> </w:t>
      </w:r>
    </w:p>
    <w:p w14:paraId="70B172BC" w14:textId="77777777" w:rsidR="0016210C" w:rsidRPr="0016210C" w:rsidRDefault="0016210C">
      <w:pPr>
        <w:rPr>
          <w:b/>
          <w:color w:val="000000"/>
          <w:kern w:val="28"/>
          <w:sz w:val="30"/>
        </w:rPr>
      </w:pPr>
      <w:bookmarkStart w:id="55" w:name="_Toc456598593"/>
      <w:bookmarkStart w:id="56" w:name="_Toc517499392"/>
      <w:bookmarkStart w:id="57" w:name="_Toc523209235"/>
      <w:bookmarkStart w:id="58" w:name="_Toc523210871"/>
      <w:bookmarkStart w:id="59" w:name="_Toc523212975"/>
      <w:bookmarkStart w:id="60" w:name="_Toc523297936"/>
      <w:bookmarkStart w:id="61" w:name="_Toc523298826"/>
      <w:bookmarkStart w:id="62" w:name="_Toc272394494"/>
      <w:r w:rsidRPr="0016210C">
        <w:br w:type="page"/>
      </w:r>
    </w:p>
    <w:p w14:paraId="4546911D" w14:textId="60DBF0CA" w:rsidR="007823B5" w:rsidRPr="0016210C" w:rsidRDefault="007823B5" w:rsidP="0064463D">
      <w:pPr>
        <w:pStyle w:val="1"/>
        <w:keepNext/>
        <w:tabs>
          <w:tab w:val="num" w:pos="709"/>
        </w:tabs>
        <w:ind w:left="709" w:hanging="709"/>
      </w:pPr>
      <w:r w:rsidRPr="0016210C">
        <w:t>Specific Requirements</w:t>
      </w:r>
      <w:bookmarkEnd w:id="55"/>
      <w:bookmarkEnd w:id="56"/>
      <w:bookmarkEnd w:id="57"/>
      <w:bookmarkEnd w:id="58"/>
      <w:bookmarkEnd w:id="59"/>
      <w:bookmarkEnd w:id="60"/>
      <w:bookmarkEnd w:id="61"/>
      <w:bookmarkEnd w:id="62"/>
      <w:r w:rsidRPr="0016210C">
        <w:t xml:space="preserve"> </w:t>
      </w:r>
    </w:p>
    <w:p w14:paraId="6F63C4EE" w14:textId="4A16129B" w:rsidR="004F35A9" w:rsidRPr="0016210C" w:rsidRDefault="004F35A9" w:rsidP="004F35A9">
      <w:r w:rsidRPr="0016210C">
        <w:t>This section contains all software requirements both functional and non-functional. A requirement has the following properties:</w:t>
      </w:r>
    </w:p>
    <w:p w14:paraId="45F0B908" w14:textId="77777777" w:rsidR="00314B08" w:rsidRPr="0016210C" w:rsidRDefault="00314B08" w:rsidP="004F35A9"/>
    <w:tbl>
      <w:tblPr>
        <w:tblStyle w:val="ac"/>
        <w:tblW w:w="0" w:type="auto"/>
        <w:tblLook w:val="04A0" w:firstRow="1" w:lastRow="0" w:firstColumn="1" w:lastColumn="0" w:noHBand="0" w:noVBand="1"/>
      </w:tblPr>
      <w:tblGrid>
        <w:gridCol w:w="2093"/>
        <w:gridCol w:w="6237"/>
      </w:tblGrid>
      <w:tr w:rsidR="004F35A9" w:rsidRPr="0016210C" w14:paraId="06A36E4C" w14:textId="77777777" w:rsidTr="0064463D">
        <w:tc>
          <w:tcPr>
            <w:tcW w:w="2093" w:type="dxa"/>
          </w:tcPr>
          <w:p w14:paraId="11F551CB" w14:textId="0257960E" w:rsidR="004F35A9" w:rsidRPr="0016210C" w:rsidRDefault="004F35A9" w:rsidP="004F35A9">
            <w:r w:rsidRPr="0016210C">
              <w:rPr>
                <w:b/>
                <w:bCs/>
              </w:rPr>
              <w:t>Requirement ID</w:t>
            </w:r>
          </w:p>
        </w:tc>
        <w:tc>
          <w:tcPr>
            <w:tcW w:w="6237" w:type="dxa"/>
          </w:tcPr>
          <w:p w14:paraId="0B4F9212" w14:textId="51268A51" w:rsidR="004F35A9" w:rsidRPr="0016210C" w:rsidRDefault="004F35A9" w:rsidP="004F35A9">
            <w:r w:rsidRPr="0016210C">
              <w:t>Uniquely identifies requirement</w:t>
            </w:r>
          </w:p>
        </w:tc>
      </w:tr>
      <w:tr w:rsidR="004F35A9" w:rsidRPr="0016210C" w14:paraId="5E525703" w14:textId="77777777" w:rsidTr="0064463D">
        <w:tc>
          <w:tcPr>
            <w:tcW w:w="2093" w:type="dxa"/>
          </w:tcPr>
          <w:p w14:paraId="46CAFE19" w14:textId="3D9641CC" w:rsidR="004F35A9" w:rsidRPr="0016210C" w:rsidRDefault="004F35A9" w:rsidP="004F35A9">
            <w:r w:rsidRPr="0016210C">
              <w:rPr>
                <w:b/>
                <w:bCs/>
              </w:rPr>
              <w:t>Title</w:t>
            </w:r>
          </w:p>
        </w:tc>
        <w:tc>
          <w:tcPr>
            <w:tcW w:w="6237" w:type="dxa"/>
          </w:tcPr>
          <w:p w14:paraId="7482F087" w14:textId="34CBF5A0" w:rsidR="004F35A9" w:rsidRPr="0016210C" w:rsidRDefault="004F35A9" w:rsidP="004F35A9">
            <w:r w:rsidRPr="0016210C">
              <w:t>Gives the requirement a symbolic name</w:t>
            </w:r>
          </w:p>
        </w:tc>
      </w:tr>
      <w:tr w:rsidR="004F35A9" w:rsidRPr="0016210C" w14:paraId="5E495EF9" w14:textId="77777777" w:rsidTr="0064463D">
        <w:tc>
          <w:tcPr>
            <w:tcW w:w="2093" w:type="dxa"/>
          </w:tcPr>
          <w:p w14:paraId="17E1048E" w14:textId="31A3A330" w:rsidR="004F35A9" w:rsidRPr="0016210C" w:rsidRDefault="004F35A9" w:rsidP="004F35A9">
            <w:r w:rsidRPr="0016210C">
              <w:rPr>
                <w:b/>
                <w:bCs/>
              </w:rPr>
              <w:t>Description</w:t>
            </w:r>
          </w:p>
        </w:tc>
        <w:tc>
          <w:tcPr>
            <w:tcW w:w="6237" w:type="dxa"/>
          </w:tcPr>
          <w:p w14:paraId="2E7875BB" w14:textId="1AA7A7DE" w:rsidR="004F35A9" w:rsidRPr="0016210C" w:rsidRDefault="004F35A9" w:rsidP="004F35A9">
            <w:r w:rsidRPr="0016210C">
              <w:t>The definition of the requirement</w:t>
            </w:r>
          </w:p>
        </w:tc>
      </w:tr>
      <w:tr w:rsidR="004F35A9" w:rsidRPr="0016210C" w14:paraId="3D414A9A" w14:textId="77777777" w:rsidTr="0064463D">
        <w:tc>
          <w:tcPr>
            <w:tcW w:w="2093" w:type="dxa"/>
          </w:tcPr>
          <w:p w14:paraId="7A89DA23" w14:textId="77777777" w:rsidR="004F35A9" w:rsidRPr="0016210C" w:rsidRDefault="004F35A9" w:rsidP="004F35A9">
            <w:pPr>
              <w:rPr>
                <w:b/>
                <w:bCs/>
              </w:rPr>
            </w:pPr>
            <w:r w:rsidRPr="0016210C">
              <w:rPr>
                <w:b/>
                <w:bCs/>
              </w:rPr>
              <w:t>Priority</w:t>
            </w:r>
          </w:p>
          <w:p w14:paraId="3FCD60B5" w14:textId="77777777" w:rsidR="004F35A9" w:rsidRPr="0016210C" w:rsidRDefault="004F35A9" w:rsidP="004F35A9"/>
        </w:tc>
        <w:tc>
          <w:tcPr>
            <w:tcW w:w="6237" w:type="dxa"/>
          </w:tcPr>
          <w:p w14:paraId="4503C8F5" w14:textId="65096E47" w:rsidR="004F35A9" w:rsidRPr="0016210C" w:rsidRDefault="004F35A9" w:rsidP="00314B08">
            <w:r w:rsidRPr="0016210C">
              <w:t xml:space="preserve">Defines the order in which requirements </w:t>
            </w:r>
            <w:proofErr w:type="gramStart"/>
            <w:r w:rsidRPr="0016210C">
              <w:t>should be implemented</w:t>
            </w:r>
            <w:proofErr w:type="gramEnd"/>
            <w:r w:rsidRPr="0016210C">
              <w:t xml:space="preserve">. Priorities are designated (highest to lowest) </w:t>
            </w:r>
            <w:r w:rsidR="00314B08" w:rsidRPr="0016210C">
              <w:t xml:space="preserve">from </w:t>
            </w:r>
            <w:r w:rsidRPr="0016210C">
              <w:t>1</w:t>
            </w:r>
            <w:r w:rsidR="00314B08" w:rsidRPr="0016210C">
              <w:t xml:space="preserve"> to 3</w:t>
            </w:r>
            <w:r w:rsidRPr="0016210C">
              <w:t>. Requireme</w:t>
            </w:r>
            <w:r w:rsidR="00314B08" w:rsidRPr="0016210C">
              <w:t>nts of priority 1 are mandatory</w:t>
            </w:r>
            <w:proofErr w:type="gramStart"/>
            <w:r w:rsidR="00314B08" w:rsidRPr="0016210C">
              <w:t>;</w:t>
            </w:r>
            <w:proofErr w:type="gramEnd"/>
            <w:r w:rsidR="00314B08" w:rsidRPr="0016210C">
              <w:t xml:space="preserve"> 2 represents features nice to have, and 3</w:t>
            </w:r>
            <w:r w:rsidRPr="0016210C">
              <w:t xml:space="preserve"> represents optional features.</w:t>
            </w:r>
          </w:p>
        </w:tc>
      </w:tr>
      <w:tr w:rsidR="004F35A9" w:rsidRPr="0016210C" w14:paraId="048A57E1" w14:textId="77777777" w:rsidTr="0064463D">
        <w:tc>
          <w:tcPr>
            <w:tcW w:w="2093" w:type="dxa"/>
          </w:tcPr>
          <w:p w14:paraId="44F3FE91" w14:textId="77777777" w:rsidR="004F35A9" w:rsidRPr="0016210C" w:rsidRDefault="004F35A9" w:rsidP="004F35A9">
            <w:pPr>
              <w:rPr>
                <w:b/>
                <w:bCs/>
              </w:rPr>
            </w:pPr>
            <w:r w:rsidRPr="0016210C">
              <w:rPr>
                <w:b/>
                <w:bCs/>
              </w:rPr>
              <w:t>Risk</w:t>
            </w:r>
          </w:p>
          <w:p w14:paraId="0CD7C97E" w14:textId="77777777" w:rsidR="004F35A9" w:rsidRPr="0016210C" w:rsidRDefault="004F35A9" w:rsidP="004F35A9"/>
        </w:tc>
        <w:tc>
          <w:tcPr>
            <w:tcW w:w="6237" w:type="dxa"/>
          </w:tcPr>
          <w:p w14:paraId="0A65A7A4" w14:textId="77777777" w:rsidR="004F35A9" w:rsidRPr="0016210C" w:rsidRDefault="004F35A9" w:rsidP="004F35A9">
            <w:r w:rsidRPr="0016210C">
              <w:t xml:space="preserve">Specifies the risk of not implementing the requirement. It shows how critical the requirement is to the system as a whole. The following risk levels </w:t>
            </w:r>
            <w:proofErr w:type="gramStart"/>
            <w:r w:rsidRPr="0016210C">
              <w:t>are defined</w:t>
            </w:r>
            <w:proofErr w:type="gramEnd"/>
            <w:r w:rsidRPr="0016210C">
              <w:t xml:space="preserve"> over the impact of not being implemented correctly.</w:t>
            </w:r>
          </w:p>
          <w:p w14:paraId="78DCFBCB" w14:textId="7CEE2A03" w:rsidR="004F35A9" w:rsidRPr="0016210C" w:rsidRDefault="004F35A9" w:rsidP="004F35A9">
            <w:pPr>
              <w:pStyle w:val="ad"/>
              <w:numPr>
                <w:ilvl w:val="0"/>
                <w:numId w:val="2"/>
              </w:numPr>
            </w:pPr>
            <w:r w:rsidRPr="0016210C">
              <w:t xml:space="preserve">Critical (C) It will break the main functionality of the system. The system </w:t>
            </w:r>
            <w:proofErr w:type="gramStart"/>
            <w:r w:rsidRPr="0016210C">
              <w:t>cannot be used</w:t>
            </w:r>
            <w:proofErr w:type="gramEnd"/>
            <w:r w:rsidRPr="0016210C">
              <w:t xml:space="preserve"> if this requirement is not implemented.</w:t>
            </w:r>
          </w:p>
          <w:p w14:paraId="50B483F2" w14:textId="2E0B4712" w:rsidR="004F35A9" w:rsidRPr="0016210C" w:rsidRDefault="004F35A9" w:rsidP="004F35A9">
            <w:pPr>
              <w:pStyle w:val="ad"/>
              <w:numPr>
                <w:ilvl w:val="0"/>
                <w:numId w:val="2"/>
              </w:numPr>
            </w:pPr>
            <w:r w:rsidRPr="0016210C">
              <w:t xml:space="preserve">High (H) It will </w:t>
            </w:r>
            <w:proofErr w:type="gramStart"/>
            <w:r w:rsidRPr="0016210C">
              <w:t>impact</w:t>
            </w:r>
            <w:proofErr w:type="gramEnd"/>
            <w:r w:rsidRPr="0016210C">
              <w:t xml:space="preserve"> the main functionality of the system. Some function of the system could be inaccessible, but the system </w:t>
            </w:r>
            <w:proofErr w:type="gramStart"/>
            <w:r w:rsidRPr="0016210C">
              <w:t>can be generally used</w:t>
            </w:r>
            <w:proofErr w:type="gramEnd"/>
            <w:r w:rsidRPr="0016210C">
              <w:t>.</w:t>
            </w:r>
          </w:p>
          <w:p w14:paraId="3836B5A7" w14:textId="5CA5FF6D" w:rsidR="004F35A9" w:rsidRPr="0016210C" w:rsidRDefault="004F35A9" w:rsidP="004F35A9">
            <w:pPr>
              <w:pStyle w:val="ad"/>
              <w:numPr>
                <w:ilvl w:val="0"/>
                <w:numId w:val="2"/>
              </w:numPr>
            </w:pPr>
            <w:r w:rsidRPr="0016210C">
              <w:t xml:space="preserve">Medium (M) </w:t>
            </w:r>
            <w:proofErr w:type="gramStart"/>
            <w:r w:rsidRPr="0016210C">
              <w:t>It</w:t>
            </w:r>
            <w:proofErr w:type="gramEnd"/>
            <w:r w:rsidRPr="0016210C">
              <w:t xml:space="preserve"> will impact some system features, but not the main functionality. The system </w:t>
            </w:r>
            <w:proofErr w:type="gramStart"/>
            <w:r w:rsidRPr="0016210C">
              <w:t>can still be used</w:t>
            </w:r>
            <w:proofErr w:type="gramEnd"/>
            <w:r w:rsidRPr="0016210C">
              <w:t xml:space="preserve"> with some limitation.</w:t>
            </w:r>
          </w:p>
          <w:p w14:paraId="4D59AE8E" w14:textId="22F3D44A" w:rsidR="004F35A9" w:rsidRPr="0016210C" w:rsidRDefault="004F35A9" w:rsidP="004F35A9">
            <w:pPr>
              <w:pStyle w:val="ad"/>
              <w:numPr>
                <w:ilvl w:val="0"/>
                <w:numId w:val="2"/>
              </w:numPr>
            </w:pPr>
            <w:r w:rsidRPr="0016210C">
              <w:t xml:space="preserve">Low (L) The system </w:t>
            </w:r>
            <w:proofErr w:type="gramStart"/>
            <w:r w:rsidRPr="0016210C">
              <w:t>can be used</w:t>
            </w:r>
            <w:proofErr w:type="gramEnd"/>
            <w:r w:rsidRPr="0016210C">
              <w:t xml:space="preserve"> without limitation, but with some workarounds.</w:t>
            </w:r>
          </w:p>
        </w:tc>
      </w:tr>
    </w:tbl>
    <w:p w14:paraId="47F5250E" w14:textId="3796BBD2" w:rsidR="004F35A9" w:rsidRPr="0016210C" w:rsidRDefault="004F35A9" w:rsidP="004F35A9">
      <w:r w:rsidRPr="0016210C">
        <w:t xml:space="preserve">. </w:t>
      </w:r>
    </w:p>
    <w:p w14:paraId="3F39D855" w14:textId="77777777" w:rsidR="007823B5" w:rsidRPr="0016210C" w:rsidRDefault="007E664F" w:rsidP="007823B5">
      <w:pPr>
        <w:pStyle w:val="2"/>
        <w:keepNext/>
        <w:tabs>
          <w:tab w:val="num" w:pos="709"/>
        </w:tabs>
        <w:spacing w:before="360"/>
        <w:ind w:left="709" w:hanging="709"/>
      </w:pPr>
      <w:bookmarkStart w:id="63" w:name="_Toc456598594"/>
      <w:bookmarkStart w:id="64" w:name="_Toc517499393"/>
      <w:bookmarkStart w:id="65" w:name="_Toc523209236"/>
      <w:bookmarkStart w:id="66" w:name="_Toc523210872"/>
      <w:bookmarkStart w:id="67" w:name="_Toc523212976"/>
      <w:bookmarkStart w:id="68" w:name="_Toc523297937"/>
      <w:bookmarkStart w:id="69" w:name="_Toc523298827"/>
      <w:bookmarkStart w:id="70" w:name="_Toc272394495"/>
      <w:r w:rsidRPr="0016210C">
        <w:t>Functional Requirements</w:t>
      </w:r>
      <w:bookmarkEnd w:id="63"/>
      <w:bookmarkEnd w:id="64"/>
      <w:bookmarkEnd w:id="65"/>
      <w:bookmarkEnd w:id="66"/>
      <w:bookmarkEnd w:id="67"/>
      <w:bookmarkEnd w:id="68"/>
      <w:bookmarkEnd w:id="69"/>
      <w:bookmarkEnd w:id="70"/>
    </w:p>
    <w:tbl>
      <w:tblPr>
        <w:tblStyle w:val="ac"/>
        <w:tblW w:w="0" w:type="auto"/>
        <w:tblLook w:val="04A0" w:firstRow="1" w:lastRow="0" w:firstColumn="1" w:lastColumn="0" w:noHBand="0" w:noVBand="1"/>
      </w:tblPr>
      <w:tblGrid>
        <w:gridCol w:w="1951"/>
        <w:gridCol w:w="5670"/>
      </w:tblGrid>
      <w:tr w:rsidR="00F72419" w:rsidRPr="0016210C" w14:paraId="66ABC718" w14:textId="77777777" w:rsidTr="0016210C">
        <w:tc>
          <w:tcPr>
            <w:tcW w:w="1951" w:type="dxa"/>
          </w:tcPr>
          <w:p w14:paraId="23F854ED" w14:textId="77777777" w:rsidR="00F72419" w:rsidRPr="0016210C" w:rsidRDefault="00F72419" w:rsidP="00EC2149">
            <w:bookmarkStart w:id="71" w:name="_Toc456598600"/>
            <w:bookmarkStart w:id="72" w:name="_Toc517499399"/>
            <w:bookmarkStart w:id="73" w:name="_Toc523209242"/>
            <w:bookmarkStart w:id="74" w:name="_Toc523210878"/>
            <w:bookmarkStart w:id="75" w:name="_Toc523212982"/>
            <w:bookmarkStart w:id="76" w:name="_Toc523297943"/>
            <w:bookmarkStart w:id="77" w:name="_Toc523298833"/>
            <w:bookmarkStart w:id="78" w:name="_Toc272394496"/>
            <w:r w:rsidRPr="0016210C">
              <w:rPr>
                <w:b/>
                <w:bCs/>
              </w:rPr>
              <w:t>Requirement ID</w:t>
            </w:r>
          </w:p>
        </w:tc>
        <w:tc>
          <w:tcPr>
            <w:tcW w:w="5670" w:type="dxa"/>
          </w:tcPr>
          <w:p w14:paraId="08DECEAF" w14:textId="58B1D17B" w:rsidR="00F72419" w:rsidRPr="0016210C" w:rsidRDefault="0053196B" w:rsidP="00EC2149">
            <w:r w:rsidRPr="0016210C">
              <w:t>1</w:t>
            </w:r>
          </w:p>
        </w:tc>
      </w:tr>
      <w:tr w:rsidR="00F72419" w:rsidRPr="0016210C" w14:paraId="19BA1DCE" w14:textId="77777777" w:rsidTr="0016210C">
        <w:tc>
          <w:tcPr>
            <w:tcW w:w="1951" w:type="dxa"/>
          </w:tcPr>
          <w:p w14:paraId="6701D469" w14:textId="77777777" w:rsidR="00F72419" w:rsidRPr="0016210C" w:rsidRDefault="00F72419" w:rsidP="00EC2149">
            <w:r w:rsidRPr="0016210C">
              <w:rPr>
                <w:b/>
                <w:bCs/>
              </w:rPr>
              <w:t>Title</w:t>
            </w:r>
          </w:p>
        </w:tc>
        <w:tc>
          <w:tcPr>
            <w:tcW w:w="5670" w:type="dxa"/>
          </w:tcPr>
          <w:p w14:paraId="4C3EA12D" w14:textId="3FE7BFAA" w:rsidR="00F72419" w:rsidRPr="0016210C" w:rsidRDefault="00115241" w:rsidP="00EC2149">
            <w:r w:rsidRPr="0016210C">
              <w:t>Project Backlog</w:t>
            </w:r>
          </w:p>
        </w:tc>
      </w:tr>
      <w:tr w:rsidR="00F72419" w:rsidRPr="0016210C" w14:paraId="69352CDB" w14:textId="77777777" w:rsidTr="0016210C">
        <w:tc>
          <w:tcPr>
            <w:tcW w:w="1951" w:type="dxa"/>
          </w:tcPr>
          <w:p w14:paraId="1416353D" w14:textId="77777777" w:rsidR="00F72419" w:rsidRPr="0016210C" w:rsidRDefault="00F72419" w:rsidP="00EC2149">
            <w:r w:rsidRPr="0016210C">
              <w:rPr>
                <w:b/>
                <w:bCs/>
              </w:rPr>
              <w:t>Description</w:t>
            </w:r>
          </w:p>
        </w:tc>
        <w:tc>
          <w:tcPr>
            <w:tcW w:w="5670" w:type="dxa"/>
          </w:tcPr>
          <w:p w14:paraId="330530FD" w14:textId="5A1AC12D" w:rsidR="00F72419" w:rsidRPr="0016210C" w:rsidRDefault="00614470" w:rsidP="00DB5F34">
            <w:r w:rsidRPr="0016210C">
              <w:t>The system must provide</w:t>
            </w:r>
            <w:r w:rsidR="00E739EE" w:rsidRPr="0016210C">
              <w:t xml:space="preserve"> crea</w:t>
            </w:r>
            <w:r w:rsidR="00EA27D4" w:rsidRPr="0016210C">
              <w:t>tion</w:t>
            </w:r>
            <w:r w:rsidR="00E739EE" w:rsidRPr="0016210C">
              <w:t xml:space="preserve">, </w:t>
            </w:r>
            <w:r w:rsidR="00EA27D4" w:rsidRPr="0016210C">
              <w:t>modification, deletion</w:t>
            </w:r>
            <w:r w:rsidR="00E739EE" w:rsidRPr="0016210C">
              <w:t xml:space="preserve"> </w:t>
            </w:r>
            <w:r w:rsidR="004E0453" w:rsidRPr="0016210C">
              <w:t>list of all projects requirements</w:t>
            </w:r>
            <w:r w:rsidR="008345A5" w:rsidRPr="0016210C">
              <w:t xml:space="preserve"> and tasks</w:t>
            </w:r>
            <w:r w:rsidRPr="0016210C">
              <w:t xml:space="preserve"> </w:t>
            </w:r>
            <w:r w:rsidR="004E0453" w:rsidRPr="0016210C">
              <w:t>(</w:t>
            </w:r>
            <w:r w:rsidRPr="0016210C">
              <w:t>project backlog</w:t>
            </w:r>
            <w:r w:rsidR="004E0453" w:rsidRPr="0016210C">
              <w:t>)</w:t>
            </w:r>
            <w:r w:rsidR="00DB5F34" w:rsidRPr="0016210C">
              <w:t>.</w:t>
            </w:r>
            <w:r w:rsidR="00D75555" w:rsidRPr="0016210C">
              <w:t xml:space="preserve"> </w:t>
            </w:r>
            <w:r w:rsidR="00EE58E5" w:rsidRPr="0016210C">
              <w:t>Only Project Manager can m</w:t>
            </w:r>
            <w:r w:rsidR="00D75555" w:rsidRPr="0016210C">
              <w:t>anip</w:t>
            </w:r>
            <w:r w:rsidR="00EE58E5" w:rsidRPr="0016210C">
              <w:t>ulate</w:t>
            </w:r>
            <w:r w:rsidR="00D75555" w:rsidRPr="0016210C">
              <w:t xml:space="preserve"> with project backlog</w:t>
            </w:r>
            <w:r w:rsidR="00EE58E5" w:rsidRPr="0016210C">
              <w:t>.</w:t>
            </w:r>
            <w:r w:rsidR="008345A5" w:rsidRPr="0016210C">
              <w:t xml:space="preserve"> </w:t>
            </w:r>
          </w:p>
        </w:tc>
      </w:tr>
      <w:tr w:rsidR="00F72419" w:rsidRPr="0016210C" w14:paraId="62C86880" w14:textId="77777777" w:rsidTr="0016210C">
        <w:tc>
          <w:tcPr>
            <w:tcW w:w="1951" w:type="dxa"/>
          </w:tcPr>
          <w:p w14:paraId="72C0E0AE" w14:textId="5AF78438" w:rsidR="00F72419" w:rsidRPr="0016210C" w:rsidRDefault="00F72419" w:rsidP="00EC2149">
            <w:pPr>
              <w:rPr>
                <w:b/>
                <w:bCs/>
              </w:rPr>
            </w:pPr>
            <w:r w:rsidRPr="0016210C">
              <w:rPr>
                <w:b/>
                <w:bCs/>
              </w:rPr>
              <w:t>Priority</w:t>
            </w:r>
          </w:p>
        </w:tc>
        <w:tc>
          <w:tcPr>
            <w:tcW w:w="5670" w:type="dxa"/>
          </w:tcPr>
          <w:p w14:paraId="6C786BB1" w14:textId="5D0C8873" w:rsidR="00F72419" w:rsidRPr="0016210C" w:rsidRDefault="00762B5A" w:rsidP="00EC2149">
            <w:r w:rsidRPr="0016210C">
              <w:t>1</w:t>
            </w:r>
            <w:r w:rsidR="00A814C1" w:rsidRPr="0016210C">
              <w:t xml:space="preserve"> (Mandatory)</w:t>
            </w:r>
          </w:p>
        </w:tc>
      </w:tr>
      <w:tr w:rsidR="00F72419" w:rsidRPr="0016210C" w14:paraId="146A7148" w14:textId="77777777" w:rsidTr="0016210C">
        <w:tc>
          <w:tcPr>
            <w:tcW w:w="1951" w:type="dxa"/>
          </w:tcPr>
          <w:p w14:paraId="535EE7A8" w14:textId="1713502D" w:rsidR="00F72419" w:rsidRPr="0016210C" w:rsidRDefault="00F72419" w:rsidP="00EC2149">
            <w:pPr>
              <w:rPr>
                <w:b/>
                <w:bCs/>
              </w:rPr>
            </w:pPr>
            <w:r w:rsidRPr="0016210C">
              <w:rPr>
                <w:b/>
                <w:bCs/>
              </w:rPr>
              <w:t>Risk</w:t>
            </w:r>
          </w:p>
        </w:tc>
        <w:tc>
          <w:tcPr>
            <w:tcW w:w="5670" w:type="dxa"/>
          </w:tcPr>
          <w:p w14:paraId="6ABDF4EF" w14:textId="4884814A" w:rsidR="00F72419" w:rsidRPr="0016210C" w:rsidRDefault="00C57D3C" w:rsidP="0053196B">
            <w:r w:rsidRPr="0016210C">
              <w:t>C</w:t>
            </w:r>
            <w:r w:rsidR="00A814C1" w:rsidRPr="0016210C">
              <w:t xml:space="preserve"> (Critical)</w:t>
            </w:r>
          </w:p>
        </w:tc>
      </w:tr>
    </w:tbl>
    <w:p w14:paraId="40314962" w14:textId="77777777" w:rsidR="0053196B" w:rsidRPr="0016210C" w:rsidRDefault="0053196B" w:rsidP="005C5090">
      <w:pPr>
        <w:pStyle w:val="2"/>
        <w:keepNext/>
        <w:numPr>
          <w:ilvl w:val="0"/>
          <w:numId w:val="0"/>
        </w:numPr>
        <w:spacing w:before="0" w:after="0"/>
      </w:pPr>
    </w:p>
    <w:tbl>
      <w:tblPr>
        <w:tblStyle w:val="ac"/>
        <w:tblW w:w="0" w:type="auto"/>
        <w:tblLook w:val="04A0" w:firstRow="1" w:lastRow="0" w:firstColumn="1" w:lastColumn="0" w:noHBand="0" w:noVBand="1"/>
      </w:tblPr>
      <w:tblGrid>
        <w:gridCol w:w="1951"/>
        <w:gridCol w:w="5670"/>
      </w:tblGrid>
      <w:tr w:rsidR="0053196B" w:rsidRPr="0016210C" w14:paraId="658B0883" w14:textId="77777777" w:rsidTr="0016210C">
        <w:tc>
          <w:tcPr>
            <w:tcW w:w="1951" w:type="dxa"/>
          </w:tcPr>
          <w:p w14:paraId="0202069D" w14:textId="77777777" w:rsidR="0053196B" w:rsidRPr="0016210C" w:rsidRDefault="0053196B" w:rsidP="00EC2149">
            <w:r w:rsidRPr="0016210C">
              <w:rPr>
                <w:b/>
                <w:bCs/>
              </w:rPr>
              <w:t>Requirement ID</w:t>
            </w:r>
          </w:p>
        </w:tc>
        <w:tc>
          <w:tcPr>
            <w:tcW w:w="5670" w:type="dxa"/>
          </w:tcPr>
          <w:p w14:paraId="22C47361" w14:textId="2521F30C" w:rsidR="0053196B" w:rsidRPr="0016210C" w:rsidRDefault="00C57D3C" w:rsidP="00EC2149">
            <w:r w:rsidRPr="0016210C">
              <w:t>2</w:t>
            </w:r>
          </w:p>
        </w:tc>
      </w:tr>
      <w:tr w:rsidR="0053196B" w:rsidRPr="0016210C" w14:paraId="22254F96" w14:textId="77777777" w:rsidTr="0016210C">
        <w:tc>
          <w:tcPr>
            <w:tcW w:w="1951" w:type="dxa"/>
          </w:tcPr>
          <w:p w14:paraId="21D263E1" w14:textId="77777777" w:rsidR="0053196B" w:rsidRPr="0016210C" w:rsidRDefault="0053196B" w:rsidP="00EC2149">
            <w:r w:rsidRPr="0016210C">
              <w:rPr>
                <w:b/>
                <w:bCs/>
              </w:rPr>
              <w:t>Title</w:t>
            </w:r>
          </w:p>
        </w:tc>
        <w:tc>
          <w:tcPr>
            <w:tcW w:w="5670" w:type="dxa"/>
          </w:tcPr>
          <w:p w14:paraId="1F4E83DC" w14:textId="6CB68E05" w:rsidR="0053196B" w:rsidRPr="0016210C" w:rsidRDefault="00C57D3C" w:rsidP="00EC2149">
            <w:r w:rsidRPr="0016210C">
              <w:t>Sprint backlog</w:t>
            </w:r>
          </w:p>
        </w:tc>
      </w:tr>
      <w:tr w:rsidR="0053196B" w:rsidRPr="0016210C" w14:paraId="63505B47" w14:textId="77777777" w:rsidTr="0016210C">
        <w:tc>
          <w:tcPr>
            <w:tcW w:w="1951" w:type="dxa"/>
          </w:tcPr>
          <w:p w14:paraId="0C6AFDF8" w14:textId="77777777" w:rsidR="0053196B" w:rsidRPr="0016210C" w:rsidRDefault="0053196B" w:rsidP="00EC2149">
            <w:r w:rsidRPr="0016210C">
              <w:rPr>
                <w:b/>
                <w:bCs/>
              </w:rPr>
              <w:t>Description</w:t>
            </w:r>
          </w:p>
        </w:tc>
        <w:tc>
          <w:tcPr>
            <w:tcW w:w="5670" w:type="dxa"/>
          </w:tcPr>
          <w:p w14:paraId="7F9DC9B7" w14:textId="0C126B87" w:rsidR="0053196B" w:rsidRPr="0016210C" w:rsidRDefault="00DB5F34" w:rsidP="009E32B8">
            <w:r w:rsidRPr="0016210C">
              <w:t>The system must provide</w:t>
            </w:r>
            <w:r w:rsidR="008E6F4B" w:rsidRPr="0016210C">
              <w:t xml:space="preserve"> </w:t>
            </w:r>
            <w:r w:rsidR="009E32B8" w:rsidRPr="0016210C">
              <w:t xml:space="preserve">ability to choose </w:t>
            </w:r>
            <w:r w:rsidR="008E6F4B" w:rsidRPr="0016210C">
              <w:t>certain number of tasks</w:t>
            </w:r>
            <w:r w:rsidR="009E32B8" w:rsidRPr="0016210C">
              <w:t xml:space="preserve"> from the Project Backlog</w:t>
            </w:r>
            <w:r w:rsidR="008E6F4B" w:rsidRPr="0016210C">
              <w:t xml:space="preserve"> to perform in the next Iteration</w:t>
            </w:r>
            <w:r w:rsidR="00C84B89" w:rsidRPr="0016210C">
              <w:t>.</w:t>
            </w:r>
          </w:p>
        </w:tc>
      </w:tr>
      <w:tr w:rsidR="0053196B" w:rsidRPr="0016210C" w14:paraId="4A42FC3D" w14:textId="77777777" w:rsidTr="0016210C">
        <w:tc>
          <w:tcPr>
            <w:tcW w:w="1951" w:type="dxa"/>
          </w:tcPr>
          <w:p w14:paraId="243F54F8" w14:textId="6DD1721A" w:rsidR="0053196B" w:rsidRPr="0016210C" w:rsidRDefault="0053196B" w:rsidP="00EC2149">
            <w:pPr>
              <w:rPr>
                <w:b/>
                <w:bCs/>
              </w:rPr>
            </w:pPr>
            <w:r w:rsidRPr="0016210C">
              <w:rPr>
                <w:b/>
                <w:bCs/>
              </w:rPr>
              <w:t>Priority</w:t>
            </w:r>
          </w:p>
        </w:tc>
        <w:tc>
          <w:tcPr>
            <w:tcW w:w="5670" w:type="dxa"/>
          </w:tcPr>
          <w:p w14:paraId="2CAB7F64" w14:textId="23C1EDE4" w:rsidR="0053196B" w:rsidRPr="0016210C" w:rsidRDefault="008E6F4B" w:rsidP="00EC2149">
            <w:r w:rsidRPr="0016210C">
              <w:t>1</w:t>
            </w:r>
            <w:r w:rsidR="00A814C1" w:rsidRPr="0016210C">
              <w:t xml:space="preserve"> (Mandatory)</w:t>
            </w:r>
          </w:p>
        </w:tc>
      </w:tr>
      <w:tr w:rsidR="0053196B" w:rsidRPr="0016210C" w14:paraId="05E48603" w14:textId="77777777" w:rsidTr="0016210C">
        <w:tc>
          <w:tcPr>
            <w:tcW w:w="1951" w:type="dxa"/>
          </w:tcPr>
          <w:p w14:paraId="7DBAE426" w14:textId="3C5D995E" w:rsidR="0053196B" w:rsidRPr="0016210C" w:rsidRDefault="0053196B" w:rsidP="00EC2149">
            <w:pPr>
              <w:rPr>
                <w:b/>
                <w:bCs/>
              </w:rPr>
            </w:pPr>
            <w:r w:rsidRPr="0016210C">
              <w:rPr>
                <w:b/>
                <w:bCs/>
              </w:rPr>
              <w:t>Risk</w:t>
            </w:r>
          </w:p>
        </w:tc>
        <w:tc>
          <w:tcPr>
            <w:tcW w:w="5670" w:type="dxa"/>
          </w:tcPr>
          <w:p w14:paraId="05CF89C2" w14:textId="7AFE9461" w:rsidR="0053196B" w:rsidRPr="0016210C" w:rsidRDefault="008E6F4B" w:rsidP="00EC2149">
            <w:r w:rsidRPr="0016210C">
              <w:t>H</w:t>
            </w:r>
            <w:r w:rsidR="00A814C1" w:rsidRPr="0016210C">
              <w:t xml:space="preserve"> (High-Level)</w:t>
            </w:r>
          </w:p>
        </w:tc>
      </w:tr>
    </w:tbl>
    <w:p w14:paraId="4C0BF6A5" w14:textId="48E2A336" w:rsidR="0016210C" w:rsidRPr="0016210C" w:rsidRDefault="0016210C" w:rsidP="0053196B">
      <w:pPr>
        <w:pStyle w:val="1Einrckung"/>
      </w:pPr>
    </w:p>
    <w:p w14:paraId="399C1CC5" w14:textId="77777777" w:rsidR="0016210C" w:rsidRPr="0016210C" w:rsidRDefault="0016210C">
      <w:pPr>
        <w:rPr>
          <w:color w:val="000000"/>
        </w:rPr>
      </w:pPr>
      <w:r w:rsidRPr="0016210C">
        <w:br w:type="page"/>
      </w:r>
    </w:p>
    <w:p w14:paraId="413C7F0B"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3F67D7" w:rsidRPr="0016210C" w14:paraId="6B6F2A1C" w14:textId="77777777" w:rsidTr="0016210C">
        <w:tc>
          <w:tcPr>
            <w:tcW w:w="1951" w:type="dxa"/>
          </w:tcPr>
          <w:p w14:paraId="593A8025" w14:textId="77777777" w:rsidR="003F67D7" w:rsidRPr="0016210C" w:rsidRDefault="003F67D7" w:rsidP="00EC2149">
            <w:r w:rsidRPr="0016210C">
              <w:rPr>
                <w:b/>
                <w:bCs/>
              </w:rPr>
              <w:t>Requirement ID</w:t>
            </w:r>
          </w:p>
        </w:tc>
        <w:tc>
          <w:tcPr>
            <w:tcW w:w="5670" w:type="dxa"/>
          </w:tcPr>
          <w:p w14:paraId="3452E6DB" w14:textId="74430BAF" w:rsidR="003F67D7" w:rsidRPr="0016210C" w:rsidRDefault="00A814C1" w:rsidP="00EC2149">
            <w:r w:rsidRPr="0016210C">
              <w:t>3</w:t>
            </w:r>
          </w:p>
        </w:tc>
      </w:tr>
      <w:tr w:rsidR="003F67D7" w:rsidRPr="0016210C" w14:paraId="4A78E0F8" w14:textId="77777777" w:rsidTr="0016210C">
        <w:tc>
          <w:tcPr>
            <w:tcW w:w="1951" w:type="dxa"/>
          </w:tcPr>
          <w:p w14:paraId="22AF6A1C" w14:textId="77777777" w:rsidR="003F67D7" w:rsidRPr="0016210C" w:rsidRDefault="003F67D7" w:rsidP="00EC2149">
            <w:r w:rsidRPr="0016210C">
              <w:rPr>
                <w:b/>
                <w:bCs/>
              </w:rPr>
              <w:t>Title</w:t>
            </w:r>
          </w:p>
        </w:tc>
        <w:tc>
          <w:tcPr>
            <w:tcW w:w="5670" w:type="dxa"/>
          </w:tcPr>
          <w:p w14:paraId="3E868A6A" w14:textId="77777777" w:rsidR="003F67D7" w:rsidRPr="0016210C" w:rsidRDefault="003F67D7" w:rsidP="00EC2149">
            <w:r w:rsidRPr="0016210C">
              <w:t>User registration</w:t>
            </w:r>
          </w:p>
        </w:tc>
      </w:tr>
      <w:tr w:rsidR="003F67D7" w:rsidRPr="0016210C" w14:paraId="1B091270" w14:textId="77777777" w:rsidTr="0016210C">
        <w:tc>
          <w:tcPr>
            <w:tcW w:w="1951" w:type="dxa"/>
          </w:tcPr>
          <w:p w14:paraId="1A5B697B" w14:textId="77777777" w:rsidR="003F67D7" w:rsidRPr="0016210C" w:rsidRDefault="003F67D7" w:rsidP="00EC2149">
            <w:r w:rsidRPr="0016210C">
              <w:rPr>
                <w:b/>
                <w:bCs/>
              </w:rPr>
              <w:t>Description</w:t>
            </w:r>
          </w:p>
        </w:tc>
        <w:tc>
          <w:tcPr>
            <w:tcW w:w="5670" w:type="dxa"/>
          </w:tcPr>
          <w:p w14:paraId="3FEA4FED" w14:textId="55EBCBC6" w:rsidR="003F67D7" w:rsidRPr="0016210C" w:rsidRDefault="003F67D7" w:rsidP="00BC146F">
            <w:r w:rsidRPr="0016210C">
              <w:t xml:space="preserve">The system must </w:t>
            </w:r>
            <w:r w:rsidR="00BC146F">
              <w:t xml:space="preserve">provide an ability to create user account – signing up </w:t>
            </w:r>
            <w:r w:rsidR="00391E9B">
              <w:t>process</w:t>
            </w:r>
            <w:r w:rsidR="00391E9B" w:rsidRPr="0016210C">
              <w:t>, which</w:t>
            </w:r>
            <w:r w:rsidR="00BC146F">
              <w:t xml:space="preserve"> consists of </w:t>
            </w:r>
            <w:r w:rsidRPr="0016210C">
              <w:t xml:space="preserve">setting identifier </w:t>
            </w:r>
            <w:r w:rsidR="00BC146F">
              <w:t>(username and email)</w:t>
            </w:r>
            <w:r w:rsidR="007E0987">
              <w:t xml:space="preserve">, </w:t>
            </w:r>
            <w:r w:rsidR="00BC146F">
              <w:t>password</w:t>
            </w:r>
            <w:r w:rsidR="007E0987">
              <w:t xml:space="preserve"> and first and last names.</w:t>
            </w:r>
          </w:p>
        </w:tc>
      </w:tr>
      <w:tr w:rsidR="003F67D7" w:rsidRPr="0016210C" w14:paraId="731C8603" w14:textId="77777777" w:rsidTr="0016210C">
        <w:tc>
          <w:tcPr>
            <w:tcW w:w="1951" w:type="dxa"/>
          </w:tcPr>
          <w:p w14:paraId="32044F20" w14:textId="0DD841B6" w:rsidR="003F67D7" w:rsidRPr="0016210C" w:rsidRDefault="003F67D7" w:rsidP="00EC2149">
            <w:pPr>
              <w:rPr>
                <w:b/>
                <w:bCs/>
              </w:rPr>
            </w:pPr>
            <w:r w:rsidRPr="0016210C">
              <w:rPr>
                <w:b/>
                <w:bCs/>
              </w:rPr>
              <w:t>Priority</w:t>
            </w:r>
          </w:p>
        </w:tc>
        <w:tc>
          <w:tcPr>
            <w:tcW w:w="5670" w:type="dxa"/>
          </w:tcPr>
          <w:p w14:paraId="6A5C5457" w14:textId="44FB3592" w:rsidR="003F67D7" w:rsidRPr="0016210C" w:rsidRDefault="003F67D7" w:rsidP="00EC2149">
            <w:r w:rsidRPr="0016210C">
              <w:t>1</w:t>
            </w:r>
            <w:r w:rsidR="00A814C1" w:rsidRPr="0016210C">
              <w:t xml:space="preserve"> (Mandatory)</w:t>
            </w:r>
          </w:p>
        </w:tc>
      </w:tr>
      <w:tr w:rsidR="003F67D7" w:rsidRPr="0016210C" w14:paraId="4C47B319" w14:textId="77777777" w:rsidTr="0016210C">
        <w:tc>
          <w:tcPr>
            <w:tcW w:w="1951" w:type="dxa"/>
          </w:tcPr>
          <w:p w14:paraId="57C7B2EC" w14:textId="475E75C1" w:rsidR="003F67D7" w:rsidRPr="0016210C" w:rsidRDefault="003F67D7" w:rsidP="00EC2149">
            <w:pPr>
              <w:rPr>
                <w:b/>
                <w:bCs/>
              </w:rPr>
            </w:pPr>
            <w:r w:rsidRPr="0016210C">
              <w:rPr>
                <w:b/>
                <w:bCs/>
              </w:rPr>
              <w:t>Risk</w:t>
            </w:r>
          </w:p>
        </w:tc>
        <w:tc>
          <w:tcPr>
            <w:tcW w:w="5670" w:type="dxa"/>
          </w:tcPr>
          <w:p w14:paraId="2327E34D" w14:textId="3D64507B" w:rsidR="003F67D7" w:rsidRPr="0016210C" w:rsidRDefault="003F67D7" w:rsidP="00EC2149">
            <w:r w:rsidRPr="0016210C">
              <w:t>C</w:t>
            </w:r>
            <w:r w:rsidR="00A814C1" w:rsidRPr="0016210C">
              <w:t xml:space="preserve"> (Critical)</w:t>
            </w:r>
          </w:p>
        </w:tc>
      </w:tr>
    </w:tbl>
    <w:p w14:paraId="589ABDDF" w14:textId="77777777" w:rsidR="003F67D7" w:rsidRPr="0016210C" w:rsidRDefault="003F67D7" w:rsidP="0053196B">
      <w:pPr>
        <w:pStyle w:val="1Einrckung"/>
      </w:pPr>
    </w:p>
    <w:tbl>
      <w:tblPr>
        <w:tblStyle w:val="ac"/>
        <w:tblW w:w="0" w:type="auto"/>
        <w:tblLook w:val="04A0" w:firstRow="1" w:lastRow="0" w:firstColumn="1" w:lastColumn="0" w:noHBand="0" w:noVBand="1"/>
      </w:tblPr>
      <w:tblGrid>
        <w:gridCol w:w="1951"/>
        <w:gridCol w:w="5670"/>
      </w:tblGrid>
      <w:tr w:rsidR="003F67D7" w:rsidRPr="0016210C" w14:paraId="11317255" w14:textId="77777777" w:rsidTr="0016210C">
        <w:tc>
          <w:tcPr>
            <w:tcW w:w="1951" w:type="dxa"/>
          </w:tcPr>
          <w:p w14:paraId="2EB67451" w14:textId="77777777" w:rsidR="003F67D7" w:rsidRPr="0016210C" w:rsidRDefault="003F67D7" w:rsidP="00EC2149">
            <w:r w:rsidRPr="0016210C">
              <w:rPr>
                <w:b/>
                <w:bCs/>
              </w:rPr>
              <w:t>Requirement ID</w:t>
            </w:r>
          </w:p>
        </w:tc>
        <w:tc>
          <w:tcPr>
            <w:tcW w:w="5670" w:type="dxa"/>
          </w:tcPr>
          <w:p w14:paraId="289903BF" w14:textId="4B243D1F" w:rsidR="003F67D7" w:rsidRPr="0016210C" w:rsidRDefault="00A814C1" w:rsidP="00EC2149">
            <w:r w:rsidRPr="0016210C">
              <w:t>4</w:t>
            </w:r>
          </w:p>
        </w:tc>
      </w:tr>
      <w:tr w:rsidR="003F67D7" w:rsidRPr="0016210C" w14:paraId="58AF5BD4" w14:textId="77777777" w:rsidTr="0016210C">
        <w:tc>
          <w:tcPr>
            <w:tcW w:w="1951" w:type="dxa"/>
          </w:tcPr>
          <w:p w14:paraId="30FBE658" w14:textId="77777777" w:rsidR="003F67D7" w:rsidRPr="0016210C" w:rsidRDefault="003F67D7" w:rsidP="00EC2149">
            <w:r w:rsidRPr="0016210C">
              <w:rPr>
                <w:b/>
                <w:bCs/>
              </w:rPr>
              <w:t>Title</w:t>
            </w:r>
          </w:p>
        </w:tc>
        <w:tc>
          <w:tcPr>
            <w:tcW w:w="5670" w:type="dxa"/>
          </w:tcPr>
          <w:p w14:paraId="4AC0920A" w14:textId="5AE3ACF9" w:rsidR="003F67D7" w:rsidRPr="0016210C" w:rsidRDefault="003F67D7" w:rsidP="00EC2149">
            <w:r w:rsidRPr="0016210C">
              <w:t>Appointing user</w:t>
            </w:r>
            <w:r w:rsidR="007E0987">
              <w:t>s</w:t>
            </w:r>
            <w:r w:rsidRPr="0016210C">
              <w:t xml:space="preserve"> to project</w:t>
            </w:r>
          </w:p>
        </w:tc>
      </w:tr>
      <w:tr w:rsidR="003F67D7" w:rsidRPr="0016210C" w14:paraId="781463D8" w14:textId="77777777" w:rsidTr="0016210C">
        <w:tc>
          <w:tcPr>
            <w:tcW w:w="1951" w:type="dxa"/>
          </w:tcPr>
          <w:p w14:paraId="5A62B7D2" w14:textId="77777777" w:rsidR="003F67D7" w:rsidRPr="0016210C" w:rsidRDefault="003F67D7" w:rsidP="00EC2149">
            <w:r w:rsidRPr="0016210C">
              <w:rPr>
                <w:b/>
                <w:bCs/>
              </w:rPr>
              <w:t>Description</w:t>
            </w:r>
          </w:p>
        </w:tc>
        <w:tc>
          <w:tcPr>
            <w:tcW w:w="5670" w:type="dxa"/>
          </w:tcPr>
          <w:p w14:paraId="1832CB08" w14:textId="383CA166" w:rsidR="003F67D7" w:rsidRPr="0016210C" w:rsidRDefault="003F67D7" w:rsidP="00EC2149">
            <w:r w:rsidRPr="0016210C">
              <w:t xml:space="preserve">The system must provide the ability </w:t>
            </w:r>
            <w:r w:rsidR="00BC146F">
              <w:t>f</w:t>
            </w:r>
            <w:r w:rsidR="007E0987">
              <w:t>or</w:t>
            </w:r>
            <w:r w:rsidR="00BC146F">
              <w:t xml:space="preserve"> </w:t>
            </w:r>
            <w:r w:rsidR="007E0987">
              <w:t xml:space="preserve">Project Manager </w:t>
            </w:r>
            <w:r w:rsidR="00BC146F">
              <w:t xml:space="preserve">to </w:t>
            </w:r>
            <w:r w:rsidR="000A4708">
              <w:t>add</w:t>
            </w:r>
            <w:r w:rsidRPr="0016210C">
              <w:t xml:space="preserve"> users</w:t>
            </w:r>
            <w:r w:rsidR="007E0987">
              <w:t xml:space="preserve"> to project</w:t>
            </w:r>
            <w:r w:rsidRPr="0016210C">
              <w:t xml:space="preserve"> and appoint roles to them.</w:t>
            </w:r>
          </w:p>
          <w:p w14:paraId="6FA3C047" w14:textId="2A04F036" w:rsidR="007E0987" w:rsidRPr="0016210C" w:rsidRDefault="003F67D7" w:rsidP="007E0987">
            <w:r w:rsidRPr="0016210C">
              <w:t>Added user</w:t>
            </w:r>
            <w:r w:rsidR="000A4708">
              <w:t>s</w:t>
            </w:r>
            <w:r w:rsidRPr="0016210C">
              <w:t xml:space="preserve"> must </w:t>
            </w:r>
            <w:proofErr w:type="gramStart"/>
            <w:r w:rsidRPr="0016210C">
              <w:t>get notification</w:t>
            </w:r>
            <w:proofErr w:type="gramEnd"/>
            <w:r w:rsidRPr="0016210C">
              <w:t xml:space="preserve"> </w:t>
            </w:r>
            <w:r w:rsidR="000A4708">
              <w:t xml:space="preserve">in </w:t>
            </w:r>
            <w:r w:rsidR="007E0987">
              <w:t xml:space="preserve">the </w:t>
            </w:r>
            <w:r w:rsidR="000A4708">
              <w:t>system</w:t>
            </w:r>
            <w:r w:rsidR="007E0987">
              <w:t xml:space="preserve"> </w:t>
            </w:r>
            <w:r w:rsidRPr="0016210C">
              <w:t>with invitation to the project.</w:t>
            </w:r>
            <w:r w:rsidR="007E0987">
              <w:t xml:space="preserve"> </w:t>
            </w:r>
          </w:p>
        </w:tc>
      </w:tr>
      <w:tr w:rsidR="003F67D7" w:rsidRPr="0016210C" w14:paraId="28E6963D" w14:textId="77777777" w:rsidTr="0016210C">
        <w:tc>
          <w:tcPr>
            <w:tcW w:w="1951" w:type="dxa"/>
          </w:tcPr>
          <w:p w14:paraId="65615F40" w14:textId="76D88FEA" w:rsidR="003F67D7" w:rsidRPr="0016210C" w:rsidRDefault="003F67D7" w:rsidP="00EC2149">
            <w:pPr>
              <w:rPr>
                <w:b/>
                <w:bCs/>
              </w:rPr>
            </w:pPr>
            <w:r w:rsidRPr="0016210C">
              <w:rPr>
                <w:b/>
                <w:bCs/>
              </w:rPr>
              <w:t>Priority</w:t>
            </w:r>
          </w:p>
        </w:tc>
        <w:tc>
          <w:tcPr>
            <w:tcW w:w="5670" w:type="dxa"/>
          </w:tcPr>
          <w:p w14:paraId="639010EF" w14:textId="33DBD5C5" w:rsidR="003F67D7" w:rsidRPr="0016210C" w:rsidRDefault="003F67D7" w:rsidP="00EC2149">
            <w:r w:rsidRPr="0016210C">
              <w:t>1</w:t>
            </w:r>
            <w:r w:rsidR="00A814C1" w:rsidRPr="0016210C">
              <w:t xml:space="preserve"> (Mandatory)</w:t>
            </w:r>
          </w:p>
        </w:tc>
      </w:tr>
      <w:tr w:rsidR="003F67D7" w:rsidRPr="0016210C" w14:paraId="614E7147" w14:textId="77777777" w:rsidTr="0016210C">
        <w:tc>
          <w:tcPr>
            <w:tcW w:w="1951" w:type="dxa"/>
          </w:tcPr>
          <w:p w14:paraId="7768961D" w14:textId="7C96FC6A" w:rsidR="003F67D7" w:rsidRPr="0016210C" w:rsidRDefault="003F67D7" w:rsidP="00EC2149">
            <w:pPr>
              <w:rPr>
                <w:b/>
                <w:bCs/>
              </w:rPr>
            </w:pPr>
            <w:r w:rsidRPr="0016210C">
              <w:rPr>
                <w:b/>
                <w:bCs/>
              </w:rPr>
              <w:t>Risk</w:t>
            </w:r>
          </w:p>
        </w:tc>
        <w:tc>
          <w:tcPr>
            <w:tcW w:w="5670" w:type="dxa"/>
          </w:tcPr>
          <w:p w14:paraId="0253BB8B" w14:textId="70902C6C" w:rsidR="003F67D7" w:rsidRPr="0016210C" w:rsidRDefault="00A814C1" w:rsidP="00EC2149">
            <w:r w:rsidRPr="0016210C">
              <w:t>C (Critical)</w:t>
            </w:r>
          </w:p>
        </w:tc>
      </w:tr>
    </w:tbl>
    <w:p w14:paraId="6A6781A7" w14:textId="77777777" w:rsidR="003F67D7" w:rsidRPr="0016210C" w:rsidRDefault="003F67D7" w:rsidP="0016210C">
      <w:pPr>
        <w:pStyle w:val="1Einrckung"/>
        <w:ind w:left="0"/>
      </w:pPr>
    </w:p>
    <w:tbl>
      <w:tblPr>
        <w:tblStyle w:val="ac"/>
        <w:tblW w:w="0" w:type="auto"/>
        <w:tblLook w:val="04A0" w:firstRow="1" w:lastRow="0" w:firstColumn="1" w:lastColumn="0" w:noHBand="0" w:noVBand="1"/>
      </w:tblPr>
      <w:tblGrid>
        <w:gridCol w:w="1951"/>
        <w:gridCol w:w="5670"/>
      </w:tblGrid>
      <w:tr w:rsidR="003F67D7" w:rsidRPr="0016210C" w14:paraId="455D7A0D" w14:textId="77777777" w:rsidTr="0016210C">
        <w:tc>
          <w:tcPr>
            <w:tcW w:w="1951" w:type="dxa"/>
          </w:tcPr>
          <w:p w14:paraId="2AC412E7" w14:textId="77777777" w:rsidR="003F67D7" w:rsidRPr="0016210C" w:rsidRDefault="003F67D7" w:rsidP="00EC2149">
            <w:r w:rsidRPr="0016210C">
              <w:rPr>
                <w:b/>
                <w:bCs/>
              </w:rPr>
              <w:t>Requirement ID</w:t>
            </w:r>
          </w:p>
        </w:tc>
        <w:tc>
          <w:tcPr>
            <w:tcW w:w="5670" w:type="dxa"/>
          </w:tcPr>
          <w:p w14:paraId="3F15E0CA" w14:textId="66051EC6" w:rsidR="003F67D7" w:rsidRPr="0016210C" w:rsidRDefault="00A814C1" w:rsidP="00EC2149">
            <w:r w:rsidRPr="0016210C">
              <w:t>5</w:t>
            </w:r>
          </w:p>
        </w:tc>
      </w:tr>
      <w:tr w:rsidR="003F67D7" w:rsidRPr="0016210C" w14:paraId="60CEA1B9" w14:textId="77777777" w:rsidTr="0016210C">
        <w:tc>
          <w:tcPr>
            <w:tcW w:w="1951" w:type="dxa"/>
          </w:tcPr>
          <w:p w14:paraId="2E20284E" w14:textId="77777777" w:rsidR="003F67D7" w:rsidRPr="0016210C" w:rsidRDefault="003F67D7" w:rsidP="00EC2149">
            <w:r w:rsidRPr="0016210C">
              <w:rPr>
                <w:b/>
                <w:bCs/>
              </w:rPr>
              <w:t>Title</w:t>
            </w:r>
          </w:p>
        </w:tc>
        <w:tc>
          <w:tcPr>
            <w:tcW w:w="5670" w:type="dxa"/>
          </w:tcPr>
          <w:p w14:paraId="22B6FB2D" w14:textId="77777777" w:rsidR="003F67D7" w:rsidRPr="0016210C" w:rsidRDefault="003F67D7" w:rsidP="00EC2149">
            <w:r w:rsidRPr="0016210C">
              <w:t>Basic user management</w:t>
            </w:r>
          </w:p>
        </w:tc>
      </w:tr>
      <w:tr w:rsidR="003F67D7" w:rsidRPr="0016210C" w14:paraId="4157FA3B" w14:textId="77777777" w:rsidTr="0016210C">
        <w:tc>
          <w:tcPr>
            <w:tcW w:w="1951" w:type="dxa"/>
          </w:tcPr>
          <w:p w14:paraId="721F0EC5" w14:textId="77777777" w:rsidR="003F67D7" w:rsidRPr="0016210C" w:rsidRDefault="003F67D7" w:rsidP="00EC2149">
            <w:r w:rsidRPr="0016210C">
              <w:rPr>
                <w:b/>
                <w:bCs/>
              </w:rPr>
              <w:t>Description</w:t>
            </w:r>
          </w:p>
        </w:tc>
        <w:tc>
          <w:tcPr>
            <w:tcW w:w="5670" w:type="dxa"/>
          </w:tcPr>
          <w:p w14:paraId="2C86903B" w14:textId="5176B75C" w:rsidR="003F67D7" w:rsidRPr="0016210C" w:rsidRDefault="003F67D7" w:rsidP="007E0987">
            <w:r w:rsidRPr="0016210C">
              <w:t xml:space="preserve">The system must provide the ability </w:t>
            </w:r>
            <w:r w:rsidR="000A4708">
              <w:t xml:space="preserve">for </w:t>
            </w:r>
            <w:r w:rsidRPr="0016210C">
              <w:t>user</w:t>
            </w:r>
            <w:r w:rsidR="000A4708">
              <w:t>s</w:t>
            </w:r>
            <w:r w:rsidRPr="0016210C">
              <w:t xml:space="preserve"> to edit and d</w:t>
            </w:r>
            <w:r w:rsidR="006E6C99">
              <w:t xml:space="preserve">elete </w:t>
            </w:r>
            <w:r w:rsidR="007E0987">
              <w:t>their</w:t>
            </w:r>
            <w:r w:rsidR="006E6C99">
              <w:t xml:space="preserve"> account.</w:t>
            </w:r>
            <w:r w:rsidR="006E6C99">
              <w:br/>
              <w:t>User can</w:t>
            </w:r>
            <w:r w:rsidR="007E0987">
              <w:t>not change username, but can change email, first and last names and password.</w:t>
            </w:r>
          </w:p>
        </w:tc>
      </w:tr>
      <w:tr w:rsidR="003F67D7" w:rsidRPr="0016210C" w14:paraId="4E616E4F" w14:textId="77777777" w:rsidTr="0016210C">
        <w:tc>
          <w:tcPr>
            <w:tcW w:w="1951" w:type="dxa"/>
          </w:tcPr>
          <w:p w14:paraId="703D591C" w14:textId="34352BA8" w:rsidR="003F67D7" w:rsidRPr="0016210C" w:rsidRDefault="003F67D7" w:rsidP="00EC2149">
            <w:pPr>
              <w:rPr>
                <w:b/>
                <w:bCs/>
              </w:rPr>
            </w:pPr>
            <w:r w:rsidRPr="0016210C">
              <w:rPr>
                <w:b/>
                <w:bCs/>
              </w:rPr>
              <w:t>Priority</w:t>
            </w:r>
          </w:p>
        </w:tc>
        <w:tc>
          <w:tcPr>
            <w:tcW w:w="5670" w:type="dxa"/>
          </w:tcPr>
          <w:p w14:paraId="7C907EE7" w14:textId="638B1988" w:rsidR="003F67D7" w:rsidRPr="0016210C" w:rsidRDefault="00EC2149" w:rsidP="00EC2149">
            <w:r w:rsidRPr="0016210C">
              <w:t>2 (Nice to have</w:t>
            </w:r>
            <w:r w:rsidR="00A814C1" w:rsidRPr="0016210C">
              <w:t>)</w:t>
            </w:r>
          </w:p>
        </w:tc>
      </w:tr>
      <w:tr w:rsidR="003F67D7" w:rsidRPr="0016210C" w14:paraId="513E3F64" w14:textId="77777777" w:rsidTr="0016210C">
        <w:tc>
          <w:tcPr>
            <w:tcW w:w="1951" w:type="dxa"/>
          </w:tcPr>
          <w:p w14:paraId="2AC32D37" w14:textId="5B62E924" w:rsidR="003F67D7" w:rsidRPr="0016210C" w:rsidRDefault="003F67D7" w:rsidP="00EC2149">
            <w:pPr>
              <w:rPr>
                <w:b/>
                <w:bCs/>
              </w:rPr>
            </w:pPr>
            <w:r w:rsidRPr="0016210C">
              <w:rPr>
                <w:b/>
                <w:bCs/>
              </w:rPr>
              <w:t>Risk</w:t>
            </w:r>
          </w:p>
        </w:tc>
        <w:tc>
          <w:tcPr>
            <w:tcW w:w="5670" w:type="dxa"/>
          </w:tcPr>
          <w:p w14:paraId="1CAA6DAD" w14:textId="1AB27674" w:rsidR="003F67D7" w:rsidRPr="0016210C" w:rsidRDefault="00A814C1" w:rsidP="00EC2149">
            <w:r w:rsidRPr="0016210C">
              <w:t>L (Low)</w:t>
            </w:r>
          </w:p>
        </w:tc>
      </w:tr>
    </w:tbl>
    <w:p w14:paraId="7CB43E74" w14:textId="77777777" w:rsidR="003F67D7" w:rsidRPr="0016210C" w:rsidRDefault="003F67D7" w:rsidP="0053196B">
      <w:pPr>
        <w:pStyle w:val="1Einrckung"/>
      </w:pPr>
    </w:p>
    <w:tbl>
      <w:tblPr>
        <w:tblStyle w:val="ac"/>
        <w:tblW w:w="0" w:type="auto"/>
        <w:tblLook w:val="04A0" w:firstRow="1" w:lastRow="0" w:firstColumn="1" w:lastColumn="0" w:noHBand="0" w:noVBand="1"/>
      </w:tblPr>
      <w:tblGrid>
        <w:gridCol w:w="1951"/>
        <w:gridCol w:w="5670"/>
      </w:tblGrid>
      <w:tr w:rsidR="003F67D7" w:rsidRPr="0016210C" w14:paraId="3ED43A5A" w14:textId="77777777" w:rsidTr="0016210C">
        <w:tc>
          <w:tcPr>
            <w:tcW w:w="1951" w:type="dxa"/>
          </w:tcPr>
          <w:p w14:paraId="4F37B35A" w14:textId="77777777" w:rsidR="003F67D7" w:rsidRPr="0016210C" w:rsidRDefault="003F67D7" w:rsidP="00EC2149">
            <w:r w:rsidRPr="0016210C">
              <w:rPr>
                <w:b/>
                <w:bCs/>
              </w:rPr>
              <w:t>Requirement ID</w:t>
            </w:r>
          </w:p>
        </w:tc>
        <w:tc>
          <w:tcPr>
            <w:tcW w:w="5670" w:type="dxa"/>
          </w:tcPr>
          <w:p w14:paraId="26E874C4" w14:textId="65B22C08" w:rsidR="003F67D7" w:rsidRPr="0016210C" w:rsidRDefault="00A814C1" w:rsidP="00EC2149">
            <w:r w:rsidRPr="0016210C">
              <w:t>6</w:t>
            </w:r>
          </w:p>
        </w:tc>
      </w:tr>
      <w:tr w:rsidR="003F67D7" w:rsidRPr="0016210C" w14:paraId="360F9716" w14:textId="77777777" w:rsidTr="0016210C">
        <w:tc>
          <w:tcPr>
            <w:tcW w:w="1951" w:type="dxa"/>
          </w:tcPr>
          <w:p w14:paraId="6ECF5C8B" w14:textId="77777777" w:rsidR="003F67D7" w:rsidRPr="0016210C" w:rsidRDefault="003F67D7" w:rsidP="00EC2149">
            <w:r w:rsidRPr="0016210C">
              <w:rPr>
                <w:b/>
                <w:bCs/>
              </w:rPr>
              <w:t>Title</w:t>
            </w:r>
          </w:p>
        </w:tc>
        <w:tc>
          <w:tcPr>
            <w:tcW w:w="5670" w:type="dxa"/>
          </w:tcPr>
          <w:p w14:paraId="241E3623" w14:textId="77777777" w:rsidR="003F67D7" w:rsidRPr="0016210C" w:rsidRDefault="003F67D7" w:rsidP="00EC2149">
            <w:r w:rsidRPr="0016210C">
              <w:t>Support for different roles</w:t>
            </w:r>
          </w:p>
        </w:tc>
      </w:tr>
      <w:tr w:rsidR="003F67D7" w:rsidRPr="0016210C" w14:paraId="60F12736" w14:textId="77777777" w:rsidTr="0016210C">
        <w:tc>
          <w:tcPr>
            <w:tcW w:w="1951" w:type="dxa"/>
          </w:tcPr>
          <w:p w14:paraId="0F23ED94" w14:textId="77777777" w:rsidR="003F67D7" w:rsidRPr="0016210C" w:rsidRDefault="003F67D7" w:rsidP="00EC2149">
            <w:r w:rsidRPr="0016210C">
              <w:rPr>
                <w:b/>
                <w:bCs/>
              </w:rPr>
              <w:t>Description</w:t>
            </w:r>
          </w:p>
        </w:tc>
        <w:tc>
          <w:tcPr>
            <w:tcW w:w="5670" w:type="dxa"/>
          </w:tcPr>
          <w:p w14:paraId="705DFE49" w14:textId="6CFB44E4" w:rsidR="003F67D7" w:rsidRPr="0016210C" w:rsidRDefault="0068036E" w:rsidP="008F5745">
            <w:r>
              <w:t>System should ha</w:t>
            </w:r>
            <w:r w:rsidR="007E0987">
              <w:t>ve</w:t>
            </w:r>
            <w:r>
              <w:t xml:space="preserve"> two levels: basic roles, for all system, and roles in some project.</w:t>
            </w:r>
            <w:r w:rsidR="00AF2513">
              <w:t xml:space="preserve"> </w:t>
            </w:r>
            <w:r w:rsidR="003F67D7" w:rsidRPr="0016210C">
              <w:t>The system should provide</w:t>
            </w:r>
            <w:r w:rsidR="00AF2513">
              <w:t xml:space="preserve"> basic</w:t>
            </w:r>
            <w:r w:rsidR="008F5745">
              <w:t xml:space="preserve"> role - </w:t>
            </w:r>
            <w:r w:rsidR="003F67D7" w:rsidRPr="0016210C">
              <w:t>User.</w:t>
            </w:r>
            <w:r w:rsidR="00F4653C">
              <w:t xml:space="preserve"> </w:t>
            </w:r>
            <w:r w:rsidR="003F67D7" w:rsidRPr="0016210C">
              <w:t>User</w:t>
            </w:r>
            <w:r w:rsidR="00F4653C">
              <w:t>,</w:t>
            </w:r>
            <w:r w:rsidR="003F67D7" w:rsidRPr="0016210C">
              <w:t xml:space="preserve"> while working on the project</w:t>
            </w:r>
            <w:r w:rsidR="00F4653C">
              <w:t>,</w:t>
            </w:r>
            <w:r w:rsidR="003F67D7" w:rsidRPr="0016210C">
              <w:t xml:space="preserve"> has one of the following roles: Project M</w:t>
            </w:r>
            <w:r w:rsidR="00F4653C">
              <w:t xml:space="preserve">anager, </w:t>
            </w:r>
            <w:r w:rsidR="00AF2513">
              <w:t>Team Leader or Developer.</w:t>
            </w:r>
          </w:p>
        </w:tc>
      </w:tr>
      <w:tr w:rsidR="003F67D7" w:rsidRPr="0016210C" w14:paraId="01D8455B" w14:textId="77777777" w:rsidTr="0016210C">
        <w:tc>
          <w:tcPr>
            <w:tcW w:w="1951" w:type="dxa"/>
          </w:tcPr>
          <w:p w14:paraId="4EB679C3" w14:textId="20B12ACC" w:rsidR="003F67D7" w:rsidRPr="0016210C" w:rsidRDefault="003F67D7" w:rsidP="00EC2149">
            <w:pPr>
              <w:rPr>
                <w:b/>
                <w:bCs/>
              </w:rPr>
            </w:pPr>
            <w:r w:rsidRPr="0016210C">
              <w:rPr>
                <w:b/>
                <w:bCs/>
              </w:rPr>
              <w:t>Priority</w:t>
            </w:r>
          </w:p>
        </w:tc>
        <w:tc>
          <w:tcPr>
            <w:tcW w:w="5670" w:type="dxa"/>
          </w:tcPr>
          <w:p w14:paraId="4969FB3E" w14:textId="62B7E64B" w:rsidR="003F67D7" w:rsidRPr="0016210C" w:rsidRDefault="003F67D7" w:rsidP="00EC2149">
            <w:r w:rsidRPr="0016210C">
              <w:t>1</w:t>
            </w:r>
            <w:r w:rsidR="00A814C1" w:rsidRPr="0016210C">
              <w:t xml:space="preserve"> (Mandatory)</w:t>
            </w:r>
          </w:p>
        </w:tc>
      </w:tr>
      <w:tr w:rsidR="003F67D7" w:rsidRPr="0016210C" w14:paraId="298FEEEC" w14:textId="77777777" w:rsidTr="0016210C">
        <w:tc>
          <w:tcPr>
            <w:tcW w:w="1951" w:type="dxa"/>
          </w:tcPr>
          <w:p w14:paraId="742D5057" w14:textId="2AAD74B4" w:rsidR="003F67D7" w:rsidRPr="0016210C" w:rsidRDefault="003F67D7" w:rsidP="00EC2149">
            <w:pPr>
              <w:rPr>
                <w:b/>
                <w:bCs/>
              </w:rPr>
            </w:pPr>
            <w:r w:rsidRPr="0016210C">
              <w:rPr>
                <w:b/>
                <w:bCs/>
              </w:rPr>
              <w:t>Risk</w:t>
            </w:r>
          </w:p>
        </w:tc>
        <w:tc>
          <w:tcPr>
            <w:tcW w:w="5670" w:type="dxa"/>
          </w:tcPr>
          <w:p w14:paraId="09700582" w14:textId="4655D3FB" w:rsidR="003F67D7" w:rsidRPr="0016210C" w:rsidRDefault="00A814C1" w:rsidP="00EC2149">
            <w:r w:rsidRPr="0016210C">
              <w:t>C (Critical)</w:t>
            </w:r>
          </w:p>
        </w:tc>
      </w:tr>
    </w:tbl>
    <w:p w14:paraId="22CFCFD4" w14:textId="3508765A" w:rsidR="005C5090" w:rsidRPr="0016210C" w:rsidRDefault="005C5090" w:rsidP="0016210C">
      <w:pPr>
        <w:rPr>
          <w:color w:val="000000"/>
        </w:rPr>
      </w:pPr>
    </w:p>
    <w:tbl>
      <w:tblPr>
        <w:tblStyle w:val="ac"/>
        <w:tblW w:w="0" w:type="auto"/>
        <w:tblLook w:val="04A0" w:firstRow="1" w:lastRow="0" w:firstColumn="1" w:lastColumn="0" w:noHBand="0" w:noVBand="1"/>
      </w:tblPr>
      <w:tblGrid>
        <w:gridCol w:w="1951"/>
        <w:gridCol w:w="5670"/>
      </w:tblGrid>
      <w:tr w:rsidR="003F67D7" w:rsidRPr="0016210C" w14:paraId="61944F33" w14:textId="77777777" w:rsidTr="0016210C">
        <w:tc>
          <w:tcPr>
            <w:tcW w:w="1951" w:type="dxa"/>
          </w:tcPr>
          <w:p w14:paraId="0EC1CF6D" w14:textId="77777777" w:rsidR="003F67D7" w:rsidRPr="0016210C" w:rsidRDefault="003F67D7" w:rsidP="00EC2149">
            <w:r w:rsidRPr="0016210C">
              <w:rPr>
                <w:b/>
                <w:bCs/>
              </w:rPr>
              <w:t>Requirement ID</w:t>
            </w:r>
          </w:p>
        </w:tc>
        <w:tc>
          <w:tcPr>
            <w:tcW w:w="5670" w:type="dxa"/>
          </w:tcPr>
          <w:p w14:paraId="3C3F4058" w14:textId="7F5025AA" w:rsidR="003F67D7" w:rsidRPr="0016210C" w:rsidRDefault="00A814C1" w:rsidP="00EC2149">
            <w:r w:rsidRPr="0016210C">
              <w:t>7</w:t>
            </w:r>
          </w:p>
        </w:tc>
      </w:tr>
      <w:tr w:rsidR="003F67D7" w:rsidRPr="0016210C" w14:paraId="0ECFF33F" w14:textId="77777777" w:rsidTr="0016210C">
        <w:tc>
          <w:tcPr>
            <w:tcW w:w="1951" w:type="dxa"/>
          </w:tcPr>
          <w:p w14:paraId="11AF5290" w14:textId="77777777" w:rsidR="003F67D7" w:rsidRPr="0016210C" w:rsidRDefault="003F67D7" w:rsidP="00EC2149">
            <w:r w:rsidRPr="0016210C">
              <w:rPr>
                <w:b/>
                <w:bCs/>
              </w:rPr>
              <w:t>Title</w:t>
            </w:r>
          </w:p>
        </w:tc>
        <w:tc>
          <w:tcPr>
            <w:tcW w:w="5670" w:type="dxa"/>
          </w:tcPr>
          <w:p w14:paraId="0DFF1B88" w14:textId="77777777" w:rsidR="003F67D7" w:rsidRPr="0016210C" w:rsidRDefault="003F67D7" w:rsidP="00EC2149">
            <w:r w:rsidRPr="0016210C">
              <w:t>User authentication</w:t>
            </w:r>
          </w:p>
        </w:tc>
      </w:tr>
      <w:tr w:rsidR="003F67D7" w:rsidRPr="0016210C" w14:paraId="19A77895" w14:textId="77777777" w:rsidTr="0016210C">
        <w:tc>
          <w:tcPr>
            <w:tcW w:w="1951" w:type="dxa"/>
          </w:tcPr>
          <w:p w14:paraId="5AB36C43" w14:textId="77777777" w:rsidR="003F67D7" w:rsidRPr="0016210C" w:rsidRDefault="003F67D7" w:rsidP="00EC2149">
            <w:r w:rsidRPr="0016210C">
              <w:rPr>
                <w:b/>
                <w:bCs/>
              </w:rPr>
              <w:t>Description</w:t>
            </w:r>
          </w:p>
        </w:tc>
        <w:tc>
          <w:tcPr>
            <w:tcW w:w="5670" w:type="dxa"/>
          </w:tcPr>
          <w:p w14:paraId="304D1EE8" w14:textId="2A3E3B8D" w:rsidR="003F67D7" w:rsidRPr="0016210C" w:rsidRDefault="008F5745" w:rsidP="008F5745">
            <w:r>
              <w:t>The system must require</w:t>
            </w:r>
            <w:r w:rsidR="003F67D7" w:rsidRPr="0016210C">
              <w:t xml:space="preserve"> </w:t>
            </w:r>
            <w:r>
              <w:t xml:space="preserve">user’s individual </w:t>
            </w:r>
            <w:r w:rsidR="003F67D7" w:rsidRPr="0016210C">
              <w:t xml:space="preserve">authentication </w:t>
            </w:r>
            <w:r>
              <w:t xml:space="preserve">in the system </w:t>
            </w:r>
            <w:r w:rsidR="003F67D7" w:rsidRPr="0016210C">
              <w:t>to protect against unauthorized access.</w:t>
            </w:r>
          </w:p>
        </w:tc>
      </w:tr>
      <w:tr w:rsidR="003F67D7" w:rsidRPr="0016210C" w14:paraId="76DE1654" w14:textId="77777777" w:rsidTr="0016210C">
        <w:tc>
          <w:tcPr>
            <w:tcW w:w="1951" w:type="dxa"/>
          </w:tcPr>
          <w:p w14:paraId="7EAB790C" w14:textId="47C38E41" w:rsidR="003F67D7" w:rsidRPr="0016210C" w:rsidRDefault="003F67D7" w:rsidP="00EC2149">
            <w:pPr>
              <w:rPr>
                <w:b/>
                <w:bCs/>
              </w:rPr>
            </w:pPr>
            <w:r w:rsidRPr="0016210C">
              <w:rPr>
                <w:b/>
                <w:bCs/>
              </w:rPr>
              <w:t>Priority</w:t>
            </w:r>
          </w:p>
        </w:tc>
        <w:tc>
          <w:tcPr>
            <w:tcW w:w="5670" w:type="dxa"/>
          </w:tcPr>
          <w:p w14:paraId="134FC8FC" w14:textId="7646AE63" w:rsidR="003F67D7" w:rsidRPr="0016210C" w:rsidRDefault="003F67D7" w:rsidP="00EC2149">
            <w:r w:rsidRPr="0016210C">
              <w:t>1</w:t>
            </w:r>
            <w:r w:rsidR="00A814C1" w:rsidRPr="0016210C">
              <w:t xml:space="preserve"> (Mandatory)</w:t>
            </w:r>
          </w:p>
        </w:tc>
      </w:tr>
      <w:tr w:rsidR="003F67D7" w:rsidRPr="0016210C" w14:paraId="599249B9" w14:textId="77777777" w:rsidTr="0016210C">
        <w:tc>
          <w:tcPr>
            <w:tcW w:w="1951" w:type="dxa"/>
          </w:tcPr>
          <w:p w14:paraId="72B45B6A" w14:textId="03B0A4C3" w:rsidR="003F67D7" w:rsidRPr="0016210C" w:rsidRDefault="003F67D7" w:rsidP="00EC2149">
            <w:pPr>
              <w:rPr>
                <w:b/>
                <w:bCs/>
              </w:rPr>
            </w:pPr>
            <w:r w:rsidRPr="0016210C">
              <w:rPr>
                <w:b/>
                <w:bCs/>
              </w:rPr>
              <w:t>Risk</w:t>
            </w:r>
          </w:p>
        </w:tc>
        <w:tc>
          <w:tcPr>
            <w:tcW w:w="5670" w:type="dxa"/>
          </w:tcPr>
          <w:p w14:paraId="0C23EEF1" w14:textId="22150811" w:rsidR="003F67D7" w:rsidRPr="0016210C" w:rsidRDefault="003F67D7" w:rsidP="00EC2149">
            <w:r w:rsidRPr="0016210C">
              <w:t>C</w:t>
            </w:r>
            <w:r w:rsidR="00A814C1" w:rsidRPr="0016210C">
              <w:t xml:space="preserve"> (Critical)</w:t>
            </w:r>
          </w:p>
        </w:tc>
      </w:tr>
    </w:tbl>
    <w:p w14:paraId="7E2E3A12" w14:textId="324753C7" w:rsidR="003F67D7" w:rsidRPr="0016210C" w:rsidRDefault="003F67D7" w:rsidP="0016210C">
      <w:pPr>
        <w:pStyle w:val="1Einrckung"/>
        <w:ind w:left="0"/>
      </w:pPr>
    </w:p>
    <w:tbl>
      <w:tblPr>
        <w:tblStyle w:val="ac"/>
        <w:tblW w:w="0" w:type="auto"/>
        <w:tblLook w:val="04A0" w:firstRow="1" w:lastRow="0" w:firstColumn="1" w:lastColumn="0" w:noHBand="0" w:noVBand="1"/>
      </w:tblPr>
      <w:tblGrid>
        <w:gridCol w:w="1951"/>
        <w:gridCol w:w="5670"/>
      </w:tblGrid>
      <w:tr w:rsidR="0053196B" w:rsidRPr="0016210C" w14:paraId="66DA658C" w14:textId="77777777" w:rsidTr="0016210C">
        <w:tc>
          <w:tcPr>
            <w:tcW w:w="1951" w:type="dxa"/>
          </w:tcPr>
          <w:p w14:paraId="32C07DAB" w14:textId="77777777" w:rsidR="0053196B" w:rsidRPr="0016210C" w:rsidRDefault="0053196B" w:rsidP="00EC2149">
            <w:r w:rsidRPr="0016210C">
              <w:rPr>
                <w:b/>
                <w:bCs/>
              </w:rPr>
              <w:t>Requirement ID</w:t>
            </w:r>
          </w:p>
        </w:tc>
        <w:tc>
          <w:tcPr>
            <w:tcW w:w="5670" w:type="dxa"/>
          </w:tcPr>
          <w:p w14:paraId="1DA1E4FC" w14:textId="2772E9B4" w:rsidR="0053196B" w:rsidRPr="0016210C" w:rsidRDefault="005C5090" w:rsidP="00EC2149">
            <w:r w:rsidRPr="0016210C">
              <w:t>8</w:t>
            </w:r>
          </w:p>
        </w:tc>
      </w:tr>
      <w:tr w:rsidR="0053196B" w:rsidRPr="0016210C" w14:paraId="10864A80" w14:textId="77777777" w:rsidTr="0016210C">
        <w:tc>
          <w:tcPr>
            <w:tcW w:w="1951" w:type="dxa"/>
          </w:tcPr>
          <w:p w14:paraId="63768911" w14:textId="77777777" w:rsidR="0053196B" w:rsidRPr="0016210C" w:rsidRDefault="0053196B" w:rsidP="00EC2149">
            <w:r w:rsidRPr="0016210C">
              <w:rPr>
                <w:b/>
                <w:bCs/>
              </w:rPr>
              <w:t>Title</w:t>
            </w:r>
          </w:p>
        </w:tc>
        <w:tc>
          <w:tcPr>
            <w:tcW w:w="5670" w:type="dxa"/>
          </w:tcPr>
          <w:p w14:paraId="55754FE1" w14:textId="5C1CDE58" w:rsidR="0053196B" w:rsidRPr="0016210C" w:rsidRDefault="00D0656F" w:rsidP="00EC2149">
            <w:r w:rsidRPr="0016210C">
              <w:t>Assign user to requirements</w:t>
            </w:r>
          </w:p>
        </w:tc>
      </w:tr>
      <w:tr w:rsidR="0053196B" w:rsidRPr="0016210C" w14:paraId="08E8F283" w14:textId="77777777" w:rsidTr="0016210C">
        <w:tc>
          <w:tcPr>
            <w:tcW w:w="1951" w:type="dxa"/>
          </w:tcPr>
          <w:p w14:paraId="0AE4C939" w14:textId="77777777" w:rsidR="0053196B" w:rsidRPr="0016210C" w:rsidRDefault="0053196B" w:rsidP="00EC2149">
            <w:r w:rsidRPr="0016210C">
              <w:rPr>
                <w:b/>
                <w:bCs/>
              </w:rPr>
              <w:t>Description</w:t>
            </w:r>
          </w:p>
        </w:tc>
        <w:tc>
          <w:tcPr>
            <w:tcW w:w="5670" w:type="dxa"/>
          </w:tcPr>
          <w:p w14:paraId="06085671" w14:textId="1B99A4DE" w:rsidR="0053196B" w:rsidRPr="0016210C" w:rsidRDefault="00261B66" w:rsidP="00BD61ED">
            <w:r w:rsidRPr="0016210C">
              <w:t>The system should provide abilit</w:t>
            </w:r>
            <w:r w:rsidR="00BD61ED" w:rsidRPr="0016210C">
              <w:t xml:space="preserve">y to </w:t>
            </w:r>
            <w:r w:rsidR="00E16D82" w:rsidRPr="0016210C">
              <w:t xml:space="preserve">assign user </w:t>
            </w:r>
            <w:r w:rsidR="001B7CD2" w:rsidRPr="0016210C">
              <w:t>to requirements</w:t>
            </w:r>
            <w:r w:rsidR="002B4381" w:rsidRPr="0016210C">
              <w:t xml:space="preserve"> (or tasks)</w:t>
            </w:r>
            <w:r w:rsidR="001B7CD2" w:rsidRPr="0016210C">
              <w:t xml:space="preserve"> by Project Manager</w:t>
            </w:r>
            <w:r w:rsidR="002B4381" w:rsidRPr="0016210C">
              <w:t>.</w:t>
            </w:r>
            <w:r w:rsidR="006E6C99">
              <w:t xml:space="preserve"> Only assigned user</w:t>
            </w:r>
            <w:r w:rsidR="003D3BEF" w:rsidRPr="0016210C">
              <w:t xml:space="preserve"> (owner and executor) can change status of requirement/task.</w:t>
            </w:r>
          </w:p>
        </w:tc>
      </w:tr>
      <w:tr w:rsidR="0053196B" w:rsidRPr="0016210C" w14:paraId="4BF6B658" w14:textId="77777777" w:rsidTr="0016210C">
        <w:tc>
          <w:tcPr>
            <w:tcW w:w="1951" w:type="dxa"/>
          </w:tcPr>
          <w:p w14:paraId="4C2CC7A1" w14:textId="11DC5D76" w:rsidR="0053196B" w:rsidRPr="0016210C" w:rsidRDefault="0053196B" w:rsidP="00EC2149">
            <w:pPr>
              <w:rPr>
                <w:b/>
                <w:bCs/>
              </w:rPr>
            </w:pPr>
            <w:r w:rsidRPr="0016210C">
              <w:rPr>
                <w:b/>
                <w:bCs/>
              </w:rPr>
              <w:t>Priority</w:t>
            </w:r>
          </w:p>
        </w:tc>
        <w:tc>
          <w:tcPr>
            <w:tcW w:w="5670" w:type="dxa"/>
          </w:tcPr>
          <w:p w14:paraId="6CF346F9" w14:textId="19450F7F" w:rsidR="0053196B" w:rsidRPr="0016210C" w:rsidRDefault="002B4381" w:rsidP="00EC2149">
            <w:r w:rsidRPr="0016210C">
              <w:t>1</w:t>
            </w:r>
            <w:r w:rsidR="00A814C1" w:rsidRPr="0016210C">
              <w:t xml:space="preserve"> (Mandatory)</w:t>
            </w:r>
          </w:p>
        </w:tc>
      </w:tr>
      <w:tr w:rsidR="0053196B" w:rsidRPr="0016210C" w14:paraId="0D5E93B7" w14:textId="77777777" w:rsidTr="0016210C">
        <w:tc>
          <w:tcPr>
            <w:tcW w:w="1951" w:type="dxa"/>
          </w:tcPr>
          <w:p w14:paraId="61E21AB3" w14:textId="42EFC6F6" w:rsidR="0053196B" w:rsidRPr="0016210C" w:rsidRDefault="0053196B" w:rsidP="00EC2149">
            <w:pPr>
              <w:rPr>
                <w:b/>
                <w:bCs/>
              </w:rPr>
            </w:pPr>
            <w:r w:rsidRPr="0016210C">
              <w:rPr>
                <w:b/>
                <w:bCs/>
              </w:rPr>
              <w:t>Risk</w:t>
            </w:r>
          </w:p>
        </w:tc>
        <w:tc>
          <w:tcPr>
            <w:tcW w:w="5670" w:type="dxa"/>
          </w:tcPr>
          <w:p w14:paraId="3A273665" w14:textId="758393BC" w:rsidR="0053196B" w:rsidRPr="0016210C" w:rsidRDefault="005C5090" w:rsidP="005C5090">
            <w:r w:rsidRPr="0016210C">
              <w:t>C</w:t>
            </w:r>
            <w:r w:rsidR="00A814C1" w:rsidRPr="0016210C">
              <w:t xml:space="preserve"> (</w:t>
            </w:r>
            <w:r w:rsidRPr="0016210C">
              <w:t>Critical</w:t>
            </w:r>
            <w:r w:rsidR="00A814C1" w:rsidRPr="0016210C">
              <w:t>)</w:t>
            </w:r>
          </w:p>
        </w:tc>
      </w:tr>
    </w:tbl>
    <w:p w14:paraId="2DD0BAE8" w14:textId="77777777" w:rsidR="005C5090" w:rsidRPr="0016210C" w:rsidRDefault="005C5090" w:rsidP="0016210C">
      <w:pPr>
        <w:pStyle w:val="1Einrckung"/>
        <w:ind w:left="0"/>
      </w:pPr>
    </w:p>
    <w:tbl>
      <w:tblPr>
        <w:tblStyle w:val="ac"/>
        <w:tblW w:w="0" w:type="auto"/>
        <w:tblLook w:val="04A0" w:firstRow="1" w:lastRow="0" w:firstColumn="1" w:lastColumn="0" w:noHBand="0" w:noVBand="1"/>
      </w:tblPr>
      <w:tblGrid>
        <w:gridCol w:w="1951"/>
        <w:gridCol w:w="5670"/>
      </w:tblGrid>
      <w:tr w:rsidR="0053196B" w:rsidRPr="0016210C" w14:paraId="1490AF9D" w14:textId="77777777" w:rsidTr="0016210C">
        <w:tc>
          <w:tcPr>
            <w:tcW w:w="1951" w:type="dxa"/>
          </w:tcPr>
          <w:p w14:paraId="6DA2A59A" w14:textId="77777777" w:rsidR="0053196B" w:rsidRPr="0016210C" w:rsidRDefault="0053196B" w:rsidP="00EC2149">
            <w:r w:rsidRPr="0016210C">
              <w:rPr>
                <w:b/>
                <w:bCs/>
              </w:rPr>
              <w:t>Requirement ID</w:t>
            </w:r>
          </w:p>
        </w:tc>
        <w:tc>
          <w:tcPr>
            <w:tcW w:w="5670" w:type="dxa"/>
          </w:tcPr>
          <w:p w14:paraId="13B7FDCF" w14:textId="063776F7" w:rsidR="0053196B" w:rsidRPr="0016210C" w:rsidRDefault="005C5090" w:rsidP="00EC2149">
            <w:r w:rsidRPr="0016210C">
              <w:t>9</w:t>
            </w:r>
          </w:p>
        </w:tc>
      </w:tr>
      <w:tr w:rsidR="0053196B" w:rsidRPr="0016210C" w14:paraId="7E58D1B1" w14:textId="77777777" w:rsidTr="0016210C">
        <w:tc>
          <w:tcPr>
            <w:tcW w:w="1951" w:type="dxa"/>
          </w:tcPr>
          <w:p w14:paraId="0DADE378" w14:textId="77777777" w:rsidR="0053196B" w:rsidRPr="0016210C" w:rsidRDefault="0053196B" w:rsidP="00EC2149">
            <w:r w:rsidRPr="0016210C">
              <w:rPr>
                <w:b/>
                <w:bCs/>
              </w:rPr>
              <w:t>Title</w:t>
            </w:r>
          </w:p>
        </w:tc>
        <w:tc>
          <w:tcPr>
            <w:tcW w:w="5670" w:type="dxa"/>
          </w:tcPr>
          <w:p w14:paraId="62FC265E" w14:textId="53F89BE5" w:rsidR="0053196B" w:rsidRPr="0016210C" w:rsidRDefault="009D570B" w:rsidP="00EC2149">
            <w:r w:rsidRPr="0016210C">
              <w:t>Requirements decomposition</w:t>
            </w:r>
          </w:p>
        </w:tc>
      </w:tr>
      <w:tr w:rsidR="0053196B" w:rsidRPr="0016210C" w14:paraId="7946DEBD" w14:textId="77777777" w:rsidTr="0016210C">
        <w:tc>
          <w:tcPr>
            <w:tcW w:w="1951" w:type="dxa"/>
          </w:tcPr>
          <w:p w14:paraId="30716292" w14:textId="77777777" w:rsidR="0053196B" w:rsidRPr="0016210C" w:rsidRDefault="0053196B" w:rsidP="00EC2149">
            <w:r w:rsidRPr="0016210C">
              <w:rPr>
                <w:b/>
                <w:bCs/>
              </w:rPr>
              <w:t>Description</w:t>
            </w:r>
          </w:p>
        </w:tc>
        <w:tc>
          <w:tcPr>
            <w:tcW w:w="5670" w:type="dxa"/>
          </w:tcPr>
          <w:p w14:paraId="08DF4AD7" w14:textId="570835DA" w:rsidR="0053196B" w:rsidRPr="0016210C" w:rsidRDefault="005C5090" w:rsidP="005C5090">
            <w:r w:rsidRPr="0016210C">
              <w:t>The system should provide ability to break down requirements to tasks.</w:t>
            </w:r>
          </w:p>
        </w:tc>
      </w:tr>
      <w:tr w:rsidR="0053196B" w:rsidRPr="0016210C" w14:paraId="712029BB" w14:textId="77777777" w:rsidTr="0016210C">
        <w:tc>
          <w:tcPr>
            <w:tcW w:w="1951" w:type="dxa"/>
          </w:tcPr>
          <w:p w14:paraId="445AB0E6" w14:textId="1AF05AE9" w:rsidR="0053196B" w:rsidRPr="0016210C" w:rsidRDefault="0053196B" w:rsidP="00EC2149">
            <w:pPr>
              <w:rPr>
                <w:b/>
                <w:bCs/>
              </w:rPr>
            </w:pPr>
            <w:r w:rsidRPr="0016210C">
              <w:rPr>
                <w:b/>
                <w:bCs/>
              </w:rPr>
              <w:t>Priority</w:t>
            </w:r>
          </w:p>
        </w:tc>
        <w:tc>
          <w:tcPr>
            <w:tcW w:w="5670" w:type="dxa"/>
          </w:tcPr>
          <w:p w14:paraId="664145D0" w14:textId="51D1DEA9" w:rsidR="0053196B" w:rsidRPr="0016210C" w:rsidRDefault="00EC2149" w:rsidP="00EC2149">
            <w:r w:rsidRPr="0016210C">
              <w:t>2 (Nice to have</w:t>
            </w:r>
            <w:r w:rsidR="005C5090" w:rsidRPr="0016210C">
              <w:t>)</w:t>
            </w:r>
          </w:p>
        </w:tc>
      </w:tr>
      <w:tr w:rsidR="0053196B" w:rsidRPr="0016210C" w14:paraId="3B05F6DC" w14:textId="77777777" w:rsidTr="0016210C">
        <w:tc>
          <w:tcPr>
            <w:tcW w:w="1951" w:type="dxa"/>
          </w:tcPr>
          <w:p w14:paraId="355FE689" w14:textId="2DFFA1D2" w:rsidR="0053196B" w:rsidRPr="0016210C" w:rsidRDefault="0053196B" w:rsidP="00EC2149">
            <w:pPr>
              <w:rPr>
                <w:b/>
                <w:bCs/>
              </w:rPr>
            </w:pPr>
            <w:r w:rsidRPr="0016210C">
              <w:rPr>
                <w:b/>
                <w:bCs/>
              </w:rPr>
              <w:t>Risk</w:t>
            </w:r>
          </w:p>
        </w:tc>
        <w:tc>
          <w:tcPr>
            <w:tcW w:w="5670" w:type="dxa"/>
          </w:tcPr>
          <w:p w14:paraId="3B1BF800" w14:textId="02A6E42C" w:rsidR="0053196B" w:rsidRPr="0016210C" w:rsidRDefault="00C03D3F" w:rsidP="00EC2149">
            <w:r>
              <w:t>M (Medium</w:t>
            </w:r>
            <w:r w:rsidR="005C5090" w:rsidRPr="0016210C">
              <w:t>)</w:t>
            </w:r>
          </w:p>
        </w:tc>
      </w:tr>
    </w:tbl>
    <w:p w14:paraId="005590DA"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3EF49DF3" w14:textId="77777777" w:rsidTr="0016210C">
        <w:tc>
          <w:tcPr>
            <w:tcW w:w="1951" w:type="dxa"/>
          </w:tcPr>
          <w:p w14:paraId="0FE1E05C" w14:textId="77777777" w:rsidR="0053196B" w:rsidRPr="0016210C" w:rsidRDefault="0053196B" w:rsidP="00EC2149">
            <w:r w:rsidRPr="0016210C">
              <w:rPr>
                <w:b/>
                <w:bCs/>
              </w:rPr>
              <w:t>Requirement ID</w:t>
            </w:r>
          </w:p>
        </w:tc>
        <w:tc>
          <w:tcPr>
            <w:tcW w:w="5670" w:type="dxa"/>
          </w:tcPr>
          <w:p w14:paraId="6768EA62" w14:textId="2E30E6D4" w:rsidR="0053196B" w:rsidRPr="0016210C" w:rsidRDefault="006311E0" w:rsidP="00EC2149">
            <w:r w:rsidRPr="0016210C">
              <w:t>10</w:t>
            </w:r>
          </w:p>
        </w:tc>
      </w:tr>
      <w:tr w:rsidR="0053196B" w:rsidRPr="0016210C" w14:paraId="06A89EE5" w14:textId="77777777" w:rsidTr="0016210C">
        <w:tc>
          <w:tcPr>
            <w:tcW w:w="1951" w:type="dxa"/>
          </w:tcPr>
          <w:p w14:paraId="495C3FC7" w14:textId="77777777" w:rsidR="0053196B" w:rsidRPr="0016210C" w:rsidRDefault="0053196B" w:rsidP="00EC2149">
            <w:r w:rsidRPr="0016210C">
              <w:rPr>
                <w:b/>
                <w:bCs/>
              </w:rPr>
              <w:t>Title</w:t>
            </w:r>
          </w:p>
        </w:tc>
        <w:tc>
          <w:tcPr>
            <w:tcW w:w="5670" w:type="dxa"/>
          </w:tcPr>
          <w:p w14:paraId="7307A096" w14:textId="3E00B62D" w:rsidR="0053196B" w:rsidRPr="0016210C" w:rsidRDefault="00AE3FA7" w:rsidP="00EC2149">
            <w:r>
              <w:t xml:space="preserve">Labor input </w:t>
            </w:r>
            <w:r w:rsidR="006311E0" w:rsidRPr="0016210C">
              <w:t>counting</w:t>
            </w:r>
          </w:p>
        </w:tc>
      </w:tr>
      <w:tr w:rsidR="0053196B" w:rsidRPr="0016210C" w14:paraId="30014653" w14:textId="77777777" w:rsidTr="0016210C">
        <w:tc>
          <w:tcPr>
            <w:tcW w:w="1951" w:type="dxa"/>
          </w:tcPr>
          <w:p w14:paraId="0DE4692C" w14:textId="77777777" w:rsidR="0053196B" w:rsidRPr="0016210C" w:rsidRDefault="0053196B" w:rsidP="00EC2149">
            <w:r w:rsidRPr="0016210C">
              <w:rPr>
                <w:b/>
                <w:bCs/>
              </w:rPr>
              <w:t>Description</w:t>
            </w:r>
          </w:p>
        </w:tc>
        <w:tc>
          <w:tcPr>
            <w:tcW w:w="5670" w:type="dxa"/>
          </w:tcPr>
          <w:p w14:paraId="0EA37662" w14:textId="7433FCCB" w:rsidR="0053196B" w:rsidRPr="0016210C" w:rsidRDefault="006311E0" w:rsidP="00EC2149">
            <w:r w:rsidRPr="0016210C">
              <w:t>System should provide assigning “points” according to complexity of requirements (tasks). Users who implement the requirements/tasks get the ‘points’ of the implemented requirements</w:t>
            </w:r>
            <w:r w:rsidR="00A439ED" w:rsidRPr="0016210C">
              <w:t xml:space="preserve">. </w:t>
            </w:r>
          </w:p>
        </w:tc>
      </w:tr>
      <w:tr w:rsidR="0053196B" w:rsidRPr="0016210C" w14:paraId="2F045FDB" w14:textId="77777777" w:rsidTr="0016210C">
        <w:tc>
          <w:tcPr>
            <w:tcW w:w="1951" w:type="dxa"/>
          </w:tcPr>
          <w:p w14:paraId="0D095DED" w14:textId="2A1C4E30" w:rsidR="0053196B" w:rsidRPr="0016210C" w:rsidRDefault="0053196B" w:rsidP="00EC2149">
            <w:pPr>
              <w:rPr>
                <w:b/>
                <w:bCs/>
              </w:rPr>
            </w:pPr>
            <w:r w:rsidRPr="0016210C">
              <w:rPr>
                <w:b/>
                <w:bCs/>
              </w:rPr>
              <w:t>Priority</w:t>
            </w:r>
          </w:p>
        </w:tc>
        <w:tc>
          <w:tcPr>
            <w:tcW w:w="5670" w:type="dxa"/>
          </w:tcPr>
          <w:p w14:paraId="3B650F2F" w14:textId="25D61ECF" w:rsidR="0053196B" w:rsidRPr="0016210C" w:rsidRDefault="00A439ED" w:rsidP="00EC2149">
            <w:r w:rsidRPr="0016210C">
              <w:t>1 (Mandatory)</w:t>
            </w:r>
          </w:p>
        </w:tc>
      </w:tr>
      <w:tr w:rsidR="0053196B" w:rsidRPr="0016210C" w14:paraId="631867D9" w14:textId="77777777" w:rsidTr="0016210C">
        <w:tc>
          <w:tcPr>
            <w:tcW w:w="1951" w:type="dxa"/>
          </w:tcPr>
          <w:p w14:paraId="47E32E03" w14:textId="5D981237" w:rsidR="0053196B" w:rsidRPr="0016210C" w:rsidRDefault="0053196B" w:rsidP="00EC2149">
            <w:pPr>
              <w:rPr>
                <w:b/>
                <w:bCs/>
              </w:rPr>
            </w:pPr>
            <w:r w:rsidRPr="0016210C">
              <w:rPr>
                <w:b/>
                <w:bCs/>
              </w:rPr>
              <w:t>Risk</w:t>
            </w:r>
          </w:p>
        </w:tc>
        <w:tc>
          <w:tcPr>
            <w:tcW w:w="5670" w:type="dxa"/>
          </w:tcPr>
          <w:p w14:paraId="7168F8A9" w14:textId="26342DB3" w:rsidR="0053196B" w:rsidRPr="0016210C" w:rsidRDefault="00F4653C" w:rsidP="00EC2149">
            <w:r>
              <w:t>H (High</w:t>
            </w:r>
            <w:r w:rsidR="00A439ED" w:rsidRPr="0016210C">
              <w:t>)</w:t>
            </w:r>
          </w:p>
        </w:tc>
      </w:tr>
    </w:tbl>
    <w:p w14:paraId="6EDC2E1C"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2A10F55D" w14:textId="77777777" w:rsidTr="0016210C">
        <w:tc>
          <w:tcPr>
            <w:tcW w:w="1951" w:type="dxa"/>
          </w:tcPr>
          <w:p w14:paraId="65DA2E57" w14:textId="77777777" w:rsidR="0053196B" w:rsidRPr="0016210C" w:rsidRDefault="0053196B" w:rsidP="00EC2149">
            <w:r w:rsidRPr="0016210C">
              <w:rPr>
                <w:b/>
                <w:bCs/>
              </w:rPr>
              <w:t>Requirement ID</w:t>
            </w:r>
          </w:p>
        </w:tc>
        <w:tc>
          <w:tcPr>
            <w:tcW w:w="5670" w:type="dxa"/>
          </w:tcPr>
          <w:p w14:paraId="7E309D56" w14:textId="23938B96" w:rsidR="0053196B" w:rsidRPr="0016210C" w:rsidRDefault="00A439ED" w:rsidP="00EC2149">
            <w:r w:rsidRPr="0016210C">
              <w:t>11</w:t>
            </w:r>
          </w:p>
        </w:tc>
      </w:tr>
      <w:tr w:rsidR="0053196B" w:rsidRPr="0016210C" w14:paraId="003705BE" w14:textId="77777777" w:rsidTr="0016210C">
        <w:tc>
          <w:tcPr>
            <w:tcW w:w="1951" w:type="dxa"/>
          </w:tcPr>
          <w:p w14:paraId="67A1B3D8" w14:textId="77777777" w:rsidR="0053196B" w:rsidRPr="0016210C" w:rsidRDefault="0053196B" w:rsidP="00EC2149">
            <w:r w:rsidRPr="0016210C">
              <w:rPr>
                <w:b/>
                <w:bCs/>
              </w:rPr>
              <w:t>Title</w:t>
            </w:r>
          </w:p>
        </w:tc>
        <w:tc>
          <w:tcPr>
            <w:tcW w:w="5670" w:type="dxa"/>
          </w:tcPr>
          <w:p w14:paraId="417D551D" w14:textId="6B203760" w:rsidR="0053196B" w:rsidRPr="0016210C" w:rsidRDefault="00162DD3" w:rsidP="00EC2149">
            <w:r w:rsidRPr="0016210C">
              <w:t>Developers chart</w:t>
            </w:r>
          </w:p>
        </w:tc>
      </w:tr>
      <w:tr w:rsidR="0053196B" w:rsidRPr="0016210C" w14:paraId="7E42A5F4" w14:textId="77777777" w:rsidTr="0016210C">
        <w:tc>
          <w:tcPr>
            <w:tcW w:w="1951" w:type="dxa"/>
          </w:tcPr>
          <w:p w14:paraId="59E3F315" w14:textId="77777777" w:rsidR="0053196B" w:rsidRPr="0016210C" w:rsidRDefault="0053196B" w:rsidP="00EC2149">
            <w:r w:rsidRPr="0016210C">
              <w:rPr>
                <w:b/>
                <w:bCs/>
              </w:rPr>
              <w:t>Description</w:t>
            </w:r>
          </w:p>
        </w:tc>
        <w:tc>
          <w:tcPr>
            <w:tcW w:w="5670" w:type="dxa"/>
          </w:tcPr>
          <w:p w14:paraId="18F15B27" w14:textId="55874C69" w:rsidR="0053196B" w:rsidRPr="0016210C" w:rsidRDefault="00162DD3" w:rsidP="00EC2149">
            <w:r w:rsidRPr="0016210C">
              <w:t>System should provide ranking developers according to the ‘points’ received from the implemented tasks/requirements.</w:t>
            </w:r>
          </w:p>
        </w:tc>
      </w:tr>
      <w:tr w:rsidR="0053196B" w:rsidRPr="0016210C" w14:paraId="77326503" w14:textId="77777777" w:rsidTr="0016210C">
        <w:tc>
          <w:tcPr>
            <w:tcW w:w="1951" w:type="dxa"/>
          </w:tcPr>
          <w:p w14:paraId="49EF3EFD" w14:textId="2A62C495" w:rsidR="0053196B" w:rsidRPr="0016210C" w:rsidRDefault="0053196B" w:rsidP="00EC2149">
            <w:pPr>
              <w:rPr>
                <w:b/>
                <w:bCs/>
              </w:rPr>
            </w:pPr>
            <w:r w:rsidRPr="0016210C">
              <w:rPr>
                <w:b/>
                <w:bCs/>
              </w:rPr>
              <w:t>Priority</w:t>
            </w:r>
          </w:p>
        </w:tc>
        <w:tc>
          <w:tcPr>
            <w:tcW w:w="5670" w:type="dxa"/>
          </w:tcPr>
          <w:p w14:paraId="7A50574F" w14:textId="1C1562C9" w:rsidR="0053196B" w:rsidRPr="0016210C" w:rsidRDefault="00162DD3" w:rsidP="00EC2149">
            <w:r w:rsidRPr="0016210C">
              <w:t>1 (Mandatory)</w:t>
            </w:r>
          </w:p>
        </w:tc>
      </w:tr>
      <w:tr w:rsidR="0053196B" w:rsidRPr="0016210C" w14:paraId="123943EB" w14:textId="77777777" w:rsidTr="0016210C">
        <w:tc>
          <w:tcPr>
            <w:tcW w:w="1951" w:type="dxa"/>
          </w:tcPr>
          <w:p w14:paraId="11944100" w14:textId="042369A2" w:rsidR="0053196B" w:rsidRPr="0016210C" w:rsidRDefault="0053196B" w:rsidP="00EC2149">
            <w:pPr>
              <w:rPr>
                <w:b/>
                <w:bCs/>
              </w:rPr>
            </w:pPr>
            <w:r w:rsidRPr="0016210C">
              <w:rPr>
                <w:b/>
                <w:bCs/>
              </w:rPr>
              <w:t>Risk</w:t>
            </w:r>
          </w:p>
        </w:tc>
        <w:tc>
          <w:tcPr>
            <w:tcW w:w="5670" w:type="dxa"/>
          </w:tcPr>
          <w:p w14:paraId="7F8E53FE" w14:textId="5F5469B3" w:rsidR="0053196B" w:rsidRPr="0016210C" w:rsidRDefault="00F4653C" w:rsidP="00EC2149">
            <w:r>
              <w:t>H (High</w:t>
            </w:r>
            <w:r w:rsidR="00162DD3" w:rsidRPr="0016210C">
              <w:t>)</w:t>
            </w:r>
          </w:p>
        </w:tc>
      </w:tr>
    </w:tbl>
    <w:p w14:paraId="3A54E4CC"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7234A6C1" w14:textId="77777777" w:rsidTr="0016210C">
        <w:tc>
          <w:tcPr>
            <w:tcW w:w="1951" w:type="dxa"/>
          </w:tcPr>
          <w:p w14:paraId="2A67B763" w14:textId="77777777" w:rsidR="0053196B" w:rsidRPr="0016210C" w:rsidRDefault="0053196B" w:rsidP="00EC2149">
            <w:r w:rsidRPr="0016210C">
              <w:rPr>
                <w:b/>
                <w:bCs/>
              </w:rPr>
              <w:t>Requirement ID</w:t>
            </w:r>
          </w:p>
        </w:tc>
        <w:tc>
          <w:tcPr>
            <w:tcW w:w="5670" w:type="dxa"/>
          </w:tcPr>
          <w:p w14:paraId="67F30C88" w14:textId="78C77430" w:rsidR="0053196B" w:rsidRPr="0016210C" w:rsidRDefault="00817921" w:rsidP="00EC2149">
            <w:r w:rsidRPr="0016210C">
              <w:t>12</w:t>
            </w:r>
          </w:p>
        </w:tc>
      </w:tr>
      <w:tr w:rsidR="0053196B" w:rsidRPr="0016210C" w14:paraId="6F0221AC" w14:textId="77777777" w:rsidTr="0016210C">
        <w:tc>
          <w:tcPr>
            <w:tcW w:w="1951" w:type="dxa"/>
          </w:tcPr>
          <w:p w14:paraId="68EE22C9" w14:textId="77777777" w:rsidR="0053196B" w:rsidRPr="0016210C" w:rsidRDefault="0053196B" w:rsidP="00EC2149">
            <w:r w:rsidRPr="0016210C">
              <w:rPr>
                <w:b/>
                <w:bCs/>
              </w:rPr>
              <w:t>Title</w:t>
            </w:r>
          </w:p>
        </w:tc>
        <w:tc>
          <w:tcPr>
            <w:tcW w:w="5670" w:type="dxa"/>
          </w:tcPr>
          <w:p w14:paraId="12B96FC9" w14:textId="7B84515D" w:rsidR="0053196B" w:rsidRPr="0016210C" w:rsidRDefault="008D5CAD" w:rsidP="00EC2149">
            <w:r w:rsidRPr="0016210C">
              <w:t>User</w:t>
            </w:r>
            <w:r w:rsidR="00817921" w:rsidRPr="0016210C">
              <w:t>’s dashboard</w:t>
            </w:r>
          </w:p>
        </w:tc>
      </w:tr>
      <w:tr w:rsidR="0053196B" w:rsidRPr="0016210C" w14:paraId="61FF149C" w14:textId="77777777" w:rsidTr="0016210C">
        <w:tc>
          <w:tcPr>
            <w:tcW w:w="1951" w:type="dxa"/>
          </w:tcPr>
          <w:p w14:paraId="3FD2B168" w14:textId="77777777" w:rsidR="0053196B" w:rsidRPr="0016210C" w:rsidRDefault="0053196B" w:rsidP="00EC2149">
            <w:r w:rsidRPr="0016210C">
              <w:rPr>
                <w:b/>
                <w:bCs/>
              </w:rPr>
              <w:t>Description</w:t>
            </w:r>
          </w:p>
        </w:tc>
        <w:tc>
          <w:tcPr>
            <w:tcW w:w="5670" w:type="dxa"/>
          </w:tcPr>
          <w:p w14:paraId="10ECA83E" w14:textId="27FF586E" w:rsidR="0053196B" w:rsidRPr="0016210C" w:rsidRDefault="00817921" w:rsidP="00377E4E">
            <w:r w:rsidRPr="0016210C">
              <w:t xml:space="preserve">System may provide dashboard, which summarizes </w:t>
            </w:r>
            <w:r w:rsidR="008D5CAD" w:rsidRPr="0016210C">
              <w:t xml:space="preserve">ongoing events of (a) project(s). Dashboard </w:t>
            </w:r>
            <w:r w:rsidR="006E6C99">
              <w:t xml:space="preserve">must show </w:t>
            </w:r>
            <w:r w:rsidR="008F5745">
              <w:t>deadlines calendar for</w:t>
            </w:r>
            <w:r w:rsidR="006E6C99">
              <w:t xml:space="preserve"> </w:t>
            </w:r>
            <w:r w:rsidR="008D5CAD" w:rsidRPr="0016210C">
              <w:t xml:space="preserve">user's current </w:t>
            </w:r>
            <w:r w:rsidR="00377E4E">
              <w:t>tasks</w:t>
            </w:r>
            <w:r w:rsidR="008D5CAD" w:rsidRPr="0016210C">
              <w:t>.</w:t>
            </w:r>
          </w:p>
        </w:tc>
      </w:tr>
      <w:tr w:rsidR="0053196B" w:rsidRPr="0016210C" w14:paraId="097641A8" w14:textId="77777777" w:rsidTr="0016210C">
        <w:tc>
          <w:tcPr>
            <w:tcW w:w="1951" w:type="dxa"/>
          </w:tcPr>
          <w:p w14:paraId="0820EB8F" w14:textId="7978CD24" w:rsidR="0053196B" w:rsidRPr="0016210C" w:rsidRDefault="0053196B" w:rsidP="00EC2149">
            <w:pPr>
              <w:rPr>
                <w:b/>
                <w:bCs/>
              </w:rPr>
            </w:pPr>
            <w:r w:rsidRPr="0016210C">
              <w:rPr>
                <w:b/>
                <w:bCs/>
              </w:rPr>
              <w:t>Priority</w:t>
            </w:r>
          </w:p>
        </w:tc>
        <w:tc>
          <w:tcPr>
            <w:tcW w:w="5670" w:type="dxa"/>
          </w:tcPr>
          <w:p w14:paraId="71F97123" w14:textId="7460C3CB" w:rsidR="0053196B" w:rsidRPr="0016210C" w:rsidRDefault="008D5CAD" w:rsidP="00EC2149">
            <w:r w:rsidRPr="0016210C">
              <w:t>3</w:t>
            </w:r>
            <w:r w:rsidR="00EC2149" w:rsidRPr="0016210C">
              <w:t xml:space="preserve"> (Optional)</w:t>
            </w:r>
          </w:p>
        </w:tc>
      </w:tr>
      <w:tr w:rsidR="0053196B" w:rsidRPr="0016210C" w14:paraId="67D93568" w14:textId="77777777" w:rsidTr="0016210C">
        <w:tc>
          <w:tcPr>
            <w:tcW w:w="1951" w:type="dxa"/>
          </w:tcPr>
          <w:p w14:paraId="516EBC1B" w14:textId="5A72E0B5" w:rsidR="0053196B" w:rsidRPr="0016210C" w:rsidRDefault="0053196B" w:rsidP="00EC2149">
            <w:pPr>
              <w:rPr>
                <w:b/>
                <w:bCs/>
              </w:rPr>
            </w:pPr>
            <w:r w:rsidRPr="0016210C">
              <w:rPr>
                <w:b/>
                <w:bCs/>
              </w:rPr>
              <w:t>Risk</w:t>
            </w:r>
          </w:p>
        </w:tc>
        <w:tc>
          <w:tcPr>
            <w:tcW w:w="5670" w:type="dxa"/>
          </w:tcPr>
          <w:p w14:paraId="20333732" w14:textId="4CD3081F" w:rsidR="0053196B" w:rsidRPr="0016210C" w:rsidRDefault="008D5CAD" w:rsidP="00EC2149">
            <w:r w:rsidRPr="0016210C">
              <w:t>L (Low)</w:t>
            </w:r>
          </w:p>
        </w:tc>
      </w:tr>
    </w:tbl>
    <w:p w14:paraId="0B91F536" w14:textId="120CF8C1" w:rsidR="0016210C" w:rsidRPr="0016210C" w:rsidRDefault="0016210C">
      <w:pPr>
        <w:rPr>
          <w:color w:val="000000"/>
        </w:rPr>
      </w:pPr>
    </w:p>
    <w:tbl>
      <w:tblPr>
        <w:tblStyle w:val="ac"/>
        <w:tblW w:w="0" w:type="auto"/>
        <w:tblLook w:val="04A0" w:firstRow="1" w:lastRow="0" w:firstColumn="1" w:lastColumn="0" w:noHBand="0" w:noVBand="1"/>
      </w:tblPr>
      <w:tblGrid>
        <w:gridCol w:w="1951"/>
        <w:gridCol w:w="5670"/>
      </w:tblGrid>
      <w:tr w:rsidR="0053196B" w:rsidRPr="0016210C" w14:paraId="179A2AC4" w14:textId="77777777" w:rsidTr="0016210C">
        <w:tc>
          <w:tcPr>
            <w:tcW w:w="1951" w:type="dxa"/>
          </w:tcPr>
          <w:p w14:paraId="1DD812D9" w14:textId="77777777" w:rsidR="0053196B" w:rsidRPr="0016210C" w:rsidRDefault="0053196B" w:rsidP="00EC2149">
            <w:r w:rsidRPr="0016210C">
              <w:rPr>
                <w:b/>
                <w:bCs/>
              </w:rPr>
              <w:t>Requirement ID</w:t>
            </w:r>
          </w:p>
        </w:tc>
        <w:tc>
          <w:tcPr>
            <w:tcW w:w="5670" w:type="dxa"/>
          </w:tcPr>
          <w:p w14:paraId="0557E288" w14:textId="56EB6800" w:rsidR="0053196B" w:rsidRPr="0016210C" w:rsidRDefault="008D5CAD" w:rsidP="00EC2149">
            <w:r w:rsidRPr="0016210C">
              <w:t>13</w:t>
            </w:r>
          </w:p>
        </w:tc>
      </w:tr>
      <w:tr w:rsidR="0053196B" w:rsidRPr="0016210C" w14:paraId="47B17ADD" w14:textId="77777777" w:rsidTr="0016210C">
        <w:tc>
          <w:tcPr>
            <w:tcW w:w="1951" w:type="dxa"/>
          </w:tcPr>
          <w:p w14:paraId="10674CE4" w14:textId="77777777" w:rsidR="0053196B" w:rsidRPr="0016210C" w:rsidRDefault="0053196B" w:rsidP="00EC2149">
            <w:r w:rsidRPr="0016210C">
              <w:rPr>
                <w:b/>
                <w:bCs/>
              </w:rPr>
              <w:t>Title</w:t>
            </w:r>
          </w:p>
        </w:tc>
        <w:tc>
          <w:tcPr>
            <w:tcW w:w="5670" w:type="dxa"/>
          </w:tcPr>
          <w:p w14:paraId="65FD7655" w14:textId="2ECF4514" w:rsidR="0053196B" w:rsidRPr="0016210C" w:rsidRDefault="008D5CAD" w:rsidP="00EC2149">
            <w:r w:rsidRPr="0016210C">
              <w:t>Statistical reports</w:t>
            </w:r>
          </w:p>
        </w:tc>
      </w:tr>
      <w:tr w:rsidR="0053196B" w:rsidRPr="0016210C" w14:paraId="41EDF3E5" w14:textId="77777777" w:rsidTr="0016210C">
        <w:tc>
          <w:tcPr>
            <w:tcW w:w="1951" w:type="dxa"/>
          </w:tcPr>
          <w:p w14:paraId="7EC33DE8" w14:textId="77777777" w:rsidR="0053196B" w:rsidRPr="0016210C" w:rsidRDefault="0053196B" w:rsidP="00EC2149">
            <w:r w:rsidRPr="0016210C">
              <w:rPr>
                <w:b/>
                <w:bCs/>
              </w:rPr>
              <w:t>Description</w:t>
            </w:r>
          </w:p>
        </w:tc>
        <w:tc>
          <w:tcPr>
            <w:tcW w:w="5670" w:type="dxa"/>
          </w:tcPr>
          <w:p w14:paraId="232AF461" w14:textId="4BD7ECD6" w:rsidR="0053196B" w:rsidRPr="0016210C" w:rsidRDefault="008D5CAD" w:rsidP="00BA185A">
            <w:r w:rsidRPr="0016210C">
              <w:t>System may provide a</w:t>
            </w:r>
            <w:r w:rsidR="00BA185A">
              <w:t xml:space="preserve">utomatically formed </w:t>
            </w:r>
            <w:r w:rsidRPr="0016210C">
              <w:t xml:space="preserve">burn-down </w:t>
            </w:r>
            <w:r w:rsidR="00BA185A">
              <w:t>chart</w:t>
            </w:r>
            <w:r w:rsidR="0069647E" w:rsidRPr="0016210C">
              <w:t>.</w:t>
            </w:r>
          </w:p>
        </w:tc>
      </w:tr>
      <w:tr w:rsidR="0053196B" w:rsidRPr="0016210C" w14:paraId="6429C390" w14:textId="77777777" w:rsidTr="0016210C">
        <w:tc>
          <w:tcPr>
            <w:tcW w:w="1951" w:type="dxa"/>
          </w:tcPr>
          <w:p w14:paraId="3A73FB91" w14:textId="4DFA2FEA" w:rsidR="0053196B" w:rsidRPr="0016210C" w:rsidRDefault="0053196B" w:rsidP="00EC2149">
            <w:pPr>
              <w:rPr>
                <w:b/>
                <w:bCs/>
              </w:rPr>
            </w:pPr>
            <w:r w:rsidRPr="0016210C">
              <w:rPr>
                <w:b/>
                <w:bCs/>
              </w:rPr>
              <w:t>Priority</w:t>
            </w:r>
          </w:p>
        </w:tc>
        <w:tc>
          <w:tcPr>
            <w:tcW w:w="5670" w:type="dxa"/>
          </w:tcPr>
          <w:p w14:paraId="0E86CB16" w14:textId="416B58E2" w:rsidR="0053196B" w:rsidRPr="0016210C" w:rsidRDefault="0064463D" w:rsidP="00EC2149">
            <w:r w:rsidRPr="0016210C">
              <w:t>2</w:t>
            </w:r>
            <w:r w:rsidR="00EC2149" w:rsidRPr="0016210C">
              <w:t xml:space="preserve"> (Nice to have)</w:t>
            </w:r>
          </w:p>
        </w:tc>
      </w:tr>
      <w:tr w:rsidR="0053196B" w:rsidRPr="0016210C" w14:paraId="3FC44BC2" w14:textId="77777777" w:rsidTr="0016210C">
        <w:tc>
          <w:tcPr>
            <w:tcW w:w="1951" w:type="dxa"/>
          </w:tcPr>
          <w:p w14:paraId="0A75D1A9" w14:textId="219B35FD" w:rsidR="0053196B" w:rsidRPr="0016210C" w:rsidRDefault="0053196B" w:rsidP="00EC2149">
            <w:pPr>
              <w:rPr>
                <w:b/>
                <w:bCs/>
              </w:rPr>
            </w:pPr>
            <w:r w:rsidRPr="0016210C">
              <w:rPr>
                <w:b/>
                <w:bCs/>
              </w:rPr>
              <w:t>Risk</w:t>
            </w:r>
          </w:p>
        </w:tc>
        <w:tc>
          <w:tcPr>
            <w:tcW w:w="5670" w:type="dxa"/>
          </w:tcPr>
          <w:p w14:paraId="64F901BB" w14:textId="44C2A938" w:rsidR="0053196B" w:rsidRPr="0016210C" w:rsidRDefault="0064463D" w:rsidP="00EC2149">
            <w:r w:rsidRPr="0016210C">
              <w:t>L (Low)</w:t>
            </w:r>
          </w:p>
        </w:tc>
      </w:tr>
    </w:tbl>
    <w:p w14:paraId="12E2B21F"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5D65D825" w14:textId="77777777" w:rsidTr="0016210C">
        <w:tc>
          <w:tcPr>
            <w:tcW w:w="1951" w:type="dxa"/>
          </w:tcPr>
          <w:p w14:paraId="24832C78" w14:textId="77777777" w:rsidR="0053196B" w:rsidRPr="0016210C" w:rsidRDefault="0053196B" w:rsidP="00EC2149">
            <w:r w:rsidRPr="0016210C">
              <w:rPr>
                <w:b/>
                <w:bCs/>
              </w:rPr>
              <w:t>Requirement ID</w:t>
            </w:r>
          </w:p>
        </w:tc>
        <w:tc>
          <w:tcPr>
            <w:tcW w:w="5670" w:type="dxa"/>
          </w:tcPr>
          <w:p w14:paraId="574DC405" w14:textId="49C59030" w:rsidR="0053196B" w:rsidRPr="0016210C" w:rsidRDefault="00F67060" w:rsidP="00EC2149">
            <w:r w:rsidRPr="0016210C">
              <w:t>14</w:t>
            </w:r>
          </w:p>
        </w:tc>
      </w:tr>
      <w:tr w:rsidR="0053196B" w:rsidRPr="0016210C" w14:paraId="61095C44" w14:textId="77777777" w:rsidTr="0016210C">
        <w:tc>
          <w:tcPr>
            <w:tcW w:w="1951" w:type="dxa"/>
          </w:tcPr>
          <w:p w14:paraId="2721E599" w14:textId="77777777" w:rsidR="0053196B" w:rsidRPr="0016210C" w:rsidRDefault="0053196B" w:rsidP="00EC2149">
            <w:r w:rsidRPr="0016210C">
              <w:rPr>
                <w:b/>
                <w:bCs/>
              </w:rPr>
              <w:t>Title</w:t>
            </w:r>
          </w:p>
        </w:tc>
        <w:tc>
          <w:tcPr>
            <w:tcW w:w="5670" w:type="dxa"/>
          </w:tcPr>
          <w:p w14:paraId="5A71F679" w14:textId="3B39676A" w:rsidR="0053196B" w:rsidRPr="0016210C" w:rsidRDefault="00F67060" w:rsidP="00EC2149">
            <w:r w:rsidRPr="0016210C">
              <w:t>Team communication tools</w:t>
            </w:r>
          </w:p>
        </w:tc>
      </w:tr>
      <w:tr w:rsidR="0053196B" w:rsidRPr="0016210C" w14:paraId="097DB348" w14:textId="77777777" w:rsidTr="0016210C">
        <w:tc>
          <w:tcPr>
            <w:tcW w:w="1951" w:type="dxa"/>
          </w:tcPr>
          <w:p w14:paraId="3F259484" w14:textId="77777777" w:rsidR="0053196B" w:rsidRPr="0016210C" w:rsidRDefault="0053196B" w:rsidP="00EC2149">
            <w:r w:rsidRPr="0016210C">
              <w:rPr>
                <w:b/>
                <w:bCs/>
              </w:rPr>
              <w:t>Description</w:t>
            </w:r>
          </w:p>
        </w:tc>
        <w:tc>
          <w:tcPr>
            <w:tcW w:w="5670" w:type="dxa"/>
          </w:tcPr>
          <w:p w14:paraId="1FBF5071" w14:textId="309EDF58" w:rsidR="0053196B" w:rsidRPr="0016210C" w:rsidRDefault="00DC291D" w:rsidP="00EC2149">
            <w:r w:rsidRPr="0016210C">
              <w:t>The system may provide communication tools</w:t>
            </w:r>
            <w:r w:rsidR="00BA185A">
              <w:t xml:space="preserve"> (chat)</w:t>
            </w:r>
            <w:r w:rsidR="00F67060" w:rsidRPr="0016210C">
              <w:t>. User(s) can communicate in private or group chats.</w:t>
            </w:r>
          </w:p>
        </w:tc>
      </w:tr>
      <w:tr w:rsidR="0053196B" w:rsidRPr="0016210C" w14:paraId="716FC99A" w14:textId="77777777" w:rsidTr="0016210C">
        <w:tc>
          <w:tcPr>
            <w:tcW w:w="1951" w:type="dxa"/>
          </w:tcPr>
          <w:p w14:paraId="3ACC86C7" w14:textId="4F28F43B" w:rsidR="0053196B" w:rsidRPr="0016210C" w:rsidRDefault="0053196B" w:rsidP="00EC2149">
            <w:pPr>
              <w:rPr>
                <w:b/>
                <w:bCs/>
              </w:rPr>
            </w:pPr>
            <w:r w:rsidRPr="0016210C">
              <w:rPr>
                <w:b/>
                <w:bCs/>
              </w:rPr>
              <w:t>Priority</w:t>
            </w:r>
          </w:p>
        </w:tc>
        <w:tc>
          <w:tcPr>
            <w:tcW w:w="5670" w:type="dxa"/>
          </w:tcPr>
          <w:p w14:paraId="535B5243" w14:textId="4E2AEEED" w:rsidR="0053196B" w:rsidRPr="0016210C" w:rsidRDefault="00F67060" w:rsidP="00EC2149">
            <w:r w:rsidRPr="0016210C">
              <w:t>3 (Optional)</w:t>
            </w:r>
          </w:p>
        </w:tc>
      </w:tr>
      <w:tr w:rsidR="0053196B" w:rsidRPr="0016210C" w14:paraId="5249ED4E" w14:textId="77777777" w:rsidTr="0016210C">
        <w:tc>
          <w:tcPr>
            <w:tcW w:w="1951" w:type="dxa"/>
          </w:tcPr>
          <w:p w14:paraId="5D19A8F9" w14:textId="623EE31A" w:rsidR="0053196B" w:rsidRPr="0016210C" w:rsidRDefault="0053196B" w:rsidP="00EC2149">
            <w:pPr>
              <w:rPr>
                <w:b/>
                <w:bCs/>
              </w:rPr>
            </w:pPr>
            <w:r w:rsidRPr="0016210C">
              <w:rPr>
                <w:b/>
                <w:bCs/>
              </w:rPr>
              <w:t>Risk</w:t>
            </w:r>
          </w:p>
        </w:tc>
        <w:tc>
          <w:tcPr>
            <w:tcW w:w="5670" w:type="dxa"/>
          </w:tcPr>
          <w:p w14:paraId="3C743CB6" w14:textId="6960B4B7" w:rsidR="0053196B" w:rsidRPr="0016210C" w:rsidRDefault="00DC291D" w:rsidP="00EC2149">
            <w:r w:rsidRPr="0016210C">
              <w:t>L (Low)</w:t>
            </w:r>
          </w:p>
        </w:tc>
      </w:tr>
    </w:tbl>
    <w:p w14:paraId="689B2FBC"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750F893A" w14:textId="77777777" w:rsidTr="0016210C">
        <w:tc>
          <w:tcPr>
            <w:tcW w:w="1951" w:type="dxa"/>
          </w:tcPr>
          <w:p w14:paraId="1AD12346" w14:textId="77777777" w:rsidR="0053196B" w:rsidRPr="0016210C" w:rsidRDefault="0053196B" w:rsidP="00EC2149">
            <w:r w:rsidRPr="0016210C">
              <w:rPr>
                <w:b/>
                <w:bCs/>
              </w:rPr>
              <w:t>Requirement ID</w:t>
            </w:r>
          </w:p>
        </w:tc>
        <w:tc>
          <w:tcPr>
            <w:tcW w:w="5670" w:type="dxa"/>
          </w:tcPr>
          <w:p w14:paraId="6442E31C" w14:textId="601CEAF0" w:rsidR="0053196B" w:rsidRPr="0016210C" w:rsidRDefault="00F67060" w:rsidP="00EC2149">
            <w:r w:rsidRPr="0016210C">
              <w:t>15</w:t>
            </w:r>
          </w:p>
        </w:tc>
      </w:tr>
      <w:tr w:rsidR="0053196B" w:rsidRPr="0016210C" w14:paraId="6F0F036E" w14:textId="77777777" w:rsidTr="0016210C">
        <w:tc>
          <w:tcPr>
            <w:tcW w:w="1951" w:type="dxa"/>
          </w:tcPr>
          <w:p w14:paraId="70107106" w14:textId="77777777" w:rsidR="0053196B" w:rsidRPr="0016210C" w:rsidRDefault="0053196B" w:rsidP="00EC2149">
            <w:r w:rsidRPr="0016210C">
              <w:rPr>
                <w:b/>
                <w:bCs/>
              </w:rPr>
              <w:t>Title</w:t>
            </w:r>
          </w:p>
        </w:tc>
        <w:tc>
          <w:tcPr>
            <w:tcW w:w="5670" w:type="dxa"/>
          </w:tcPr>
          <w:p w14:paraId="41CCF63B" w14:textId="237020BF" w:rsidR="0053196B" w:rsidRPr="0016210C" w:rsidRDefault="00F67060" w:rsidP="00EC2149">
            <w:r w:rsidRPr="0016210C">
              <w:t>Integration with issue trackers</w:t>
            </w:r>
          </w:p>
        </w:tc>
      </w:tr>
      <w:tr w:rsidR="0053196B" w:rsidRPr="0016210C" w14:paraId="1AFFB7EF" w14:textId="77777777" w:rsidTr="0016210C">
        <w:tc>
          <w:tcPr>
            <w:tcW w:w="1951" w:type="dxa"/>
          </w:tcPr>
          <w:p w14:paraId="2E039689" w14:textId="77777777" w:rsidR="0053196B" w:rsidRPr="0016210C" w:rsidRDefault="0053196B" w:rsidP="00EC2149">
            <w:r w:rsidRPr="0016210C">
              <w:rPr>
                <w:b/>
                <w:bCs/>
              </w:rPr>
              <w:t>Description</w:t>
            </w:r>
          </w:p>
        </w:tc>
        <w:tc>
          <w:tcPr>
            <w:tcW w:w="5670" w:type="dxa"/>
          </w:tcPr>
          <w:p w14:paraId="5AB2DE1C" w14:textId="46F0A528" w:rsidR="0053196B" w:rsidRPr="0016210C" w:rsidRDefault="00F67060" w:rsidP="00EC2149">
            <w:r w:rsidRPr="0016210C">
              <w:t>The system may provide integration with tracking systems</w:t>
            </w:r>
            <w:r w:rsidR="00BA185A">
              <w:t xml:space="preserve"> (GitHub, </w:t>
            </w:r>
            <w:proofErr w:type="spellStart"/>
            <w:r w:rsidR="00BA185A">
              <w:t>Bitbucket</w:t>
            </w:r>
            <w:proofErr w:type="spellEnd"/>
            <w:r w:rsidR="00BA185A">
              <w:t>, etc.)</w:t>
            </w:r>
            <w:r w:rsidRPr="0016210C">
              <w:t xml:space="preserve">. </w:t>
            </w:r>
          </w:p>
        </w:tc>
      </w:tr>
      <w:tr w:rsidR="0053196B" w:rsidRPr="0016210C" w14:paraId="21364E4D" w14:textId="77777777" w:rsidTr="0016210C">
        <w:tc>
          <w:tcPr>
            <w:tcW w:w="1951" w:type="dxa"/>
          </w:tcPr>
          <w:p w14:paraId="35FB3598" w14:textId="01A5C2A5" w:rsidR="0053196B" w:rsidRPr="0016210C" w:rsidRDefault="0053196B" w:rsidP="00EC2149">
            <w:pPr>
              <w:rPr>
                <w:b/>
                <w:bCs/>
              </w:rPr>
            </w:pPr>
            <w:r w:rsidRPr="0016210C">
              <w:rPr>
                <w:b/>
                <w:bCs/>
              </w:rPr>
              <w:t>Priority</w:t>
            </w:r>
          </w:p>
        </w:tc>
        <w:tc>
          <w:tcPr>
            <w:tcW w:w="5670" w:type="dxa"/>
          </w:tcPr>
          <w:p w14:paraId="0143CDAE" w14:textId="6705D75D" w:rsidR="0053196B" w:rsidRPr="0016210C" w:rsidRDefault="00DC291D" w:rsidP="00EC2149">
            <w:r w:rsidRPr="0016210C">
              <w:t>3 (Optional)</w:t>
            </w:r>
          </w:p>
        </w:tc>
      </w:tr>
      <w:tr w:rsidR="0053196B" w:rsidRPr="0016210C" w14:paraId="0AF938A0" w14:textId="77777777" w:rsidTr="0016210C">
        <w:tc>
          <w:tcPr>
            <w:tcW w:w="1951" w:type="dxa"/>
          </w:tcPr>
          <w:p w14:paraId="6A64323D" w14:textId="7C67B730" w:rsidR="0053196B" w:rsidRPr="0016210C" w:rsidRDefault="0053196B" w:rsidP="00EC2149">
            <w:pPr>
              <w:rPr>
                <w:b/>
                <w:bCs/>
              </w:rPr>
            </w:pPr>
            <w:r w:rsidRPr="0016210C">
              <w:rPr>
                <w:b/>
                <w:bCs/>
              </w:rPr>
              <w:t>Risk</w:t>
            </w:r>
          </w:p>
        </w:tc>
        <w:tc>
          <w:tcPr>
            <w:tcW w:w="5670" w:type="dxa"/>
          </w:tcPr>
          <w:p w14:paraId="20E84DB1" w14:textId="16FF53A4" w:rsidR="0053196B" w:rsidRPr="0016210C" w:rsidRDefault="00DC291D" w:rsidP="00EC2149">
            <w:r w:rsidRPr="0016210C">
              <w:t>L (Low)</w:t>
            </w:r>
          </w:p>
        </w:tc>
      </w:tr>
    </w:tbl>
    <w:p w14:paraId="6B699339" w14:textId="77777777" w:rsidR="0053196B" w:rsidRPr="0016210C" w:rsidRDefault="0053196B" w:rsidP="00655A31">
      <w:pPr>
        <w:pStyle w:val="1Einrckung"/>
        <w:ind w:left="0"/>
      </w:pPr>
    </w:p>
    <w:p w14:paraId="783F4EAC" w14:textId="6A31429D" w:rsidR="00E54D59" w:rsidRPr="0016210C" w:rsidRDefault="007E664F" w:rsidP="00F4653C">
      <w:pPr>
        <w:pStyle w:val="2"/>
        <w:keepNext/>
        <w:tabs>
          <w:tab w:val="num" w:pos="709"/>
        </w:tabs>
        <w:spacing w:before="360"/>
        <w:ind w:left="709" w:hanging="709"/>
      </w:pPr>
      <w:r w:rsidRPr="0016210C">
        <w:lastRenderedPageBreak/>
        <w:t>Non-Functional Requirements</w:t>
      </w:r>
      <w:bookmarkEnd w:id="71"/>
      <w:bookmarkEnd w:id="72"/>
      <w:bookmarkEnd w:id="73"/>
      <w:bookmarkEnd w:id="74"/>
      <w:bookmarkEnd w:id="75"/>
      <w:bookmarkEnd w:id="76"/>
      <w:bookmarkEnd w:id="77"/>
      <w:bookmarkEnd w:id="78"/>
    </w:p>
    <w:p w14:paraId="76821ED0" w14:textId="77777777" w:rsidR="00E54D59" w:rsidRPr="0016210C" w:rsidRDefault="00E54D59" w:rsidP="00E54D59">
      <w:pPr>
        <w:pStyle w:val="1Einrckung"/>
      </w:pPr>
    </w:p>
    <w:tbl>
      <w:tblPr>
        <w:tblStyle w:val="ac"/>
        <w:tblW w:w="0" w:type="auto"/>
        <w:tblLook w:val="04A0" w:firstRow="1" w:lastRow="0" w:firstColumn="1" w:lastColumn="0" w:noHBand="0" w:noVBand="1"/>
      </w:tblPr>
      <w:tblGrid>
        <w:gridCol w:w="1951"/>
        <w:gridCol w:w="5670"/>
      </w:tblGrid>
      <w:tr w:rsidR="002860C4" w:rsidRPr="0016210C" w14:paraId="5A9E051A" w14:textId="77777777" w:rsidTr="0016210C">
        <w:tc>
          <w:tcPr>
            <w:tcW w:w="1951" w:type="dxa"/>
          </w:tcPr>
          <w:p w14:paraId="45B9B46A" w14:textId="77777777" w:rsidR="002860C4" w:rsidRPr="0016210C" w:rsidRDefault="002860C4" w:rsidP="00845598">
            <w:r w:rsidRPr="0016210C">
              <w:rPr>
                <w:b/>
                <w:bCs/>
              </w:rPr>
              <w:t>Requirement ID</w:t>
            </w:r>
          </w:p>
        </w:tc>
        <w:tc>
          <w:tcPr>
            <w:tcW w:w="5670" w:type="dxa"/>
          </w:tcPr>
          <w:p w14:paraId="004B0F7E" w14:textId="35A23364" w:rsidR="002860C4" w:rsidRPr="0016210C" w:rsidRDefault="002860C4" w:rsidP="00845598">
            <w:r w:rsidRPr="0016210C">
              <w:t>1</w:t>
            </w:r>
            <w:r w:rsidR="004A66B9">
              <w:t>6</w:t>
            </w:r>
          </w:p>
        </w:tc>
      </w:tr>
      <w:tr w:rsidR="002860C4" w:rsidRPr="0016210C" w14:paraId="56182394" w14:textId="77777777" w:rsidTr="0016210C">
        <w:tc>
          <w:tcPr>
            <w:tcW w:w="1951" w:type="dxa"/>
          </w:tcPr>
          <w:p w14:paraId="7B36965A" w14:textId="77777777" w:rsidR="002860C4" w:rsidRPr="0016210C" w:rsidRDefault="002860C4" w:rsidP="00845598">
            <w:r w:rsidRPr="0016210C">
              <w:rPr>
                <w:b/>
                <w:bCs/>
              </w:rPr>
              <w:t>Title</w:t>
            </w:r>
          </w:p>
        </w:tc>
        <w:tc>
          <w:tcPr>
            <w:tcW w:w="5670" w:type="dxa"/>
          </w:tcPr>
          <w:p w14:paraId="7832F619" w14:textId="4BBA98A0" w:rsidR="002860C4" w:rsidRPr="0016210C" w:rsidRDefault="002860C4" w:rsidP="00057058">
            <w:r w:rsidRPr="0016210C">
              <w:t xml:space="preserve">Maintainability and </w:t>
            </w:r>
            <w:r w:rsidR="00057058">
              <w:t>Extens</w:t>
            </w:r>
            <w:r w:rsidRPr="0016210C">
              <w:t>i</w:t>
            </w:r>
            <w:r w:rsidR="00057058">
              <w:t>bi</w:t>
            </w:r>
            <w:r w:rsidRPr="0016210C">
              <w:t>lity</w:t>
            </w:r>
          </w:p>
        </w:tc>
      </w:tr>
      <w:tr w:rsidR="002860C4" w:rsidRPr="0016210C" w14:paraId="6E029119" w14:textId="77777777" w:rsidTr="0016210C">
        <w:tc>
          <w:tcPr>
            <w:tcW w:w="1951" w:type="dxa"/>
          </w:tcPr>
          <w:p w14:paraId="7719C066" w14:textId="77777777" w:rsidR="002860C4" w:rsidRPr="0016210C" w:rsidRDefault="002860C4" w:rsidP="00845598">
            <w:r w:rsidRPr="0016210C">
              <w:rPr>
                <w:b/>
                <w:bCs/>
              </w:rPr>
              <w:t>Description</w:t>
            </w:r>
          </w:p>
        </w:tc>
        <w:tc>
          <w:tcPr>
            <w:tcW w:w="5670" w:type="dxa"/>
          </w:tcPr>
          <w:p w14:paraId="31F70EE1" w14:textId="30A39A1E" w:rsidR="000906AD" w:rsidRPr="0016210C" w:rsidRDefault="002860C4" w:rsidP="000906AD">
            <w:r w:rsidRPr="0016210C">
              <w:t xml:space="preserve">System should be </w:t>
            </w:r>
            <w:r w:rsidR="000906AD" w:rsidRPr="0016210C">
              <w:t xml:space="preserve">easy to extend with new functionality, well </w:t>
            </w:r>
            <w:r w:rsidRPr="0016210C">
              <w:t>documented</w:t>
            </w:r>
            <w:r w:rsidR="002F6C62">
              <w:t xml:space="preserve"> on English</w:t>
            </w:r>
            <w:r w:rsidR="001D66DF" w:rsidRPr="0016210C">
              <w:t>,</w:t>
            </w:r>
            <w:r w:rsidR="000906AD" w:rsidRPr="0016210C">
              <w:t xml:space="preserve"> and</w:t>
            </w:r>
            <w:r w:rsidR="001D66DF" w:rsidRPr="0016210C">
              <w:t xml:space="preserve"> system’s code must be readable, maintainable and</w:t>
            </w:r>
            <w:r w:rsidR="000906AD" w:rsidRPr="0016210C">
              <w:t xml:space="preserve"> written in a way that it favors implementation of new functions.</w:t>
            </w:r>
          </w:p>
        </w:tc>
      </w:tr>
      <w:tr w:rsidR="002860C4" w:rsidRPr="0016210C" w14:paraId="367EFB7B" w14:textId="77777777" w:rsidTr="0016210C">
        <w:tc>
          <w:tcPr>
            <w:tcW w:w="1951" w:type="dxa"/>
          </w:tcPr>
          <w:p w14:paraId="5C8A4D07" w14:textId="458C01A9" w:rsidR="002860C4" w:rsidRPr="0016210C" w:rsidRDefault="002860C4" w:rsidP="00845598">
            <w:pPr>
              <w:rPr>
                <w:b/>
                <w:bCs/>
              </w:rPr>
            </w:pPr>
            <w:r w:rsidRPr="0016210C">
              <w:rPr>
                <w:b/>
                <w:bCs/>
              </w:rPr>
              <w:t>Priority</w:t>
            </w:r>
          </w:p>
        </w:tc>
        <w:tc>
          <w:tcPr>
            <w:tcW w:w="5670" w:type="dxa"/>
          </w:tcPr>
          <w:p w14:paraId="40B9E47A" w14:textId="3E97A301" w:rsidR="002860C4" w:rsidRPr="0016210C" w:rsidRDefault="002860C4" w:rsidP="00845598">
            <w:r w:rsidRPr="0016210C">
              <w:t>2 (Nice to have)</w:t>
            </w:r>
          </w:p>
        </w:tc>
      </w:tr>
      <w:tr w:rsidR="002860C4" w:rsidRPr="0016210C" w14:paraId="3B41805F" w14:textId="77777777" w:rsidTr="0016210C">
        <w:tc>
          <w:tcPr>
            <w:tcW w:w="1951" w:type="dxa"/>
          </w:tcPr>
          <w:p w14:paraId="665E764D" w14:textId="27288D28" w:rsidR="002860C4" w:rsidRPr="0016210C" w:rsidRDefault="002860C4" w:rsidP="00845598">
            <w:pPr>
              <w:rPr>
                <w:b/>
                <w:bCs/>
              </w:rPr>
            </w:pPr>
            <w:r w:rsidRPr="0016210C">
              <w:rPr>
                <w:b/>
                <w:bCs/>
              </w:rPr>
              <w:t>Risk</w:t>
            </w:r>
          </w:p>
        </w:tc>
        <w:tc>
          <w:tcPr>
            <w:tcW w:w="5670" w:type="dxa"/>
          </w:tcPr>
          <w:p w14:paraId="50ED50CC" w14:textId="21F049E2" w:rsidR="002860C4" w:rsidRPr="0016210C" w:rsidRDefault="002860C4" w:rsidP="00845598">
            <w:r w:rsidRPr="0016210C">
              <w:t>L (Low)</w:t>
            </w:r>
          </w:p>
        </w:tc>
      </w:tr>
    </w:tbl>
    <w:p w14:paraId="3A03FACF" w14:textId="77777777" w:rsidR="002860C4" w:rsidRPr="0016210C" w:rsidRDefault="002860C4" w:rsidP="00E54D59">
      <w:pPr>
        <w:pStyle w:val="1Einrckung"/>
      </w:pPr>
    </w:p>
    <w:tbl>
      <w:tblPr>
        <w:tblStyle w:val="ac"/>
        <w:tblW w:w="0" w:type="auto"/>
        <w:tblLook w:val="04A0" w:firstRow="1" w:lastRow="0" w:firstColumn="1" w:lastColumn="0" w:noHBand="0" w:noVBand="1"/>
      </w:tblPr>
      <w:tblGrid>
        <w:gridCol w:w="1951"/>
        <w:gridCol w:w="5670"/>
      </w:tblGrid>
      <w:tr w:rsidR="002860C4" w:rsidRPr="0016210C" w14:paraId="049DB97F" w14:textId="77777777" w:rsidTr="0016210C">
        <w:tc>
          <w:tcPr>
            <w:tcW w:w="1951" w:type="dxa"/>
          </w:tcPr>
          <w:p w14:paraId="4FD134EA" w14:textId="77777777" w:rsidR="002860C4" w:rsidRPr="0016210C" w:rsidRDefault="002860C4" w:rsidP="00845598">
            <w:r w:rsidRPr="0016210C">
              <w:rPr>
                <w:b/>
                <w:bCs/>
              </w:rPr>
              <w:t>Requirement ID</w:t>
            </w:r>
          </w:p>
        </w:tc>
        <w:tc>
          <w:tcPr>
            <w:tcW w:w="5670" w:type="dxa"/>
          </w:tcPr>
          <w:p w14:paraId="27E7D9DD" w14:textId="5CBFC8BB" w:rsidR="002860C4" w:rsidRPr="0016210C" w:rsidRDefault="004A66B9" w:rsidP="00845598">
            <w:r>
              <w:t>17</w:t>
            </w:r>
          </w:p>
        </w:tc>
      </w:tr>
      <w:tr w:rsidR="002860C4" w:rsidRPr="0016210C" w14:paraId="66C92819" w14:textId="77777777" w:rsidTr="0016210C">
        <w:tc>
          <w:tcPr>
            <w:tcW w:w="1951" w:type="dxa"/>
          </w:tcPr>
          <w:p w14:paraId="31E1F82E" w14:textId="77777777" w:rsidR="002860C4" w:rsidRPr="0016210C" w:rsidRDefault="002860C4" w:rsidP="00845598">
            <w:r w:rsidRPr="0016210C">
              <w:rPr>
                <w:b/>
                <w:bCs/>
              </w:rPr>
              <w:t>Title</w:t>
            </w:r>
          </w:p>
        </w:tc>
        <w:tc>
          <w:tcPr>
            <w:tcW w:w="5670" w:type="dxa"/>
          </w:tcPr>
          <w:p w14:paraId="44FADBA5" w14:textId="2D1830A1" w:rsidR="002860C4" w:rsidRPr="0016210C" w:rsidRDefault="002860C4" w:rsidP="00845598">
            <w:r w:rsidRPr="0016210C">
              <w:t>Security</w:t>
            </w:r>
          </w:p>
        </w:tc>
      </w:tr>
      <w:tr w:rsidR="002860C4" w:rsidRPr="0016210C" w14:paraId="704967E6" w14:textId="77777777" w:rsidTr="0016210C">
        <w:tc>
          <w:tcPr>
            <w:tcW w:w="1951" w:type="dxa"/>
          </w:tcPr>
          <w:p w14:paraId="4E143B25" w14:textId="77777777" w:rsidR="002860C4" w:rsidRPr="0016210C" w:rsidRDefault="002860C4" w:rsidP="00845598">
            <w:r w:rsidRPr="0016210C">
              <w:rPr>
                <w:b/>
                <w:bCs/>
              </w:rPr>
              <w:t>Description</w:t>
            </w:r>
          </w:p>
        </w:tc>
        <w:tc>
          <w:tcPr>
            <w:tcW w:w="5670" w:type="dxa"/>
          </w:tcPr>
          <w:p w14:paraId="792DE224" w14:textId="2C0C8AEB" w:rsidR="002860C4" w:rsidRPr="0016210C" w:rsidRDefault="002860C4" w:rsidP="00AA57B9">
            <w:r w:rsidRPr="0016210C">
              <w:t xml:space="preserve">System </w:t>
            </w:r>
            <w:r w:rsidR="005278C7" w:rsidRPr="0016210C">
              <w:t>must maintain adequate security level</w:t>
            </w:r>
            <w:r w:rsidR="00CB15C4" w:rsidRPr="0016210C">
              <w:t xml:space="preserve"> with access control lists (described in Appendix 1)</w:t>
            </w:r>
            <w:r w:rsidR="008A050F" w:rsidRPr="0016210C">
              <w:t xml:space="preserve"> and </w:t>
            </w:r>
            <w:r w:rsidR="00AA57B9" w:rsidRPr="0016210C">
              <w:t xml:space="preserve">appropriate </w:t>
            </w:r>
            <w:r w:rsidR="00CF2D1A" w:rsidRPr="0016210C">
              <w:t xml:space="preserve">actions with requirement’s/task’s status </w:t>
            </w:r>
            <w:r w:rsidR="00AA57B9" w:rsidRPr="0016210C">
              <w:t>for different roles (described in Appendix 2)</w:t>
            </w:r>
          </w:p>
        </w:tc>
      </w:tr>
      <w:tr w:rsidR="002860C4" w:rsidRPr="0016210C" w14:paraId="09176F73" w14:textId="77777777" w:rsidTr="0016210C">
        <w:tc>
          <w:tcPr>
            <w:tcW w:w="1951" w:type="dxa"/>
          </w:tcPr>
          <w:p w14:paraId="3B6B7677" w14:textId="060B06AF" w:rsidR="002860C4" w:rsidRPr="0016210C" w:rsidRDefault="002860C4" w:rsidP="00845598">
            <w:pPr>
              <w:rPr>
                <w:b/>
                <w:bCs/>
              </w:rPr>
            </w:pPr>
            <w:r w:rsidRPr="0016210C">
              <w:rPr>
                <w:b/>
                <w:bCs/>
              </w:rPr>
              <w:t>Priority</w:t>
            </w:r>
          </w:p>
        </w:tc>
        <w:tc>
          <w:tcPr>
            <w:tcW w:w="5670" w:type="dxa"/>
          </w:tcPr>
          <w:p w14:paraId="24AC8282" w14:textId="77777777" w:rsidR="002860C4" w:rsidRPr="0016210C" w:rsidRDefault="002860C4" w:rsidP="00845598">
            <w:r w:rsidRPr="0016210C">
              <w:t>1 (Mandatory)</w:t>
            </w:r>
          </w:p>
        </w:tc>
      </w:tr>
      <w:tr w:rsidR="002860C4" w:rsidRPr="0016210C" w14:paraId="1C9CECDD" w14:textId="77777777" w:rsidTr="0016210C">
        <w:tc>
          <w:tcPr>
            <w:tcW w:w="1951" w:type="dxa"/>
          </w:tcPr>
          <w:p w14:paraId="288FE05D" w14:textId="700C1D12" w:rsidR="002860C4" w:rsidRPr="0016210C" w:rsidRDefault="002860C4" w:rsidP="00845598">
            <w:pPr>
              <w:rPr>
                <w:b/>
                <w:bCs/>
              </w:rPr>
            </w:pPr>
            <w:r w:rsidRPr="0016210C">
              <w:rPr>
                <w:b/>
                <w:bCs/>
              </w:rPr>
              <w:t>Risk</w:t>
            </w:r>
          </w:p>
        </w:tc>
        <w:tc>
          <w:tcPr>
            <w:tcW w:w="5670" w:type="dxa"/>
          </w:tcPr>
          <w:p w14:paraId="329F195E" w14:textId="4596B752" w:rsidR="002860C4" w:rsidRPr="0016210C" w:rsidRDefault="005278C7" w:rsidP="00845598">
            <w:r w:rsidRPr="0016210C">
              <w:t>C (Critical</w:t>
            </w:r>
            <w:r w:rsidR="002860C4" w:rsidRPr="0016210C">
              <w:t>)</w:t>
            </w:r>
          </w:p>
        </w:tc>
      </w:tr>
    </w:tbl>
    <w:p w14:paraId="612E7F29" w14:textId="77777777" w:rsidR="002860C4" w:rsidRPr="0016210C" w:rsidRDefault="002860C4" w:rsidP="00E54D59">
      <w:pPr>
        <w:pStyle w:val="1Einrckung"/>
      </w:pPr>
    </w:p>
    <w:tbl>
      <w:tblPr>
        <w:tblStyle w:val="ac"/>
        <w:tblW w:w="0" w:type="auto"/>
        <w:tblLook w:val="04A0" w:firstRow="1" w:lastRow="0" w:firstColumn="1" w:lastColumn="0" w:noHBand="0" w:noVBand="1"/>
      </w:tblPr>
      <w:tblGrid>
        <w:gridCol w:w="1951"/>
        <w:gridCol w:w="5670"/>
      </w:tblGrid>
      <w:tr w:rsidR="001B4A0A" w:rsidRPr="0016210C" w14:paraId="6CA1ABD6" w14:textId="77777777" w:rsidTr="0016210C">
        <w:tc>
          <w:tcPr>
            <w:tcW w:w="1951" w:type="dxa"/>
          </w:tcPr>
          <w:p w14:paraId="58DD381F" w14:textId="77777777" w:rsidR="001B4A0A" w:rsidRPr="0016210C" w:rsidRDefault="001B4A0A" w:rsidP="00845598">
            <w:r w:rsidRPr="0016210C">
              <w:rPr>
                <w:b/>
                <w:bCs/>
              </w:rPr>
              <w:t>Requirement ID</w:t>
            </w:r>
          </w:p>
        </w:tc>
        <w:tc>
          <w:tcPr>
            <w:tcW w:w="5670" w:type="dxa"/>
          </w:tcPr>
          <w:p w14:paraId="39BEED48" w14:textId="3C56B9B3" w:rsidR="001B4A0A" w:rsidRPr="0016210C" w:rsidRDefault="004A66B9" w:rsidP="00845598">
            <w:r>
              <w:t>18</w:t>
            </w:r>
          </w:p>
        </w:tc>
      </w:tr>
      <w:tr w:rsidR="001B4A0A" w:rsidRPr="0016210C" w14:paraId="17E94605" w14:textId="77777777" w:rsidTr="0016210C">
        <w:tc>
          <w:tcPr>
            <w:tcW w:w="1951" w:type="dxa"/>
          </w:tcPr>
          <w:p w14:paraId="114A11ED" w14:textId="77777777" w:rsidR="001B4A0A" w:rsidRPr="0016210C" w:rsidRDefault="001B4A0A" w:rsidP="00845598">
            <w:r w:rsidRPr="0016210C">
              <w:rPr>
                <w:b/>
                <w:bCs/>
              </w:rPr>
              <w:t>Title</w:t>
            </w:r>
          </w:p>
        </w:tc>
        <w:tc>
          <w:tcPr>
            <w:tcW w:w="5670" w:type="dxa"/>
          </w:tcPr>
          <w:p w14:paraId="619E7B33" w14:textId="1C901DF1" w:rsidR="001B4A0A" w:rsidRPr="00E71F0E" w:rsidRDefault="00E71F0E" w:rsidP="00845598">
            <w:pPr>
              <w:rPr>
                <w:lang w:val="ru-RU"/>
              </w:rPr>
            </w:pPr>
            <w:r>
              <w:t>Robustness</w:t>
            </w:r>
          </w:p>
        </w:tc>
      </w:tr>
      <w:tr w:rsidR="001B4A0A" w:rsidRPr="0016210C" w14:paraId="02B9A14D" w14:textId="77777777" w:rsidTr="0016210C">
        <w:tc>
          <w:tcPr>
            <w:tcW w:w="1951" w:type="dxa"/>
          </w:tcPr>
          <w:p w14:paraId="6B2FF645" w14:textId="77777777" w:rsidR="001B4A0A" w:rsidRPr="0016210C" w:rsidRDefault="001B4A0A" w:rsidP="00845598">
            <w:r w:rsidRPr="0016210C">
              <w:rPr>
                <w:b/>
                <w:bCs/>
              </w:rPr>
              <w:t>Description</w:t>
            </w:r>
          </w:p>
        </w:tc>
        <w:tc>
          <w:tcPr>
            <w:tcW w:w="5670" w:type="dxa"/>
          </w:tcPr>
          <w:p w14:paraId="2A07A7B5" w14:textId="5B116C21" w:rsidR="001B4A0A" w:rsidRPr="0016210C" w:rsidRDefault="000906AD" w:rsidP="001C1A5E">
            <w:r w:rsidRPr="0016210C">
              <w:t>S</w:t>
            </w:r>
            <w:r w:rsidR="001C1A5E" w:rsidRPr="0016210C">
              <w:t>ystem</w:t>
            </w:r>
            <w:r w:rsidRPr="0016210C">
              <w:t xml:space="preserve"> must inform users about system’s errors (such as losing </w:t>
            </w:r>
            <w:r w:rsidR="001C1A5E" w:rsidRPr="0016210C">
              <w:t>connection to the Interne</w:t>
            </w:r>
            <w:r w:rsidRPr="0016210C">
              <w:t xml:space="preserve">t or </w:t>
            </w:r>
            <w:r w:rsidR="00EB2B6C" w:rsidRPr="0016210C">
              <w:t>incorrect scenarios) and provide instruments to make a backup of user’s projects.</w:t>
            </w:r>
          </w:p>
        </w:tc>
      </w:tr>
      <w:tr w:rsidR="001B4A0A" w:rsidRPr="0016210C" w14:paraId="09EA4ADB" w14:textId="77777777" w:rsidTr="0016210C">
        <w:tc>
          <w:tcPr>
            <w:tcW w:w="1951" w:type="dxa"/>
          </w:tcPr>
          <w:p w14:paraId="5968CD08" w14:textId="3C524033" w:rsidR="001B4A0A" w:rsidRPr="0016210C" w:rsidRDefault="001B4A0A" w:rsidP="00845598">
            <w:pPr>
              <w:rPr>
                <w:b/>
                <w:bCs/>
              </w:rPr>
            </w:pPr>
            <w:r w:rsidRPr="0016210C">
              <w:rPr>
                <w:b/>
                <w:bCs/>
              </w:rPr>
              <w:t>Priority</w:t>
            </w:r>
          </w:p>
        </w:tc>
        <w:tc>
          <w:tcPr>
            <w:tcW w:w="5670" w:type="dxa"/>
          </w:tcPr>
          <w:p w14:paraId="248E80A7" w14:textId="4E988B9F" w:rsidR="001B4A0A" w:rsidRPr="0016210C" w:rsidRDefault="00DB28CB" w:rsidP="00845598">
            <w:r w:rsidRPr="0016210C">
              <w:t>2 (Nice to have</w:t>
            </w:r>
            <w:r w:rsidR="001B4A0A" w:rsidRPr="0016210C">
              <w:t>)</w:t>
            </w:r>
          </w:p>
        </w:tc>
      </w:tr>
      <w:tr w:rsidR="001B4A0A" w:rsidRPr="0016210C" w14:paraId="0B2E4532" w14:textId="77777777" w:rsidTr="0016210C">
        <w:tc>
          <w:tcPr>
            <w:tcW w:w="1951" w:type="dxa"/>
          </w:tcPr>
          <w:p w14:paraId="359AC28B" w14:textId="3A75C02A" w:rsidR="001B4A0A" w:rsidRPr="0016210C" w:rsidRDefault="001B4A0A" w:rsidP="00845598">
            <w:pPr>
              <w:rPr>
                <w:b/>
                <w:bCs/>
              </w:rPr>
            </w:pPr>
            <w:r w:rsidRPr="0016210C">
              <w:rPr>
                <w:b/>
                <w:bCs/>
              </w:rPr>
              <w:t>Risk</w:t>
            </w:r>
          </w:p>
        </w:tc>
        <w:tc>
          <w:tcPr>
            <w:tcW w:w="5670" w:type="dxa"/>
          </w:tcPr>
          <w:p w14:paraId="0D26238B" w14:textId="2B42D7FD" w:rsidR="001B4A0A" w:rsidRPr="0016210C" w:rsidRDefault="00DB28CB" w:rsidP="00845598">
            <w:r w:rsidRPr="0016210C">
              <w:t>M (Medium</w:t>
            </w:r>
            <w:r w:rsidR="001B4A0A" w:rsidRPr="0016210C">
              <w:t>)</w:t>
            </w:r>
          </w:p>
        </w:tc>
      </w:tr>
    </w:tbl>
    <w:p w14:paraId="35249E64" w14:textId="77777777" w:rsidR="001B4A0A" w:rsidRPr="0016210C" w:rsidRDefault="001B4A0A" w:rsidP="001F02AD">
      <w:pPr>
        <w:pStyle w:val="1Einrckung"/>
        <w:ind w:left="0"/>
      </w:pPr>
    </w:p>
    <w:p w14:paraId="62EB265F" w14:textId="06500F5C" w:rsidR="00820F19" w:rsidRDefault="007E664F" w:rsidP="00820F19">
      <w:pPr>
        <w:pStyle w:val="2"/>
        <w:keepNext/>
        <w:tabs>
          <w:tab w:val="num" w:pos="709"/>
        </w:tabs>
        <w:spacing w:before="360"/>
        <w:ind w:left="709" w:hanging="709"/>
      </w:pPr>
      <w:bookmarkStart w:id="79" w:name="_Toc272394497"/>
      <w:r w:rsidRPr="0016210C">
        <w:t>Use Cases</w:t>
      </w:r>
      <w:bookmarkStart w:id="80" w:name="_Toc456598616"/>
      <w:bookmarkStart w:id="81" w:name="_Toc517499415"/>
      <w:bookmarkStart w:id="82" w:name="_Toc523209258"/>
      <w:bookmarkStart w:id="83" w:name="_Toc523210894"/>
      <w:bookmarkStart w:id="84" w:name="_Toc523212998"/>
      <w:bookmarkStart w:id="85" w:name="_Toc523297959"/>
      <w:bookmarkStart w:id="86" w:name="_Toc523298849"/>
      <w:bookmarkStart w:id="87" w:name="_Toc272394498"/>
      <w:bookmarkEnd w:id="79"/>
    </w:p>
    <w:tbl>
      <w:tblPr>
        <w:tblStyle w:val="ac"/>
        <w:tblW w:w="0" w:type="auto"/>
        <w:tblLook w:val="04A0" w:firstRow="1" w:lastRow="0" w:firstColumn="1" w:lastColumn="0" w:noHBand="0" w:noVBand="1"/>
      </w:tblPr>
      <w:tblGrid>
        <w:gridCol w:w="1980"/>
        <w:gridCol w:w="7365"/>
      </w:tblGrid>
      <w:tr w:rsidR="002947D3" w14:paraId="74949D00" w14:textId="77777777" w:rsidTr="002947D3">
        <w:tc>
          <w:tcPr>
            <w:tcW w:w="1980" w:type="dxa"/>
          </w:tcPr>
          <w:p w14:paraId="47C7D872"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Title:</w:t>
            </w:r>
          </w:p>
        </w:tc>
        <w:tc>
          <w:tcPr>
            <w:tcW w:w="7365" w:type="dxa"/>
          </w:tcPr>
          <w:p w14:paraId="58C765AE" w14:textId="38EB5875" w:rsidR="002947D3" w:rsidRPr="00703CF0" w:rsidRDefault="002947D3" w:rsidP="002947D3">
            <w:r>
              <w:t>Create account</w:t>
            </w:r>
          </w:p>
        </w:tc>
      </w:tr>
      <w:tr w:rsidR="002947D3" w14:paraId="6B191703" w14:textId="77777777" w:rsidTr="002947D3">
        <w:tc>
          <w:tcPr>
            <w:tcW w:w="1980" w:type="dxa"/>
          </w:tcPr>
          <w:p w14:paraId="0457EC36"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Aim:</w:t>
            </w:r>
          </w:p>
        </w:tc>
        <w:tc>
          <w:tcPr>
            <w:tcW w:w="7365" w:type="dxa"/>
          </w:tcPr>
          <w:p w14:paraId="3C0D739D" w14:textId="77777777" w:rsidR="002947D3" w:rsidRPr="007366D5" w:rsidRDefault="002947D3" w:rsidP="002947D3">
            <w:r>
              <w:t>To create an account in the system</w:t>
            </w:r>
          </w:p>
        </w:tc>
      </w:tr>
      <w:tr w:rsidR="002947D3" w14:paraId="2271E1BD" w14:textId="77777777" w:rsidTr="002947D3">
        <w:tc>
          <w:tcPr>
            <w:tcW w:w="1980" w:type="dxa"/>
          </w:tcPr>
          <w:p w14:paraId="35D21C71"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5899E1A2" w14:textId="77777777" w:rsidR="002947D3" w:rsidRPr="001514A2" w:rsidRDefault="002947D3" w:rsidP="002947D3">
            <w:r>
              <w:t>User</w:t>
            </w:r>
          </w:p>
        </w:tc>
      </w:tr>
      <w:tr w:rsidR="002947D3" w14:paraId="3C6706DF" w14:textId="77777777" w:rsidTr="002947D3">
        <w:tc>
          <w:tcPr>
            <w:tcW w:w="1980" w:type="dxa"/>
          </w:tcPr>
          <w:p w14:paraId="1C09F121"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Level:</w:t>
            </w:r>
          </w:p>
        </w:tc>
        <w:tc>
          <w:tcPr>
            <w:tcW w:w="7365" w:type="dxa"/>
          </w:tcPr>
          <w:p w14:paraId="44744AD1" w14:textId="02317E16" w:rsidR="002947D3" w:rsidRPr="001514A2" w:rsidRDefault="00906734" w:rsidP="002947D3">
            <w:r>
              <w:t>System</w:t>
            </w:r>
            <w:r w:rsidR="002947D3">
              <w:t xml:space="preserve"> Level</w:t>
            </w:r>
          </w:p>
        </w:tc>
      </w:tr>
      <w:tr w:rsidR="002947D3" w:rsidRPr="00956CB8" w14:paraId="6010CDC6" w14:textId="77777777" w:rsidTr="002947D3">
        <w:tc>
          <w:tcPr>
            <w:tcW w:w="1980" w:type="dxa"/>
          </w:tcPr>
          <w:p w14:paraId="577F75C6"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4FD601D3" w14:textId="77777777" w:rsidR="002947D3" w:rsidRDefault="002947D3" w:rsidP="002947D3">
            <w:r>
              <w:t xml:space="preserve">Identifier must be </w:t>
            </w:r>
            <w:r w:rsidRPr="001514A2">
              <w:t>unique</w:t>
            </w:r>
          </w:p>
        </w:tc>
      </w:tr>
      <w:tr w:rsidR="002947D3" w:rsidRPr="00956CB8" w14:paraId="68719253" w14:textId="77777777" w:rsidTr="002947D3">
        <w:tc>
          <w:tcPr>
            <w:tcW w:w="1980" w:type="dxa"/>
          </w:tcPr>
          <w:p w14:paraId="7FB301C3"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Trigger:</w:t>
            </w:r>
          </w:p>
        </w:tc>
        <w:tc>
          <w:tcPr>
            <w:tcW w:w="7365" w:type="dxa"/>
          </w:tcPr>
          <w:p w14:paraId="11579812" w14:textId="77777777" w:rsidR="002947D3" w:rsidRDefault="002947D3" w:rsidP="002947D3">
            <w:r>
              <w:t>Click registration unit, enter personal information, set identifier and authenticator</w:t>
            </w:r>
          </w:p>
        </w:tc>
      </w:tr>
      <w:tr w:rsidR="002947D3" w14:paraId="0D9A7C7B" w14:textId="77777777" w:rsidTr="002947D3">
        <w:tc>
          <w:tcPr>
            <w:tcW w:w="1980" w:type="dxa"/>
          </w:tcPr>
          <w:p w14:paraId="6807654C"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7EC60B11" w14:textId="14729184" w:rsidR="002947D3" w:rsidRDefault="002947D3" w:rsidP="002947D3">
            <w:pPr>
              <w:pStyle w:val="ad"/>
              <w:numPr>
                <w:ilvl w:val="0"/>
                <w:numId w:val="6"/>
              </w:numPr>
            </w:pPr>
            <w:r>
              <w:t xml:space="preserve">User </w:t>
            </w:r>
            <w:r w:rsidR="004A66B9">
              <w:t>start</w:t>
            </w:r>
            <w:r w:rsidR="002016C4">
              <w:t>s</w:t>
            </w:r>
            <w:r w:rsidR="004A66B9">
              <w:t xml:space="preserve"> registration</w:t>
            </w:r>
          </w:p>
          <w:p w14:paraId="0EA3920D" w14:textId="6D1AD377" w:rsidR="002947D3" w:rsidRDefault="004A66B9" w:rsidP="002947D3">
            <w:pPr>
              <w:pStyle w:val="ad"/>
              <w:numPr>
                <w:ilvl w:val="0"/>
                <w:numId w:val="6"/>
              </w:numPr>
            </w:pPr>
            <w:r>
              <w:t>User enters</w:t>
            </w:r>
            <w:r w:rsidR="002947D3">
              <w:t xml:space="preserve"> personal information.</w:t>
            </w:r>
          </w:p>
          <w:p w14:paraId="3426AE67" w14:textId="392F6BB9" w:rsidR="002947D3" w:rsidRPr="006B315C" w:rsidRDefault="002947D3" w:rsidP="002947D3">
            <w:pPr>
              <w:pStyle w:val="ad"/>
              <w:numPr>
                <w:ilvl w:val="0"/>
                <w:numId w:val="6"/>
              </w:numPr>
            </w:pPr>
            <w:r>
              <w:t>User set</w:t>
            </w:r>
            <w:r w:rsidR="004A66B9">
              <w:t>s</w:t>
            </w:r>
            <w:r>
              <w:t xml:space="preserve"> unique identifier</w:t>
            </w:r>
          </w:p>
          <w:p w14:paraId="4AFD694D" w14:textId="44917815" w:rsidR="002947D3" w:rsidRDefault="002947D3" w:rsidP="002947D3">
            <w:pPr>
              <w:pStyle w:val="ad"/>
              <w:numPr>
                <w:ilvl w:val="0"/>
                <w:numId w:val="6"/>
              </w:numPr>
            </w:pPr>
            <w:r>
              <w:t>User set</w:t>
            </w:r>
            <w:r w:rsidR="004A66B9">
              <w:t>s</w:t>
            </w:r>
            <w:r>
              <w:t xml:space="preserve"> authenticator</w:t>
            </w:r>
          </w:p>
          <w:p w14:paraId="76BD9E8A" w14:textId="77777777" w:rsidR="002947D3" w:rsidRPr="00981F35" w:rsidRDefault="002947D3" w:rsidP="002947D3">
            <w:pPr>
              <w:rPr>
                <w:rStyle w:val="af3"/>
              </w:rPr>
            </w:pPr>
            <w:r w:rsidRPr="00981F35">
              <w:rPr>
                <w:rStyle w:val="af3"/>
              </w:rPr>
              <w:t>Post conditions</w:t>
            </w:r>
            <w:r>
              <w:rPr>
                <w:rStyle w:val="af3"/>
              </w:rPr>
              <w:t>:</w:t>
            </w:r>
          </w:p>
          <w:p w14:paraId="6377FFBA" w14:textId="77198982" w:rsidR="002947D3" w:rsidRPr="004816CA" w:rsidRDefault="00D4788C" w:rsidP="00D4788C">
            <w:r>
              <w:t>User has his own account; u</w:t>
            </w:r>
            <w:r w:rsidR="00D86A27">
              <w:t xml:space="preserve">ser </w:t>
            </w:r>
            <w:r w:rsidR="004D47AF">
              <w:t>signed in</w:t>
            </w:r>
            <w:r w:rsidR="00C80BF7">
              <w:t xml:space="preserve"> (logged in) </w:t>
            </w:r>
            <w:r w:rsidR="004D47AF">
              <w:t xml:space="preserve">the system and </w:t>
            </w:r>
            <w:r w:rsidR="00D86A27">
              <w:t>has ability to do actions in the system.</w:t>
            </w:r>
            <w:r w:rsidR="00C80BF7">
              <w:t xml:space="preserve"> </w:t>
            </w:r>
          </w:p>
        </w:tc>
      </w:tr>
      <w:tr w:rsidR="002947D3" w14:paraId="42BCE40F" w14:textId="77777777" w:rsidTr="002947D3">
        <w:tc>
          <w:tcPr>
            <w:tcW w:w="1980" w:type="dxa"/>
          </w:tcPr>
          <w:p w14:paraId="7AA64276" w14:textId="77777777" w:rsidR="002947D3" w:rsidRPr="00906734" w:rsidRDefault="002947D3" w:rsidP="00906734">
            <w:pPr>
              <w:pStyle w:val="af5"/>
            </w:pPr>
            <w:r w:rsidRPr="00906734">
              <w:rPr>
                <w:rStyle w:val="af3"/>
                <w:rFonts w:ascii="Arial" w:hAnsi="Arial"/>
                <w:b/>
                <w:sz w:val="22"/>
              </w:rPr>
              <w:t>Alternative scenarios:</w:t>
            </w:r>
          </w:p>
        </w:tc>
        <w:tc>
          <w:tcPr>
            <w:tcW w:w="7365" w:type="dxa"/>
          </w:tcPr>
          <w:p w14:paraId="5750A985" w14:textId="5379F868" w:rsidR="002947D3" w:rsidRDefault="004A66B9" w:rsidP="00D86A27">
            <w:pPr>
              <w:pStyle w:val="ad"/>
              <w:numPr>
                <w:ilvl w:val="0"/>
                <w:numId w:val="37"/>
              </w:numPr>
            </w:pPr>
            <w:r>
              <w:t>User entered reserved identifier</w:t>
            </w:r>
            <w:r w:rsidR="00906734">
              <w:t xml:space="preserve"> or another incorrect information</w:t>
            </w:r>
          </w:p>
          <w:p w14:paraId="4C842882" w14:textId="77777777" w:rsidR="002947D3" w:rsidRPr="00981F35" w:rsidRDefault="002947D3" w:rsidP="002947D3">
            <w:pPr>
              <w:rPr>
                <w:rStyle w:val="af3"/>
              </w:rPr>
            </w:pPr>
            <w:r w:rsidRPr="00981F35">
              <w:rPr>
                <w:rStyle w:val="af3"/>
              </w:rPr>
              <w:t xml:space="preserve">Post conditions: </w:t>
            </w:r>
          </w:p>
          <w:p w14:paraId="0512F13A" w14:textId="7C67B105" w:rsidR="002947D3" w:rsidRPr="008A5331" w:rsidRDefault="00C80BF7" w:rsidP="00D86A27">
            <w:r>
              <w:t>User sees</w:t>
            </w:r>
            <w:r w:rsidR="002947D3">
              <w:t xml:space="preserve"> the message that he/she enter</w:t>
            </w:r>
            <w:r>
              <w:t>ed</w:t>
            </w:r>
            <w:r w:rsidR="002947D3">
              <w:t xml:space="preserve"> something wrong and he/she should try again</w:t>
            </w:r>
            <w:r w:rsidR="00D86A27">
              <w:t>.</w:t>
            </w:r>
          </w:p>
        </w:tc>
      </w:tr>
    </w:tbl>
    <w:p w14:paraId="658C81F8" w14:textId="77777777" w:rsidR="002947D3" w:rsidRDefault="002947D3" w:rsidP="00906734">
      <w:pPr>
        <w:pStyle w:val="1Einrckung"/>
        <w:ind w:left="0"/>
      </w:pPr>
    </w:p>
    <w:p w14:paraId="3AE5702D" w14:textId="3211909B" w:rsidR="005A7DAE" w:rsidRDefault="00391E9B" w:rsidP="00906734">
      <w:pPr>
        <w:pStyle w:val="1Einrckung"/>
        <w:ind w:left="0"/>
      </w:pPr>
      <w:r>
        <w:br w:type="page"/>
      </w:r>
    </w:p>
    <w:tbl>
      <w:tblPr>
        <w:tblStyle w:val="ac"/>
        <w:tblW w:w="0" w:type="auto"/>
        <w:tblLook w:val="04A0" w:firstRow="1" w:lastRow="0" w:firstColumn="1" w:lastColumn="0" w:noHBand="0" w:noVBand="1"/>
      </w:tblPr>
      <w:tblGrid>
        <w:gridCol w:w="1980"/>
        <w:gridCol w:w="7365"/>
      </w:tblGrid>
      <w:tr w:rsidR="002947D3" w14:paraId="52B67803" w14:textId="77777777" w:rsidTr="002947D3">
        <w:tc>
          <w:tcPr>
            <w:tcW w:w="1980" w:type="dxa"/>
          </w:tcPr>
          <w:p w14:paraId="720C0751"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Title:</w:t>
            </w:r>
          </w:p>
        </w:tc>
        <w:tc>
          <w:tcPr>
            <w:tcW w:w="7365" w:type="dxa"/>
          </w:tcPr>
          <w:p w14:paraId="5281A57C" w14:textId="09190A81" w:rsidR="002947D3" w:rsidRPr="00703CF0" w:rsidRDefault="002947D3" w:rsidP="002947D3">
            <w:r>
              <w:t>Log in</w:t>
            </w:r>
          </w:p>
        </w:tc>
      </w:tr>
      <w:tr w:rsidR="002947D3" w14:paraId="40BC5453" w14:textId="77777777" w:rsidTr="002947D3">
        <w:tc>
          <w:tcPr>
            <w:tcW w:w="1980" w:type="dxa"/>
          </w:tcPr>
          <w:p w14:paraId="3D26EF7F"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Aim:</w:t>
            </w:r>
          </w:p>
        </w:tc>
        <w:tc>
          <w:tcPr>
            <w:tcW w:w="7365" w:type="dxa"/>
          </w:tcPr>
          <w:p w14:paraId="19BE9DE7" w14:textId="4619E30B" w:rsidR="002947D3" w:rsidRPr="00605AA4" w:rsidRDefault="00605AA4" w:rsidP="004D47AF">
            <w:r>
              <w:t xml:space="preserve">To enter </w:t>
            </w:r>
            <w:r w:rsidR="004D47AF">
              <w:t>the</w:t>
            </w:r>
            <w:r>
              <w:t xml:space="preserve"> system</w:t>
            </w:r>
          </w:p>
        </w:tc>
      </w:tr>
      <w:tr w:rsidR="002947D3" w14:paraId="0897DF58" w14:textId="77777777" w:rsidTr="002947D3">
        <w:tc>
          <w:tcPr>
            <w:tcW w:w="1980" w:type="dxa"/>
          </w:tcPr>
          <w:p w14:paraId="20B49945"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4B68A53C" w14:textId="77777777" w:rsidR="002947D3" w:rsidRPr="007366D5" w:rsidRDefault="002947D3" w:rsidP="002947D3">
            <w:pPr>
              <w:rPr>
                <w:lang w:val="ru-RU"/>
              </w:rPr>
            </w:pPr>
            <w:r>
              <w:t>User</w:t>
            </w:r>
          </w:p>
        </w:tc>
      </w:tr>
      <w:tr w:rsidR="002947D3" w14:paraId="23EE3EB5" w14:textId="77777777" w:rsidTr="002947D3">
        <w:tc>
          <w:tcPr>
            <w:tcW w:w="1980" w:type="dxa"/>
          </w:tcPr>
          <w:p w14:paraId="3C379994"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Level:</w:t>
            </w:r>
          </w:p>
        </w:tc>
        <w:tc>
          <w:tcPr>
            <w:tcW w:w="7365" w:type="dxa"/>
          </w:tcPr>
          <w:p w14:paraId="3C0B98B5" w14:textId="6BEA5432" w:rsidR="002947D3" w:rsidRDefault="00906734" w:rsidP="002947D3">
            <w:r>
              <w:t>System</w:t>
            </w:r>
            <w:r w:rsidR="002947D3">
              <w:t xml:space="preserve"> Level</w:t>
            </w:r>
          </w:p>
        </w:tc>
      </w:tr>
      <w:tr w:rsidR="002947D3" w:rsidRPr="00956CB8" w14:paraId="6205C70D" w14:textId="77777777" w:rsidTr="002947D3">
        <w:tc>
          <w:tcPr>
            <w:tcW w:w="1980" w:type="dxa"/>
          </w:tcPr>
          <w:p w14:paraId="05E86F43"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41011815" w14:textId="77777777" w:rsidR="002947D3" w:rsidRDefault="002947D3" w:rsidP="002947D3">
            <w:r>
              <w:t>User must have an account in the system</w:t>
            </w:r>
          </w:p>
        </w:tc>
      </w:tr>
      <w:tr w:rsidR="002947D3" w:rsidRPr="00956CB8" w14:paraId="3D88BB1F" w14:textId="77777777" w:rsidTr="002947D3">
        <w:tc>
          <w:tcPr>
            <w:tcW w:w="1980" w:type="dxa"/>
          </w:tcPr>
          <w:p w14:paraId="12B22D5E"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Trigger:</w:t>
            </w:r>
          </w:p>
        </w:tc>
        <w:tc>
          <w:tcPr>
            <w:tcW w:w="7365" w:type="dxa"/>
          </w:tcPr>
          <w:p w14:paraId="58833B59" w14:textId="77777777" w:rsidR="002947D3" w:rsidRDefault="002947D3" w:rsidP="002947D3">
            <w:r>
              <w:t>Click to log in, enter the identifier and the authenticator</w:t>
            </w:r>
          </w:p>
        </w:tc>
      </w:tr>
      <w:tr w:rsidR="002947D3" w14:paraId="0F1AC457" w14:textId="77777777" w:rsidTr="002947D3">
        <w:tc>
          <w:tcPr>
            <w:tcW w:w="1980" w:type="dxa"/>
          </w:tcPr>
          <w:p w14:paraId="417F5C6B"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4E094BA3" w14:textId="77777777" w:rsidR="002947D3" w:rsidRDefault="002947D3" w:rsidP="002947D3">
            <w:pPr>
              <w:ind w:left="360"/>
            </w:pPr>
            <w:r>
              <w:t>1. Click to log in</w:t>
            </w:r>
          </w:p>
          <w:p w14:paraId="55A79317" w14:textId="77777777" w:rsidR="002947D3" w:rsidRDefault="002947D3" w:rsidP="002947D3">
            <w:pPr>
              <w:ind w:left="360"/>
            </w:pPr>
            <w:r>
              <w:t>2. User enter the identifier</w:t>
            </w:r>
          </w:p>
          <w:p w14:paraId="18C2C242" w14:textId="77777777" w:rsidR="002947D3" w:rsidRDefault="002947D3" w:rsidP="002947D3">
            <w:pPr>
              <w:ind w:left="360"/>
            </w:pPr>
            <w:r>
              <w:t>3. User enter the authenticator</w:t>
            </w:r>
          </w:p>
          <w:p w14:paraId="02A31CD8" w14:textId="77777777" w:rsidR="002947D3" w:rsidRPr="00981F35" w:rsidRDefault="002947D3" w:rsidP="002947D3">
            <w:pPr>
              <w:rPr>
                <w:rStyle w:val="af3"/>
              </w:rPr>
            </w:pPr>
            <w:r w:rsidRPr="00981F35">
              <w:rPr>
                <w:rStyle w:val="af3"/>
              </w:rPr>
              <w:t>Post conditions</w:t>
            </w:r>
            <w:r>
              <w:rPr>
                <w:rStyle w:val="af3"/>
              </w:rPr>
              <w:t>:</w:t>
            </w:r>
          </w:p>
          <w:p w14:paraId="46964D28" w14:textId="1D24E1FB" w:rsidR="002947D3" w:rsidRPr="004816CA" w:rsidRDefault="002947D3" w:rsidP="002947D3">
            <w:r>
              <w:t>User logged in</w:t>
            </w:r>
            <w:r w:rsidR="00C80BF7">
              <w:t xml:space="preserve"> the system and has ability to do actions in the system.</w:t>
            </w:r>
          </w:p>
        </w:tc>
      </w:tr>
      <w:tr w:rsidR="002947D3" w14:paraId="35E45A84" w14:textId="77777777" w:rsidTr="002947D3">
        <w:tc>
          <w:tcPr>
            <w:tcW w:w="1980" w:type="dxa"/>
          </w:tcPr>
          <w:p w14:paraId="10EAE8B1" w14:textId="77777777" w:rsidR="002947D3" w:rsidRPr="00906734" w:rsidRDefault="002947D3" w:rsidP="00906734">
            <w:pPr>
              <w:pStyle w:val="af5"/>
            </w:pPr>
            <w:r w:rsidRPr="00906734">
              <w:rPr>
                <w:rStyle w:val="af3"/>
                <w:rFonts w:ascii="Arial" w:hAnsi="Arial"/>
                <w:b/>
                <w:sz w:val="22"/>
              </w:rPr>
              <w:t>Alternative scenarios:</w:t>
            </w:r>
          </w:p>
        </w:tc>
        <w:tc>
          <w:tcPr>
            <w:tcW w:w="7365" w:type="dxa"/>
          </w:tcPr>
          <w:p w14:paraId="1EED92CA" w14:textId="77777777" w:rsidR="002947D3" w:rsidRDefault="002947D3" w:rsidP="002947D3">
            <w:pPr>
              <w:ind w:left="360"/>
            </w:pPr>
            <w:r>
              <w:t>1. User enter identifier or authenticator wrong</w:t>
            </w:r>
          </w:p>
          <w:p w14:paraId="1B25039C" w14:textId="77777777" w:rsidR="002947D3" w:rsidRPr="00981F35" w:rsidRDefault="002947D3" w:rsidP="002947D3">
            <w:pPr>
              <w:rPr>
                <w:rStyle w:val="af3"/>
              </w:rPr>
            </w:pPr>
            <w:r w:rsidRPr="00981F35">
              <w:rPr>
                <w:rStyle w:val="af3"/>
              </w:rPr>
              <w:t xml:space="preserve">Post conditions: </w:t>
            </w:r>
          </w:p>
          <w:p w14:paraId="7608424C" w14:textId="1336B31C" w:rsidR="002947D3" w:rsidRPr="008A5331" w:rsidRDefault="003F464F" w:rsidP="003F464F">
            <w:r>
              <w:t>User sees</w:t>
            </w:r>
            <w:r w:rsidR="002947D3">
              <w:t xml:space="preserve"> the message that he/she enter</w:t>
            </w:r>
            <w:r>
              <w:t>ed</w:t>
            </w:r>
            <w:r w:rsidR="002947D3">
              <w:t xml:space="preserve"> identifier or authenticator wrong</w:t>
            </w:r>
            <w:r>
              <w:t>.</w:t>
            </w:r>
          </w:p>
        </w:tc>
      </w:tr>
    </w:tbl>
    <w:p w14:paraId="0FB20138" w14:textId="77777777" w:rsidR="005A7DAE" w:rsidRDefault="005A7DAE" w:rsidP="00391E9B">
      <w:pPr>
        <w:pStyle w:val="1Einrckung"/>
        <w:ind w:left="0"/>
      </w:pPr>
    </w:p>
    <w:tbl>
      <w:tblPr>
        <w:tblStyle w:val="ac"/>
        <w:tblW w:w="0" w:type="auto"/>
        <w:tblLook w:val="04A0" w:firstRow="1" w:lastRow="0" w:firstColumn="1" w:lastColumn="0" w:noHBand="0" w:noVBand="1"/>
      </w:tblPr>
      <w:tblGrid>
        <w:gridCol w:w="1980"/>
        <w:gridCol w:w="7365"/>
      </w:tblGrid>
      <w:tr w:rsidR="002947D3" w14:paraId="6D6786C4" w14:textId="77777777" w:rsidTr="002947D3">
        <w:tc>
          <w:tcPr>
            <w:tcW w:w="1980" w:type="dxa"/>
          </w:tcPr>
          <w:p w14:paraId="54BCC083"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Title:</w:t>
            </w:r>
          </w:p>
        </w:tc>
        <w:tc>
          <w:tcPr>
            <w:tcW w:w="7365" w:type="dxa"/>
          </w:tcPr>
          <w:p w14:paraId="68325158" w14:textId="77777777" w:rsidR="002947D3" w:rsidRPr="00703CF0" w:rsidRDefault="002947D3" w:rsidP="002947D3">
            <w:r>
              <w:t>User management</w:t>
            </w:r>
          </w:p>
        </w:tc>
      </w:tr>
      <w:tr w:rsidR="002947D3" w14:paraId="2D22E0B4" w14:textId="77777777" w:rsidTr="002947D3">
        <w:tc>
          <w:tcPr>
            <w:tcW w:w="1980" w:type="dxa"/>
          </w:tcPr>
          <w:p w14:paraId="37A9F953"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Aim:</w:t>
            </w:r>
          </w:p>
        </w:tc>
        <w:tc>
          <w:tcPr>
            <w:tcW w:w="7365" w:type="dxa"/>
          </w:tcPr>
          <w:p w14:paraId="0ECEC331" w14:textId="77777777" w:rsidR="002947D3" w:rsidRDefault="002947D3" w:rsidP="002947D3">
            <w:r>
              <w:t>To edit or delete user account</w:t>
            </w:r>
          </w:p>
        </w:tc>
      </w:tr>
      <w:tr w:rsidR="002947D3" w14:paraId="76440DEF" w14:textId="77777777" w:rsidTr="002947D3">
        <w:tc>
          <w:tcPr>
            <w:tcW w:w="1980" w:type="dxa"/>
          </w:tcPr>
          <w:p w14:paraId="0C07F0EB"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27B217B4" w14:textId="77777777" w:rsidR="002947D3" w:rsidRPr="009B4F76" w:rsidRDefault="002947D3" w:rsidP="002947D3">
            <w:pPr>
              <w:rPr>
                <w:lang w:val="ru-RU"/>
              </w:rPr>
            </w:pPr>
            <w:r>
              <w:t>User</w:t>
            </w:r>
          </w:p>
        </w:tc>
      </w:tr>
      <w:tr w:rsidR="002947D3" w14:paraId="7563D0CD" w14:textId="77777777" w:rsidTr="002947D3">
        <w:tc>
          <w:tcPr>
            <w:tcW w:w="1980" w:type="dxa"/>
          </w:tcPr>
          <w:p w14:paraId="4EF39BB8"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Level:</w:t>
            </w:r>
          </w:p>
        </w:tc>
        <w:tc>
          <w:tcPr>
            <w:tcW w:w="7365" w:type="dxa"/>
          </w:tcPr>
          <w:p w14:paraId="72A9C126" w14:textId="479ED231" w:rsidR="002947D3" w:rsidRDefault="00906734" w:rsidP="002947D3">
            <w:r>
              <w:t>System</w:t>
            </w:r>
            <w:r w:rsidR="002947D3">
              <w:t xml:space="preserve"> Level</w:t>
            </w:r>
          </w:p>
        </w:tc>
      </w:tr>
      <w:tr w:rsidR="002947D3" w:rsidRPr="00956CB8" w14:paraId="0EF0A545" w14:textId="77777777" w:rsidTr="002947D3">
        <w:tc>
          <w:tcPr>
            <w:tcW w:w="1980" w:type="dxa"/>
          </w:tcPr>
          <w:p w14:paraId="114E4E5F"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04215CC5" w14:textId="77777777" w:rsidR="002947D3" w:rsidRPr="009B4F76" w:rsidRDefault="002947D3" w:rsidP="002947D3">
            <w:r>
              <w:t>User must be logged in</w:t>
            </w:r>
          </w:p>
        </w:tc>
      </w:tr>
      <w:tr w:rsidR="002947D3" w:rsidRPr="00956CB8" w14:paraId="37C6FD6D" w14:textId="77777777" w:rsidTr="002947D3">
        <w:tc>
          <w:tcPr>
            <w:tcW w:w="1980" w:type="dxa"/>
          </w:tcPr>
          <w:p w14:paraId="41010848"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Trigger:</w:t>
            </w:r>
          </w:p>
        </w:tc>
        <w:tc>
          <w:tcPr>
            <w:tcW w:w="7365" w:type="dxa"/>
          </w:tcPr>
          <w:p w14:paraId="5FA77F2E" w14:textId="79463791" w:rsidR="002947D3" w:rsidRDefault="00523F53" w:rsidP="002947D3">
            <w:r>
              <w:t>Open the</w:t>
            </w:r>
            <w:r w:rsidR="002947D3">
              <w:t xml:space="preserve"> user management unit</w:t>
            </w:r>
          </w:p>
        </w:tc>
      </w:tr>
      <w:tr w:rsidR="002947D3" w14:paraId="2BE021E3" w14:textId="77777777" w:rsidTr="002947D3">
        <w:tc>
          <w:tcPr>
            <w:tcW w:w="1980" w:type="dxa"/>
          </w:tcPr>
          <w:p w14:paraId="67F4FFC8"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3D059CE8" w14:textId="77777777" w:rsidR="002947D3" w:rsidRDefault="002947D3" w:rsidP="002947D3">
            <w:pPr>
              <w:ind w:left="360"/>
            </w:pPr>
            <w:r>
              <w:t>1. Click user management</w:t>
            </w:r>
          </w:p>
          <w:p w14:paraId="1B6156C9" w14:textId="170E1B1C" w:rsidR="002947D3" w:rsidRDefault="002947D3" w:rsidP="002947D3">
            <w:pPr>
              <w:ind w:left="360"/>
            </w:pPr>
            <w:r>
              <w:t>2. User edit</w:t>
            </w:r>
            <w:r w:rsidR="00C00EBD">
              <w:t>s</w:t>
            </w:r>
            <w:r>
              <w:t xml:space="preserve"> personal information or(and) set authenticator</w:t>
            </w:r>
          </w:p>
          <w:p w14:paraId="004B2315" w14:textId="77777777" w:rsidR="002947D3" w:rsidRPr="00981F35" w:rsidRDefault="002947D3" w:rsidP="002947D3">
            <w:pPr>
              <w:rPr>
                <w:rStyle w:val="af3"/>
              </w:rPr>
            </w:pPr>
            <w:r w:rsidRPr="00981F35">
              <w:rPr>
                <w:rStyle w:val="af3"/>
              </w:rPr>
              <w:t>Post conditions</w:t>
            </w:r>
            <w:r>
              <w:rPr>
                <w:rStyle w:val="af3"/>
              </w:rPr>
              <w:t>:</w:t>
            </w:r>
          </w:p>
          <w:p w14:paraId="5D8D89BC" w14:textId="155DB834" w:rsidR="002947D3" w:rsidRDefault="007147F0" w:rsidP="002947D3">
            <w:r>
              <w:t xml:space="preserve">User’s details </w:t>
            </w:r>
            <w:proofErr w:type="gramStart"/>
            <w:r>
              <w:t>have been modified</w:t>
            </w:r>
            <w:proofErr w:type="gramEnd"/>
            <w:r>
              <w:t>.</w:t>
            </w:r>
          </w:p>
          <w:p w14:paraId="19E9D87A" w14:textId="77777777" w:rsidR="002947D3" w:rsidRDefault="002947D3" w:rsidP="002947D3"/>
          <w:p w14:paraId="3B2286C1" w14:textId="093D3A35" w:rsidR="002947D3" w:rsidRDefault="002947D3" w:rsidP="002947D3">
            <w:r>
              <w:t xml:space="preserve">      1. User delete</w:t>
            </w:r>
            <w:r w:rsidR="00137FD3">
              <w:t>s his</w:t>
            </w:r>
            <w:r>
              <w:t xml:space="preserve"> account</w:t>
            </w:r>
          </w:p>
          <w:p w14:paraId="36986A10" w14:textId="77777777" w:rsidR="002947D3" w:rsidRPr="00981F35" w:rsidRDefault="002947D3" w:rsidP="002947D3">
            <w:pPr>
              <w:rPr>
                <w:rStyle w:val="af3"/>
              </w:rPr>
            </w:pPr>
            <w:r w:rsidRPr="00981F35">
              <w:rPr>
                <w:rStyle w:val="af3"/>
              </w:rPr>
              <w:t>Post conditions</w:t>
            </w:r>
            <w:r>
              <w:rPr>
                <w:rStyle w:val="af3"/>
              </w:rPr>
              <w:t>:</w:t>
            </w:r>
          </w:p>
          <w:p w14:paraId="1029BA63" w14:textId="245C8ADF" w:rsidR="002947D3" w:rsidRPr="007D06B0" w:rsidRDefault="00137FD3" w:rsidP="002361E8">
            <w:r>
              <w:t>User</w:t>
            </w:r>
            <w:r w:rsidR="002361E8">
              <w:t xml:space="preserve"> has been logged out; </w:t>
            </w:r>
            <w:r w:rsidR="00C32D4C">
              <w:t xml:space="preserve">account </w:t>
            </w:r>
            <w:r w:rsidR="000C567A">
              <w:t>has been</w:t>
            </w:r>
            <w:r w:rsidR="00C32D4C">
              <w:t xml:space="preserve"> deleted; user cannot sign in the system using his details (email/username and password)</w:t>
            </w:r>
          </w:p>
        </w:tc>
      </w:tr>
      <w:tr w:rsidR="002947D3" w14:paraId="3A2A9250" w14:textId="77777777" w:rsidTr="002947D3">
        <w:tc>
          <w:tcPr>
            <w:tcW w:w="1980" w:type="dxa"/>
          </w:tcPr>
          <w:p w14:paraId="5080C49A" w14:textId="77777777" w:rsidR="002947D3" w:rsidRPr="00906734" w:rsidRDefault="002947D3" w:rsidP="00906734">
            <w:pPr>
              <w:pStyle w:val="af5"/>
            </w:pPr>
            <w:r w:rsidRPr="00906734">
              <w:rPr>
                <w:rStyle w:val="af3"/>
                <w:rFonts w:ascii="Arial" w:hAnsi="Arial"/>
                <w:b/>
                <w:sz w:val="22"/>
              </w:rPr>
              <w:t>Alternative scenarios:</w:t>
            </w:r>
          </w:p>
        </w:tc>
        <w:tc>
          <w:tcPr>
            <w:tcW w:w="7365" w:type="dxa"/>
          </w:tcPr>
          <w:p w14:paraId="77031831" w14:textId="41CDE76D" w:rsidR="002947D3" w:rsidRDefault="002947D3" w:rsidP="002947D3">
            <w:pPr>
              <w:pStyle w:val="ad"/>
              <w:numPr>
                <w:ilvl w:val="0"/>
                <w:numId w:val="17"/>
              </w:numPr>
            </w:pPr>
            <w:r>
              <w:t>User enter</w:t>
            </w:r>
            <w:r w:rsidR="000A647C">
              <w:t>s</w:t>
            </w:r>
            <w:r>
              <w:t xml:space="preserve"> something wrong</w:t>
            </w:r>
          </w:p>
          <w:p w14:paraId="4CC3FE3F" w14:textId="77777777" w:rsidR="002947D3" w:rsidRPr="00981F35" w:rsidRDefault="002947D3" w:rsidP="002947D3">
            <w:pPr>
              <w:rPr>
                <w:rStyle w:val="af3"/>
              </w:rPr>
            </w:pPr>
            <w:r w:rsidRPr="00981F35">
              <w:rPr>
                <w:rStyle w:val="af3"/>
              </w:rPr>
              <w:t xml:space="preserve">Post conditions: </w:t>
            </w:r>
          </w:p>
          <w:p w14:paraId="15FD86D7" w14:textId="503B3792" w:rsidR="002947D3" w:rsidRPr="008A5331" w:rsidRDefault="002947D3" w:rsidP="00C63B89">
            <w:r>
              <w:t>User s</w:t>
            </w:r>
            <w:r w:rsidR="006B62E0">
              <w:t>ees</w:t>
            </w:r>
            <w:r>
              <w:t xml:space="preserve"> the message that he/she enter</w:t>
            </w:r>
            <w:r w:rsidR="006B62E0">
              <w:t>ed</w:t>
            </w:r>
            <w:r>
              <w:t xml:space="preserve"> something wrong and </w:t>
            </w:r>
            <w:r w:rsidR="008B6FA0">
              <w:t xml:space="preserve"> </w:t>
            </w:r>
            <w:r w:rsidR="00C63B89">
              <w:t xml:space="preserve">should try </w:t>
            </w:r>
            <w:r>
              <w:t>again</w:t>
            </w:r>
          </w:p>
        </w:tc>
      </w:tr>
    </w:tbl>
    <w:p w14:paraId="651FCABF" w14:textId="77777777" w:rsidR="005A7DAE" w:rsidRDefault="005A7DAE" w:rsidP="00906734">
      <w:pPr>
        <w:pStyle w:val="1Einrckung"/>
        <w:ind w:left="0"/>
      </w:pPr>
    </w:p>
    <w:tbl>
      <w:tblPr>
        <w:tblStyle w:val="ac"/>
        <w:tblW w:w="0" w:type="auto"/>
        <w:tblLook w:val="04A0" w:firstRow="1" w:lastRow="0" w:firstColumn="1" w:lastColumn="0" w:noHBand="0" w:noVBand="1"/>
      </w:tblPr>
      <w:tblGrid>
        <w:gridCol w:w="1980"/>
        <w:gridCol w:w="7365"/>
      </w:tblGrid>
      <w:tr w:rsidR="002947D3" w14:paraId="1EB55429" w14:textId="77777777" w:rsidTr="002947D3">
        <w:tc>
          <w:tcPr>
            <w:tcW w:w="1980" w:type="dxa"/>
          </w:tcPr>
          <w:p w14:paraId="63ED7C9A"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Title:</w:t>
            </w:r>
          </w:p>
        </w:tc>
        <w:tc>
          <w:tcPr>
            <w:tcW w:w="7365" w:type="dxa"/>
          </w:tcPr>
          <w:p w14:paraId="28D2167C" w14:textId="668B1B1A" w:rsidR="002947D3" w:rsidRPr="00703CF0" w:rsidRDefault="002947D3" w:rsidP="002947D3">
            <w:r>
              <w:t>Create Project</w:t>
            </w:r>
          </w:p>
        </w:tc>
      </w:tr>
      <w:tr w:rsidR="002947D3" w14:paraId="4F83511F" w14:textId="77777777" w:rsidTr="002947D3">
        <w:tc>
          <w:tcPr>
            <w:tcW w:w="1980" w:type="dxa"/>
          </w:tcPr>
          <w:p w14:paraId="2D6A7CD1"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Aim:</w:t>
            </w:r>
          </w:p>
        </w:tc>
        <w:tc>
          <w:tcPr>
            <w:tcW w:w="7365" w:type="dxa"/>
          </w:tcPr>
          <w:p w14:paraId="6943222F" w14:textId="77777777" w:rsidR="002947D3" w:rsidRPr="007D06B0" w:rsidRDefault="002947D3" w:rsidP="002947D3">
            <w:r>
              <w:t>To create a new project</w:t>
            </w:r>
            <w:r w:rsidRPr="007D06B0">
              <w:t xml:space="preserve"> </w:t>
            </w:r>
            <w:r>
              <w:t>in the system.</w:t>
            </w:r>
          </w:p>
        </w:tc>
      </w:tr>
      <w:tr w:rsidR="002947D3" w14:paraId="0F06B2A2" w14:textId="77777777" w:rsidTr="002947D3">
        <w:tc>
          <w:tcPr>
            <w:tcW w:w="1980" w:type="dxa"/>
          </w:tcPr>
          <w:p w14:paraId="65B74067"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422E8DE7" w14:textId="77777777" w:rsidR="002947D3" w:rsidRDefault="002947D3" w:rsidP="002947D3">
            <w:r>
              <w:t>User (Project Manager)</w:t>
            </w:r>
          </w:p>
        </w:tc>
      </w:tr>
      <w:tr w:rsidR="002947D3" w14:paraId="085E0739" w14:textId="77777777" w:rsidTr="002947D3">
        <w:tc>
          <w:tcPr>
            <w:tcW w:w="1980" w:type="dxa"/>
          </w:tcPr>
          <w:p w14:paraId="64DDB34E"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Level:</w:t>
            </w:r>
          </w:p>
        </w:tc>
        <w:tc>
          <w:tcPr>
            <w:tcW w:w="7365" w:type="dxa"/>
          </w:tcPr>
          <w:p w14:paraId="2834B059" w14:textId="77777777" w:rsidR="002947D3" w:rsidRDefault="002947D3" w:rsidP="002947D3">
            <w:r>
              <w:t>Project Level</w:t>
            </w:r>
          </w:p>
        </w:tc>
      </w:tr>
      <w:tr w:rsidR="002947D3" w:rsidRPr="00956CB8" w14:paraId="5325E8F0" w14:textId="77777777" w:rsidTr="002947D3">
        <w:tc>
          <w:tcPr>
            <w:tcW w:w="1980" w:type="dxa"/>
          </w:tcPr>
          <w:p w14:paraId="1A47D4B9"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50B88DD4" w14:textId="77777777" w:rsidR="002947D3" w:rsidRDefault="002947D3" w:rsidP="002947D3">
            <w:r>
              <w:t>User must be logged in.</w:t>
            </w:r>
          </w:p>
        </w:tc>
      </w:tr>
      <w:tr w:rsidR="002947D3" w:rsidRPr="00956CB8" w14:paraId="2405F92F" w14:textId="77777777" w:rsidTr="002947D3">
        <w:tc>
          <w:tcPr>
            <w:tcW w:w="1980" w:type="dxa"/>
          </w:tcPr>
          <w:p w14:paraId="706620BE"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Trigger:</w:t>
            </w:r>
          </w:p>
        </w:tc>
        <w:tc>
          <w:tcPr>
            <w:tcW w:w="7365" w:type="dxa"/>
          </w:tcPr>
          <w:p w14:paraId="190305E6" w14:textId="4B5E1F25" w:rsidR="002947D3" w:rsidRPr="006331D3" w:rsidRDefault="002947D3" w:rsidP="00AD16B1">
            <w:r>
              <w:t>Click t</w:t>
            </w:r>
            <w:r w:rsidR="00AD16B1">
              <w:t>o create a new project</w:t>
            </w:r>
          </w:p>
        </w:tc>
      </w:tr>
      <w:tr w:rsidR="002947D3" w14:paraId="4EE0A6FC" w14:textId="77777777" w:rsidTr="002947D3">
        <w:tc>
          <w:tcPr>
            <w:tcW w:w="1980" w:type="dxa"/>
          </w:tcPr>
          <w:p w14:paraId="1435557F"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5D1D9F4F" w14:textId="3589E8AC" w:rsidR="002947D3" w:rsidRDefault="002947D3" w:rsidP="002947D3">
            <w:pPr>
              <w:ind w:left="360"/>
            </w:pPr>
            <w:r>
              <w:t xml:space="preserve">1. </w:t>
            </w:r>
            <w:r w:rsidR="00D667DA">
              <w:t>Add a new project</w:t>
            </w:r>
          </w:p>
          <w:p w14:paraId="5475800D" w14:textId="77777777" w:rsidR="002947D3" w:rsidRDefault="002947D3" w:rsidP="002947D3">
            <w:pPr>
              <w:ind w:left="360"/>
            </w:pPr>
            <w:r>
              <w:t>2. Enter project information</w:t>
            </w:r>
          </w:p>
          <w:p w14:paraId="3ABE5135" w14:textId="1CCCECED" w:rsidR="002947D3" w:rsidRDefault="00391E9B" w:rsidP="002947D3">
            <w:pPr>
              <w:ind w:left="360"/>
            </w:pPr>
            <w:r>
              <w:t>3. Add</w:t>
            </w:r>
            <w:r w:rsidR="00C619F3">
              <w:t xml:space="preserve"> new </w:t>
            </w:r>
            <w:r w:rsidR="002947D3">
              <w:t>team member(s)</w:t>
            </w:r>
          </w:p>
          <w:p w14:paraId="323E39F8" w14:textId="77777777" w:rsidR="002947D3" w:rsidRPr="00981F35" w:rsidRDefault="002947D3" w:rsidP="002947D3">
            <w:pPr>
              <w:rPr>
                <w:rStyle w:val="af3"/>
              </w:rPr>
            </w:pPr>
            <w:r w:rsidRPr="00981F35">
              <w:rPr>
                <w:rStyle w:val="af3"/>
              </w:rPr>
              <w:t>Post conditions</w:t>
            </w:r>
            <w:r>
              <w:rPr>
                <w:rStyle w:val="af3"/>
              </w:rPr>
              <w:t>:</w:t>
            </w:r>
          </w:p>
          <w:p w14:paraId="18429F29" w14:textId="26B49F77" w:rsidR="002947D3" w:rsidRPr="004816CA" w:rsidRDefault="00864AA5" w:rsidP="00864AA5">
            <w:r w:rsidRPr="00675A0E">
              <w:rPr>
                <w:shd w:val="clear" w:color="auto" w:fill="FFFFFF"/>
              </w:rPr>
              <w:t xml:space="preserve">New 'upcoming' </w:t>
            </w:r>
            <w:r>
              <w:rPr>
                <w:shd w:val="clear" w:color="auto" w:fill="FFFFFF"/>
              </w:rPr>
              <w:t>project</w:t>
            </w:r>
            <w:r w:rsidRPr="00675A0E">
              <w:rPr>
                <w:shd w:val="clear" w:color="auto" w:fill="FFFFFF"/>
              </w:rPr>
              <w:t xml:space="preserve"> </w:t>
            </w:r>
            <w:proofErr w:type="gramStart"/>
            <w:r w:rsidRPr="00675A0E">
              <w:rPr>
                <w:shd w:val="clear" w:color="auto" w:fill="FFFFFF"/>
              </w:rPr>
              <w:t>will be added</w:t>
            </w:r>
            <w:proofErr w:type="gramEnd"/>
            <w:r w:rsidRPr="00675A0E">
              <w:rPr>
                <w:shd w:val="clear" w:color="auto" w:fill="FFFFFF"/>
              </w:rPr>
              <w:t xml:space="preserve"> to </w:t>
            </w:r>
            <w:r>
              <w:rPr>
                <w:shd w:val="clear" w:color="auto" w:fill="FFFFFF"/>
              </w:rPr>
              <w:t>the</w:t>
            </w:r>
            <w:r w:rsidRPr="00675A0E">
              <w:rPr>
                <w:shd w:val="clear" w:color="auto" w:fill="FFFFFF"/>
              </w:rPr>
              <w:t xml:space="preserve"> board, below any other future </w:t>
            </w:r>
            <w:r>
              <w:rPr>
                <w:shd w:val="clear" w:color="auto" w:fill="FFFFFF"/>
              </w:rPr>
              <w:t>projects</w:t>
            </w:r>
            <w:r w:rsidRPr="00675A0E">
              <w:rPr>
                <w:shd w:val="clear" w:color="auto" w:fill="FFFFFF"/>
              </w:rPr>
              <w:t>.</w:t>
            </w:r>
          </w:p>
        </w:tc>
      </w:tr>
      <w:tr w:rsidR="002947D3" w14:paraId="64E21273" w14:textId="77777777" w:rsidTr="002947D3">
        <w:tc>
          <w:tcPr>
            <w:tcW w:w="1980" w:type="dxa"/>
          </w:tcPr>
          <w:p w14:paraId="1B72E924" w14:textId="77777777" w:rsidR="002947D3" w:rsidRPr="00906734" w:rsidRDefault="002947D3" w:rsidP="00906734">
            <w:pPr>
              <w:pStyle w:val="af5"/>
            </w:pPr>
            <w:r w:rsidRPr="00906734">
              <w:rPr>
                <w:rStyle w:val="af3"/>
                <w:rFonts w:ascii="Arial" w:hAnsi="Arial"/>
                <w:b/>
                <w:sz w:val="22"/>
              </w:rPr>
              <w:t>Alternative scenarios:</w:t>
            </w:r>
          </w:p>
        </w:tc>
        <w:tc>
          <w:tcPr>
            <w:tcW w:w="7365" w:type="dxa"/>
          </w:tcPr>
          <w:p w14:paraId="2266CA85" w14:textId="77777777" w:rsidR="002947D3" w:rsidRDefault="002947D3" w:rsidP="002947D3">
            <w:pPr>
              <w:pStyle w:val="ad"/>
              <w:numPr>
                <w:ilvl w:val="0"/>
                <w:numId w:val="18"/>
              </w:numPr>
            </w:pPr>
            <w:r>
              <w:t>User enter something wrong</w:t>
            </w:r>
          </w:p>
          <w:p w14:paraId="5C740BE2" w14:textId="77777777" w:rsidR="002947D3" w:rsidRPr="00981F35" w:rsidRDefault="002947D3" w:rsidP="002947D3">
            <w:pPr>
              <w:rPr>
                <w:rStyle w:val="af3"/>
              </w:rPr>
            </w:pPr>
            <w:r w:rsidRPr="00981F35">
              <w:rPr>
                <w:rStyle w:val="af3"/>
              </w:rPr>
              <w:t xml:space="preserve">Post conditions: </w:t>
            </w:r>
          </w:p>
          <w:p w14:paraId="6AF8C673" w14:textId="15BC60F3" w:rsidR="002947D3" w:rsidRPr="008A5331" w:rsidRDefault="002947D3" w:rsidP="00830028">
            <w:r>
              <w:t>User s</w:t>
            </w:r>
            <w:r w:rsidR="00830028">
              <w:t>ees</w:t>
            </w:r>
            <w:r>
              <w:t xml:space="preserve"> the message that he/she enter</w:t>
            </w:r>
            <w:r w:rsidR="00830028">
              <w:t>ed</w:t>
            </w:r>
            <w:r>
              <w:t xml:space="preserve"> something wrong and he/she should try again</w:t>
            </w:r>
          </w:p>
        </w:tc>
      </w:tr>
    </w:tbl>
    <w:p w14:paraId="37AD431E" w14:textId="77777777" w:rsidR="002947D3" w:rsidRDefault="002947D3" w:rsidP="00263503">
      <w:pPr>
        <w:pStyle w:val="1Einrckung"/>
        <w:ind w:left="0"/>
      </w:pPr>
    </w:p>
    <w:p w14:paraId="4EEC9513" w14:textId="77777777" w:rsidR="005A7DAE" w:rsidRPr="002947D3" w:rsidRDefault="005A7DAE" w:rsidP="00263503">
      <w:pPr>
        <w:pStyle w:val="1Einrckung"/>
        <w:ind w:left="0"/>
      </w:pPr>
    </w:p>
    <w:tbl>
      <w:tblPr>
        <w:tblStyle w:val="ac"/>
        <w:tblW w:w="0" w:type="auto"/>
        <w:tblLook w:val="04A0" w:firstRow="1" w:lastRow="0" w:firstColumn="1" w:lastColumn="0" w:noHBand="0" w:noVBand="1"/>
      </w:tblPr>
      <w:tblGrid>
        <w:gridCol w:w="1980"/>
        <w:gridCol w:w="7365"/>
      </w:tblGrid>
      <w:tr w:rsidR="00820F19" w:rsidRPr="0016210C" w14:paraId="193C6558" w14:textId="77777777" w:rsidTr="00E54D59">
        <w:tc>
          <w:tcPr>
            <w:tcW w:w="1980" w:type="dxa"/>
          </w:tcPr>
          <w:p w14:paraId="1BC6E122"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Title:</w:t>
            </w:r>
          </w:p>
        </w:tc>
        <w:tc>
          <w:tcPr>
            <w:tcW w:w="7365" w:type="dxa"/>
          </w:tcPr>
          <w:p w14:paraId="37B79784" w14:textId="0B87EAFA" w:rsidR="00820F19" w:rsidRPr="0016210C" w:rsidRDefault="00E50732" w:rsidP="00E54D59">
            <w:r w:rsidRPr="0016210C">
              <w:t>Assign complex</w:t>
            </w:r>
            <w:r w:rsidR="004F4143" w:rsidRPr="0016210C">
              <w:t>ity</w:t>
            </w:r>
          </w:p>
        </w:tc>
      </w:tr>
      <w:tr w:rsidR="00820F19" w:rsidRPr="0016210C" w14:paraId="6CDD3419" w14:textId="77777777" w:rsidTr="00E54D59">
        <w:tc>
          <w:tcPr>
            <w:tcW w:w="1980" w:type="dxa"/>
          </w:tcPr>
          <w:p w14:paraId="3D0891E6"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Aim:</w:t>
            </w:r>
          </w:p>
        </w:tc>
        <w:tc>
          <w:tcPr>
            <w:tcW w:w="7365" w:type="dxa"/>
          </w:tcPr>
          <w:p w14:paraId="0CD1EF7D" w14:textId="5B740723" w:rsidR="00820F19" w:rsidRPr="0016210C" w:rsidRDefault="004C7AFF" w:rsidP="00E54D59">
            <w:r>
              <w:t>To a</w:t>
            </w:r>
            <w:r w:rsidR="003D3BEF" w:rsidRPr="0016210C">
              <w:t>ssess and record</w:t>
            </w:r>
            <w:r w:rsidR="00FC7F5A" w:rsidRPr="0016210C">
              <w:t xml:space="preserve"> </w:t>
            </w:r>
            <w:r w:rsidR="00DA794D" w:rsidRPr="0016210C">
              <w:t>complexity</w:t>
            </w:r>
            <w:r w:rsidR="00FC7F5A" w:rsidRPr="0016210C">
              <w:t xml:space="preserve"> ‘points‘</w:t>
            </w:r>
            <w:r w:rsidR="00DA794D" w:rsidRPr="0016210C">
              <w:t xml:space="preserve"> </w:t>
            </w:r>
            <w:r w:rsidR="00FC7F5A" w:rsidRPr="0016210C">
              <w:t>to</w:t>
            </w:r>
            <w:r w:rsidR="00DA794D" w:rsidRPr="0016210C">
              <w:t xml:space="preserve"> </w:t>
            </w:r>
            <w:r w:rsidR="00E50732" w:rsidRPr="0016210C">
              <w:t>requirement/task</w:t>
            </w:r>
          </w:p>
        </w:tc>
      </w:tr>
      <w:tr w:rsidR="00820F19" w:rsidRPr="0016210C" w14:paraId="39D033D3" w14:textId="77777777" w:rsidTr="00E54D59">
        <w:tc>
          <w:tcPr>
            <w:tcW w:w="1980" w:type="dxa"/>
          </w:tcPr>
          <w:p w14:paraId="154E55DB"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79407B89" w14:textId="3FB4FAF0" w:rsidR="00820F19" w:rsidRPr="0016210C" w:rsidRDefault="00EE29A0" w:rsidP="00E54D59">
            <w:r w:rsidRPr="0016210C">
              <w:t>Team Leader</w:t>
            </w:r>
          </w:p>
        </w:tc>
      </w:tr>
      <w:tr w:rsidR="00820F19" w:rsidRPr="0016210C" w14:paraId="102E7E73" w14:textId="77777777" w:rsidTr="00E54D59">
        <w:tc>
          <w:tcPr>
            <w:tcW w:w="1980" w:type="dxa"/>
          </w:tcPr>
          <w:p w14:paraId="39F859B0"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Level:</w:t>
            </w:r>
          </w:p>
        </w:tc>
        <w:tc>
          <w:tcPr>
            <w:tcW w:w="7365" w:type="dxa"/>
          </w:tcPr>
          <w:p w14:paraId="079592D4" w14:textId="09324F5F" w:rsidR="00820F19" w:rsidRPr="0016210C" w:rsidRDefault="00EE29A0" w:rsidP="00E54D59">
            <w:r w:rsidRPr="0016210C">
              <w:t>Project</w:t>
            </w:r>
          </w:p>
        </w:tc>
      </w:tr>
      <w:tr w:rsidR="00820F19" w:rsidRPr="0016210C" w14:paraId="40C94D1D" w14:textId="77777777" w:rsidTr="00E54D59">
        <w:tc>
          <w:tcPr>
            <w:tcW w:w="1980" w:type="dxa"/>
          </w:tcPr>
          <w:p w14:paraId="62B5B46D"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6FD7B1B5" w14:textId="4B3365C7" w:rsidR="00820F19" w:rsidRPr="0016210C" w:rsidRDefault="00EE29A0" w:rsidP="00BA185A">
            <w:r w:rsidRPr="0016210C">
              <w:t>There</w:t>
            </w:r>
            <w:r w:rsidR="00F40144" w:rsidRPr="0016210C">
              <w:t xml:space="preserve"> </w:t>
            </w:r>
            <w:r w:rsidR="00BA185A">
              <w:t>exists</w:t>
            </w:r>
            <w:r w:rsidR="00F40144" w:rsidRPr="0016210C">
              <w:t xml:space="preserve"> at least one</w:t>
            </w:r>
            <w:r w:rsidRPr="0016210C">
              <w:t xml:space="preserve"> requirement</w:t>
            </w:r>
            <w:r w:rsidR="00F40144" w:rsidRPr="0016210C">
              <w:t>/task without</w:t>
            </w:r>
            <w:r w:rsidRPr="0016210C">
              <w:t xml:space="preserve"> assessed complexity</w:t>
            </w:r>
            <w:r w:rsidR="00FD4EA3" w:rsidRPr="0016210C">
              <w:t xml:space="preserve"> in sprint backlog</w:t>
            </w:r>
          </w:p>
        </w:tc>
      </w:tr>
      <w:tr w:rsidR="00820F19" w:rsidRPr="0016210C" w14:paraId="240671FE" w14:textId="77777777" w:rsidTr="00E54D59">
        <w:tc>
          <w:tcPr>
            <w:tcW w:w="1980" w:type="dxa"/>
          </w:tcPr>
          <w:p w14:paraId="05A01BCB"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Trigger:</w:t>
            </w:r>
          </w:p>
        </w:tc>
        <w:tc>
          <w:tcPr>
            <w:tcW w:w="7365" w:type="dxa"/>
          </w:tcPr>
          <w:p w14:paraId="6A56EE72" w14:textId="45F07828" w:rsidR="00820F19" w:rsidRPr="0016210C" w:rsidRDefault="00FD4EA3" w:rsidP="00E54D59">
            <w:r w:rsidRPr="0016210C">
              <w:t>Project Manager formed sprint backlog</w:t>
            </w:r>
          </w:p>
        </w:tc>
      </w:tr>
      <w:tr w:rsidR="00153178" w:rsidRPr="0016210C" w14:paraId="38F4D4E1" w14:textId="77777777" w:rsidTr="00E54D59">
        <w:tc>
          <w:tcPr>
            <w:tcW w:w="1980" w:type="dxa"/>
          </w:tcPr>
          <w:p w14:paraId="11119352" w14:textId="202DFC09" w:rsidR="00153178" w:rsidRPr="00906734" w:rsidRDefault="00153178"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1F2A9AD8" w14:textId="77777777" w:rsidR="00153178" w:rsidRPr="0016210C" w:rsidRDefault="00153178" w:rsidP="00151F80">
            <w:pPr>
              <w:pStyle w:val="ad"/>
              <w:numPr>
                <w:ilvl w:val="0"/>
                <w:numId w:val="38"/>
              </w:numPr>
            </w:pPr>
            <w:r w:rsidRPr="0016210C">
              <w:t>Team Leader picks some requirement/task from sprint backlog</w:t>
            </w:r>
          </w:p>
          <w:p w14:paraId="40832570" w14:textId="77777777" w:rsidR="00153178" w:rsidRPr="0016210C" w:rsidRDefault="00153178" w:rsidP="00151F80">
            <w:pPr>
              <w:pStyle w:val="ad"/>
              <w:numPr>
                <w:ilvl w:val="0"/>
                <w:numId w:val="38"/>
              </w:numPr>
            </w:pPr>
            <w:r w:rsidRPr="0016210C">
              <w:t>Team Leader records complexity ‘points‘ to requirement/task</w:t>
            </w:r>
          </w:p>
          <w:p w14:paraId="024012C8" w14:textId="77777777" w:rsidR="00153178" w:rsidRPr="0016210C" w:rsidRDefault="00153178" w:rsidP="00151F80">
            <w:pPr>
              <w:pStyle w:val="ad"/>
              <w:numPr>
                <w:ilvl w:val="0"/>
                <w:numId w:val="38"/>
              </w:numPr>
            </w:pPr>
            <w:r w:rsidRPr="0016210C">
              <w:t>Team Leader saves changes for requirement/task</w:t>
            </w:r>
          </w:p>
          <w:p w14:paraId="6F1D3501" w14:textId="4BD42DAE" w:rsidR="00153178" w:rsidRPr="00151F80" w:rsidRDefault="00153178" w:rsidP="00151F80">
            <w:pPr>
              <w:pStyle w:val="ad"/>
              <w:numPr>
                <w:ilvl w:val="0"/>
                <w:numId w:val="38"/>
              </w:numPr>
              <w:rPr>
                <w:rStyle w:val="af3"/>
                <w:rFonts w:ascii="Arial" w:hAnsi="Arial" w:cs="Times New Roman"/>
                <w:b w:val="0"/>
                <w:sz w:val="22"/>
              </w:rPr>
            </w:pPr>
            <w:r w:rsidRPr="0016210C">
              <w:t>System informs Team Leader about successful saving</w:t>
            </w:r>
          </w:p>
          <w:p w14:paraId="4E8769F7" w14:textId="77777777" w:rsidR="00153178" w:rsidRPr="0016210C" w:rsidRDefault="00153178" w:rsidP="00153178">
            <w:pPr>
              <w:rPr>
                <w:rStyle w:val="af3"/>
              </w:rPr>
            </w:pPr>
            <w:r w:rsidRPr="0016210C">
              <w:rPr>
                <w:rStyle w:val="af3"/>
              </w:rPr>
              <w:t>Post conditions:</w:t>
            </w:r>
          </w:p>
          <w:p w14:paraId="6A4D77AB" w14:textId="32E567E7" w:rsidR="00153178" w:rsidRPr="0016210C" w:rsidRDefault="00153178" w:rsidP="00151F80">
            <w:r w:rsidRPr="0016210C">
              <w:t xml:space="preserve">Requirement/task </w:t>
            </w:r>
            <w:r w:rsidR="00151F80">
              <w:t>has its own</w:t>
            </w:r>
            <w:r w:rsidRPr="0016210C">
              <w:t xml:space="preserve"> complexity ’points‘</w:t>
            </w:r>
            <w:r w:rsidR="00151F80">
              <w:t>; other users can see complexity</w:t>
            </w:r>
          </w:p>
        </w:tc>
      </w:tr>
      <w:tr w:rsidR="00153178" w:rsidRPr="0016210C" w14:paraId="054455DB" w14:textId="77777777" w:rsidTr="00E54D59">
        <w:tc>
          <w:tcPr>
            <w:tcW w:w="1980" w:type="dxa"/>
          </w:tcPr>
          <w:p w14:paraId="264FEA4D" w14:textId="2368A479" w:rsidR="00153178" w:rsidRPr="00906734" w:rsidRDefault="00153178" w:rsidP="00906734">
            <w:pPr>
              <w:pStyle w:val="af5"/>
              <w:rPr>
                <w:rStyle w:val="af3"/>
                <w:rFonts w:ascii="Arial" w:hAnsi="Arial"/>
                <w:b/>
                <w:sz w:val="22"/>
              </w:rPr>
            </w:pPr>
            <w:r w:rsidRPr="00906734">
              <w:rPr>
                <w:rStyle w:val="af3"/>
                <w:rFonts w:ascii="Arial" w:hAnsi="Arial"/>
                <w:b/>
                <w:sz w:val="22"/>
              </w:rPr>
              <w:t>Alternative scenarios:</w:t>
            </w:r>
          </w:p>
        </w:tc>
        <w:tc>
          <w:tcPr>
            <w:tcW w:w="7365" w:type="dxa"/>
          </w:tcPr>
          <w:p w14:paraId="0388F2C4" w14:textId="295B9820" w:rsidR="00153178" w:rsidRPr="0016210C" w:rsidRDefault="00153178" w:rsidP="00461C4B">
            <w:pPr>
              <w:pStyle w:val="ad"/>
              <w:numPr>
                <w:ilvl w:val="0"/>
                <w:numId w:val="39"/>
              </w:numPr>
            </w:pPr>
            <w:r w:rsidRPr="0016210C">
              <w:t>Team Leader saves changes for requirement/task</w:t>
            </w:r>
            <w:r w:rsidR="00BA185A">
              <w:t>.</w:t>
            </w:r>
          </w:p>
          <w:p w14:paraId="78501DC3" w14:textId="0DD46CB8" w:rsidR="00153178" w:rsidRPr="0016210C" w:rsidRDefault="00153178" w:rsidP="00461C4B">
            <w:pPr>
              <w:pStyle w:val="ad"/>
              <w:numPr>
                <w:ilvl w:val="0"/>
                <w:numId w:val="39"/>
              </w:numPr>
            </w:pPr>
            <w:r w:rsidRPr="0016210C">
              <w:t xml:space="preserve">System </w:t>
            </w:r>
            <w:r w:rsidR="00461C4B">
              <w:t>displays</w:t>
            </w:r>
            <w:r w:rsidRPr="0016210C">
              <w:t xml:space="preserve"> error</w:t>
            </w:r>
            <w:r w:rsidR="009E1608">
              <w:t xml:space="preserve"> message</w:t>
            </w:r>
            <w:r w:rsidRPr="0016210C">
              <w:t xml:space="preserve"> </w:t>
            </w:r>
            <w:r w:rsidR="004F7969" w:rsidRPr="0016210C">
              <w:t xml:space="preserve">and </w:t>
            </w:r>
            <w:r w:rsidR="009E1608">
              <w:t>recommendation</w:t>
            </w:r>
            <w:r w:rsidR="004F7969" w:rsidRPr="0016210C">
              <w:t xml:space="preserve"> to retry</w:t>
            </w:r>
            <w:r w:rsidR="00BA185A">
              <w:t>.</w:t>
            </w:r>
          </w:p>
          <w:p w14:paraId="50B9DC46" w14:textId="3F5A18A8" w:rsidR="00153178" w:rsidRPr="0016210C" w:rsidRDefault="00153178" w:rsidP="00BA185A"/>
        </w:tc>
      </w:tr>
    </w:tbl>
    <w:p w14:paraId="16B680D5" w14:textId="77777777" w:rsidR="00362053" w:rsidRPr="0016210C" w:rsidRDefault="00362053" w:rsidP="0016210C">
      <w:pPr>
        <w:pStyle w:val="1"/>
        <w:keepNext/>
        <w:numPr>
          <w:ilvl w:val="0"/>
          <w:numId w:val="0"/>
        </w:numPr>
        <w:spacing w:before="0"/>
        <w:ind w:left="709"/>
        <w:rPr>
          <w:sz w:val="22"/>
        </w:rPr>
      </w:pPr>
    </w:p>
    <w:tbl>
      <w:tblPr>
        <w:tblStyle w:val="ac"/>
        <w:tblW w:w="0" w:type="auto"/>
        <w:tblLook w:val="04A0" w:firstRow="1" w:lastRow="0" w:firstColumn="1" w:lastColumn="0" w:noHBand="0" w:noVBand="1"/>
      </w:tblPr>
      <w:tblGrid>
        <w:gridCol w:w="1980"/>
        <w:gridCol w:w="7365"/>
      </w:tblGrid>
      <w:tr w:rsidR="00362053" w:rsidRPr="0016210C" w14:paraId="59590359" w14:textId="77777777" w:rsidTr="00F84E8A">
        <w:tc>
          <w:tcPr>
            <w:tcW w:w="1980" w:type="dxa"/>
          </w:tcPr>
          <w:p w14:paraId="0272F757"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Title:</w:t>
            </w:r>
          </w:p>
        </w:tc>
        <w:tc>
          <w:tcPr>
            <w:tcW w:w="7365" w:type="dxa"/>
          </w:tcPr>
          <w:p w14:paraId="0F876C78" w14:textId="3C1479C9" w:rsidR="00362053" w:rsidRPr="0016210C" w:rsidRDefault="00362053" w:rsidP="00F84E8A">
            <w:r w:rsidRPr="0016210C">
              <w:t>Record progress</w:t>
            </w:r>
          </w:p>
        </w:tc>
      </w:tr>
      <w:tr w:rsidR="00362053" w:rsidRPr="0016210C" w14:paraId="0F6C6116" w14:textId="77777777" w:rsidTr="00F84E8A">
        <w:tc>
          <w:tcPr>
            <w:tcW w:w="1980" w:type="dxa"/>
          </w:tcPr>
          <w:p w14:paraId="46E25050"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Aim:</w:t>
            </w:r>
          </w:p>
        </w:tc>
        <w:tc>
          <w:tcPr>
            <w:tcW w:w="7365" w:type="dxa"/>
          </w:tcPr>
          <w:p w14:paraId="732FE4E0" w14:textId="351CA572" w:rsidR="00362053" w:rsidRPr="0016210C" w:rsidRDefault="004C7AFF" w:rsidP="00F84E8A">
            <w:r>
              <w:t>To u</w:t>
            </w:r>
            <w:r w:rsidR="00906734">
              <w:t>pdate project completeness</w:t>
            </w:r>
          </w:p>
        </w:tc>
      </w:tr>
      <w:tr w:rsidR="00362053" w:rsidRPr="0016210C" w14:paraId="655E6D56" w14:textId="77777777" w:rsidTr="00F84E8A">
        <w:tc>
          <w:tcPr>
            <w:tcW w:w="1980" w:type="dxa"/>
          </w:tcPr>
          <w:p w14:paraId="26CB9E97"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6C8FD800" w14:textId="3A18B04B" w:rsidR="00362053" w:rsidRPr="0016210C" w:rsidRDefault="001D6F4A" w:rsidP="00F84E8A">
            <w:r w:rsidRPr="0016210C">
              <w:t xml:space="preserve">Team Member’s: </w:t>
            </w:r>
            <w:r w:rsidR="00D74886" w:rsidRPr="0016210C">
              <w:t>P</w:t>
            </w:r>
            <w:r w:rsidR="00906734">
              <w:t xml:space="preserve">roject </w:t>
            </w:r>
            <w:r w:rsidR="00D74886" w:rsidRPr="0016210C">
              <w:t>M</w:t>
            </w:r>
            <w:r w:rsidR="00906734">
              <w:t>anager</w:t>
            </w:r>
            <w:r w:rsidR="00D74886" w:rsidRPr="0016210C">
              <w:t>, T</w:t>
            </w:r>
            <w:r w:rsidR="00906734">
              <w:t xml:space="preserve">eam </w:t>
            </w:r>
            <w:r w:rsidR="00D74886" w:rsidRPr="0016210C">
              <w:t>L</w:t>
            </w:r>
            <w:r w:rsidR="00906734">
              <w:t>eader</w:t>
            </w:r>
            <w:r w:rsidR="00D74886" w:rsidRPr="0016210C">
              <w:t>, D</w:t>
            </w:r>
            <w:r w:rsidR="00906734">
              <w:t>eveloper</w:t>
            </w:r>
          </w:p>
        </w:tc>
      </w:tr>
      <w:tr w:rsidR="00362053" w:rsidRPr="0016210C" w14:paraId="201D9B26" w14:textId="77777777" w:rsidTr="00F84E8A">
        <w:tc>
          <w:tcPr>
            <w:tcW w:w="1980" w:type="dxa"/>
          </w:tcPr>
          <w:p w14:paraId="72956776"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Level:</w:t>
            </w:r>
          </w:p>
        </w:tc>
        <w:tc>
          <w:tcPr>
            <w:tcW w:w="7365" w:type="dxa"/>
          </w:tcPr>
          <w:p w14:paraId="68AF174C" w14:textId="6A32A28B" w:rsidR="00362053" w:rsidRPr="0016210C" w:rsidRDefault="003D3BEF" w:rsidP="00F84E8A">
            <w:r w:rsidRPr="0016210C">
              <w:t>Project</w:t>
            </w:r>
          </w:p>
        </w:tc>
      </w:tr>
      <w:tr w:rsidR="00362053" w:rsidRPr="0016210C" w14:paraId="175F5526" w14:textId="77777777" w:rsidTr="00F84E8A">
        <w:tc>
          <w:tcPr>
            <w:tcW w:w="1980" w:type="dxa"/>
          </w:tcPr>
          <w:p w14:paraId="2AD5C0CC"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65520A3B" w14:textId="18DB364B" w:rsidR="00362053" w:rsidRPr="0016210C" w:rsidRDefault="001D6F4A" w:rsidP="00F84E8A">
            <w:r w:rsidRPr="0016210C">
              <w:t>Team Member has assigned requirement/task as Owner or Executor</w:t>
            </w:r>
          </w:p>
        </w:tc>
      </w:tr>
      <w:tr w:rsidR="00362053" w:rsidRPr="0016210C" w14:paraId="013E610A" w14:textId="77777777" w:rsidTr="00F84E8A">
        <w:tc>
          <w:tcPr>
            <w:tcW w:w="1980" w:type="dxa"/>
          </w:tcPr>
          <w:p w14:paraId="3F5252DE"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Trigger:</w:t>
            </w:r>
          </w:p>
        </w:tc>
        <w:tc>
          <w:tcPr>
            <w:tcW w:w="7365" w:type="dxa"/>
          </w:tcPr>
          <w:p w14:paraId="5441F41A" w14:textId="0906553C" w:rsidR="00362053" w:rsidRPr="0016210C" w:rsidRDefault="001D6F4A" w:rsidP="00F84E8A">
            <w:r w:rsidRPr="0016210C">
              <w:t>Team Member</w:t>
            </w:r>
            <w:r w:rsidR="00D74886" w:rsidRPr="0016210C">
              <w:t xml:space="preserve"> did</w:t>
            </w:r>
            <w:r w:rsidRPr="0016210C">
              <w:t xml:space="preserve"> some </w:t>
            </w:r>
            <w:r w:rsidR="00D74886" w:rsidRPr="0016210C">
              <w:t>progress in requirement/task</w:t>
            </w:r>
          </w:p>
        </w:tc>
      </w:tr>
      <w:tr w:rsidR="00362053" w:rsidRPr="0016210C" w14:paraId="36F9BE87" w14:textId="77777777" w:rsidTr="00F84E8A">
        <w:tc>
          <w:tcPr>
            <w:tcW w:w="1980" w:type="dxa"/>
          </w:tcPr>
          <w:p w14:paraId="511D7D12"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782FD967" w14:textId="2BD420E7" w:rsidR="00362053" w:rsidRPr="0016210C" w:rsidRDefault="00D74886" w:rsidP="004F7969">
            <w:pPr>
              <w:pStyle w:val="ad"/>
              <w:numPr>
                <w:ilvl w:val="0"/>
                <w:numId w:val="7"/>
              </w:numPr>
            </w:pPr>
            <w:r w:rsidRPr="0016210C">
              <w:t xml:space="preserve">Team Member </w:t>
            </w:r>
            <w:r w:rsidR="001325F6" w:rsidRPr="0016210C">
              <w:t>picks requirement/task</w:t>
            </w:r>
          </w:p>
          <w:p w14:paraId="03FEFFDC" w14:textId="417FFF95" w:rsidR="001325F6" w:rsidRPr="0016210C" w:rsidRDefault="001325F6" w:rsidP="004F7969">
            <w:pPr>
              <w:pStyle w:val="ad"/>
              <w:numPr>
                <w:ilvl w:val="0"/>
                <w:numId w:val="7"/>
              </w:numPr>
            </w:pPr>
            <w:r w:rsidRPr="0016210C">
              <w:t>Team Member assign</w:t>
            </w:r>
            <w:r w:rsidR="00CF2A9A">
              <w:t>s</w:t>
            </w:r>
            <w:r w:rsidRPr="0016210C">
              <w:t xml:space="preserve"> new completeness % or accept</w:t>
            </w:r>
            <w:r w:rsidR="00610D4C">
              <w:t>s</w:t>
            </w:r>
            <w:r w:rsidRPr="0016210C">
              <w:t xml:space="preserve"> 100% completed requirement/task</w:t>
            </w:r>
          </w:p>
          <w:p w14:paraId="7296337A" w14:textId="06EF8CF3" w:rsidR="001325F6" w:rsidRPr="0016210C" w:rsidRDefault="001325F6" w:rsidP="004F7969">
            <w:pPr>
              <w:pStyle w:val="ad"/>
              <w:numPr>
                <w:ilvl w:val="0"/>
                <w:numId w:val="7"/>
              </w:numPr>
            </w:pPr>
            <w:r w:rsidRPr="0016210C">
              <w:t>Team Member saves changes for requirement/task</w:t>
            </w:r>
          </w:p>
          <w:p w14:paraId="562E2253" w14:textId="6C462155" w:rsidR="004F7969" w:rsidRPr="0016210C" w:rsidRDefault="004E1724" w:rsidP="004F7969">
            <w:pPr>
              <w:pStyle w:val="ad"/>
              <w:numPr>
                <w:ilvl w:val="0"/>
                <w:numId w:val="7"/>
              </w:numPr>
            </w:pPr>
            <w:r>
              <w:t>The s</w:t>
            </w:r>
            <w:r w:rsidR="004F7969" w:rsidRPr="0016210C">
              <w:t>ystem informs Team Leader about successful saving</w:t>
            </w:r>
          </w:p>
          <w:p w14:paraId="5EB44B83" w14:textId="77777777" w:rsidR="00362053" w:rsidRPr="0016210C" w:rsidRDefault="00362053" w:rsidP="00F84E8A">
            <w:pPr>
              <w:rPr>
                <w:rStyle w:val="af3"/>
              </w:rPr>
            </w:pPr>
            <w:r w:rsidRPr="0016210C">
              <w:rPr>
                <w:rStyle w:val="af3"/>
              </w:rPr>
              <w:t>Post conditions:</w:t>
            </w:r>
          </w:p>
          <w:p w14:paraId="45C1CD9C" w14:textId="14253B24" w:rsidR="007E12C4" w:rsidRPr="0016210C" w:rsidRDefault="007E12C4" w:rsidP="00F84E8A">
            <w:r>
              <w:t xml:space="preserve">If the task has 100%, it </w:t>
            </w:r>
            <w:proofErr w:type="gramStart"/>
            <w:r>
              <w:t>gets</w:t>
            </w:r>
            <w:proofErr w:type="gramEnd"/>
            <w:r>
              <w:t xml:space="preserve"> ‘done’ status. </w:t>
            </w:r>
          </w:p>
        </w:tc>
      </w:tr>
      <w:tr w:rsidR="00362053" w:rsidRPr="0016210C" w14:paraId="400F167C" w14:textId="77777777" w:rsidTr="00F84E8A">
        <w:tc>
          <w:tcPr>
            <w:tcW w:w="1980" w:type="dxa"/>
          </w:tcPr>
          <w:p w14:paraId="260F0741" w14:textId="16E9232B" w:rsidR="00362053" w:rsidRPr="00906734" w:rsidRDefault="00362053" w:rsidP="00906734">
            <w:pPr>
              <w:pStyle w:val="af5"/>
            </w:pPr>
            <w:r w:rsidRPr="00906734">
              <w:rPr>
                <w:rStyle w:val="af3"/>
                <w:rFonts w:ascii="Arial" w:hAnsi="Arial"/>
                <w:b/>
                <w:sz w:val="22"/>
              </w:rPr>
              <w:t>Alternative scenarios:</w:t>
            </w:r>
          </w:p>
        </w:tc>
        <w:tc>
          <w:tcPr>
            <w:tcW w:w="7365" w:type="dxa"/>
          </w:tcPr>
          <w:p w14:paraId="5DE321FA" w14:textId="77777777" w:rsidR="004F7969" w:rsidRPr="0016210C" w:rsidRDefault="004F7969" w:rsidP="004C7AFF">
            <w:pPr>
              <w:pStyle w:val="ad"/>
              <w:numPr>
                <w:ilvl w:val="0"/>
                <w:numId w:val="40"/>
              </w:numPr>
            </w:pPr>
            <w:r w:rsidRPr="0016210C">
              <w:t>Team Leader saves changes for requirement/task</w:t>
            </w:r>
          </w:p>
          <w:p w14:paraId="67C1C193" w14:textId="0C1AF162" w:rsidR="0016210C" w:rsidRPr="004C7AFF" w:rsidRDefault="004F7969" w:rsidP="004C7AFF">
            <w:pPr>
              <w:pStyle w:val="ad"/>
              <w:numPr>
                <w:ilvl w:val="0"/>
                <w:numId w:val="40"/>
              </w:numPr>
              <w:rPr>
                <w:rStyle w:val="af3"/>
                <w:rFonts w:ascii="Arial" w:hAnsi="Arial" w:cs="Arial"/>
                <w:b w:val="0"/>
                <w:sz w:val="22"/>
              </w:rPr>
            </w:pPr>
            <w:r w:rsidRPr="0016210C">
              <w:t xml:space="preserve">System shows </w:t>
            </w:r>
            <w:r w:rsidR="0016210C">
              <w:t>appropriated</w:t>
            </w:r>
            <w:r w:rsidRPr="0016210C">
              <w:t xml:space="preserve"> error</w:t>
            </w:r>
            <w:r w:rsidR="0016210C">
              <w:t xml:space="preserve"> message </w:t>
            </w:r>
            <w:r w:rsidRPr="0016210C">
              <w:t>and advices to retry</w:t>
            </w:r>
            <w:r w:rsidR="0016210C">
              <w:t xml:space="preserve"> saving</w:t>
            </w:r>
          </w:p>
          <w:p w14:paraId="7B1DC4AD" w14:textId="0B6A9979" w:rsidR="00362053" w:rsidRPr="0016210C" w:rsidRDefault="00362053" w:rsidP="00BA185A"/>
        </w:tc>
      </w:tr>
    </w:tbl>
    <w:p w14:paraId="68BD48E4" w14:textId="596AB14E" w:rsidR="004F7969" w:rsidRDefault="004F7969">
      <w:pPr>
        <w:rPr>
          <w:color w:val="000000"/>
        </w:rPr>
      </w:pPr>
    </w:p>
    <w:p w14:paraId="4AAFA227" w14:textId="77777777" w:rsidR="005A7DAE" w:rsidRPr="0016210C" w:rsidRDefault="005A7DAE">
      <w:pPr>
        <w:rPr>
          <w:color w:val="000000"/>
        </w:rPr>
      </w:pPr>
    </w:p>
    <w:tbl>
      <w:tblPr>
        <w:tblStyle w:val="ac"/>
        <w:tblW w:w="0" w:type="auto"/>
        <w:tblLook w:val="04A0" w:firstRow="1" w:lastRow="0" w:firstColumn="1" w:lastColumn="0" w:noHBand="0" w:noVBand="1"/>
      </w:tblPr>
      <w:tblGrid>
        <w:gridCol w:w="1980"/>
        <w:gridCol w:w="7365"/>
      </w:tblGrid>
      <w:tr w:rsidR="004F7969" w:rsidRPr="0016210C" w14:paraId="30C4CF0A" w14:textId="77777777" w:rsidTr="00F84E8A">
        <w:tc>
          <w:tcPr>
            <w:tcW w:w="1980" w:type="dxa"/>
          </w:tcPr>
          <w:p w14:paraId="155F9D26"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Title:</w:t>
            </w:r>
          </w:p>
        </w:tc>
        <w:tc>
          <w:tcPr>
            <w:tcW w:w="7365" w:type="dxa"/>
          </w:tcPr>
          <w:p w14:paraId="101C8270" w14:textId="42286086" w:rsidR="004F7969" w:rsidRPr="0016210C" w:rsidRDefault="009C6116" w:rsidP="00F84E8A">
            <w:r>
              <w:t>Assign</w:t>
            </w:r>
          </w:p>
        </w:tc>
      </w:tr>
      <w:tr w:rsidR="004F7969" w:rsidRPr="0016210C" w14:paraId="5BEB9DBD" w14:textId="77777777" w:rsidTr="00F84E8A">
        <w:tc>
          <w:tcPr>
            <w:tcW w:w="1980" w:type="dxa"/>
          </w:tcPr>
          <w:p w14:paraId="09478FFF"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Aim:</w:t>
            </w:r>
          </w:p>
        </w:tc>
        <w:tc>
          <w:tcPr>
            <w:tcW w:w="7365" w:type="dxa"/>
          </w:tcPr>
          <w:p w14:paraId="358F5C4E" w14:textId="5573A41F" w:rsidR="00A77C4B" w:rsidRPr="0016210C" w:rsidRDefault="009C6116" w:rsidP="00A77C4B">
            <w:pPr>
              <w:spacing w:after="11" w:line="271" w:lineRule="auto"/>
            </w:pPr>
            <w:r>
              <w:t>To assign</w:t>
            </w:r>
            <w:r w:rsidR="00A77C4B" w:rsidRPr="0016210C">
              <w:t xml:space="preserve"> requirements/tasks from sprint backlog to team members</w:t>
            </w:r>
          </w:p>
          <w:p w14:paraId="196BE98E" w14:textId="77777777" w:rsidR="004F7969" w:rsidRPr="0016210C" w:rsidRDefault="004F7969" w:rsidP="00F84E8A"/>
        </w:tc>
      </w:tr>
      <w:tr w:rsidR="004F7969" w:rsidRPr="0016210C" w14:paraId="1F4DC52B" w14:textId="77777777" w:rsidTr="00F84E8A">
        <w:tc>
          <w:tcPr>
            <w:tcW w:w="1980" w:type="dxa"/>
          </w:tcPr>
          <w:p w14:paraId="35A41710"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73159DA5" w14:textId="1A95925D" w:rsidR="004F7969" w:rsidRPr="0016210C" w:rsidRDefault="00A77C4B" w:rsidP="00A77C4B">
            <w:r w:rsidRPr="0016210C">
              <w:t>Owner</w:t>
            </w:r>
            <w:r w:rsidR="00906734">
              <w:t xml:space="preserve"> (Project Manager or Team Leader)</w:t>
            </w:r>
          </w:p>
        </w:tc>
      </w:tr>
      <w:tr w:rsidR="004F7969" w:rsidRPr="0016210C" w14:paraId="7C3F3C93" w14:textId="77777777" w:rsidTr="00F84E8A">
        <w:tc>
          <w:tcPr>
            <w:tcW w:w="1980" w:type="dxa"/>
          </w:tcPr>
          <w:p w14:paraId="0591D0C6"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Level:</w:t>
            </w:r>
          </w:p>
        </w:tc>
        <w:tc>
          <w:tcPr>
            <w:tcW w:w="7365" w:type="dxa"/>
          </w:tcPr>
          <w:p w14:paraId="460300B7" w14:textId="6E9E3C37" w:rsidR="004F7969" w:rsidRPr="0016210C" w:rsidRDefault="00A77C4B" w:rsidP="00F84E8A">
            <w:r w:rsidRPr="0016210C">
              <w:t>Project</w:t>
            </w:r>
          </w:p>
        </w:tc>
      </w:tr>
      <w:tr w:rsidR="004F7969" w:rsidRPr="0016210C" w14:paraId="532EF0D7" w14:textId="77777777" w:rsidTr="00F84E8A">
        <w:tc>
          <w:tcPr>
            <w:tcW w:w="1980" w:type="dxa"/>
          </w:tcPr>
          <w:p w14:paraId="2103DA47"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2BD98779" w14:textId="51FB531B" w:rsidR="004F7969" w:rsidRPr="0016210C" w:rsidRDefault="0016210C" w:rsidP="00F84E8A">
            <w:r w:rsidRPr="0016210C">
              <w:t>Project Manager formed sprint backlog</w:t>
            </w:r>
            <w:r w:rsidR="00D6785D">
              <w:t>; the task/requirement already exists</w:t>
            </w:r>
          </w:p>
        </w:tc>
      </w:tr>
      <w:tr w:rsidR="004F7969" w:rsidRPr="0016210C" w14:paraId="1733F22D" w14:textId="77777777" w:rsidTr="00F84E8A">
        <w:tc>
          <w:tcPr>
            <w:tcW w:w="1980" w:type="dxa"/>
          </w:tcPr>
          <w:p w14:paraId="4ADA57AC"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Trigger:</w:t>
            </w:r>
          </w:p>
        </w:tc>
        <w:tc>
          <w:tcPr>
            <w:tcW w:w="7365" w:type="dxa"/>
          </w:tcPr>
          <w:p w14:paraId="35624D15" w14:textId="1346B030" w:rsidR="004F7969" w:rsidRPr="0016210C" w:rsidRDefault="0016210C" w:rsidP="00F84E8A">
            <w:r w:rsidRPr="0016210C">
              <w:t xml:space="preserve">Owner decided to </w:t>
            </w:r>
            <w:r w:rsidR="00597154" w:rsidRPr="0016210C">
              <w:t>delegate</w:t>
            </w:r>
            <w:r w:rsidRPr="0016210C">
              <w:t xml:space="preserve"> a requirement/task</w:t>
            </w:r>
          </w:p>
        </w:tc>
      </w:tr>
      <w:tr w:rsidR="004F7969" w:rsidRPr="0016210C" w14:paraId="7D50BEFD" w14:textId="77777777" w:rsidTr="00F84E8A">
        <w:tc>
          <w:tcPr>
            <w:tcW w:w="1980" w:type="dxa"/>
          </w:tcPr>
          <w:p w14:paraId="3EDE7021"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2BCC94ED" w14:textId="36C19B30" w:rsidR="00B216A3" w:rsidRDefault="00FA4478" w:rsidP="0016210C">
            <w:pPr>
              <w:pStyle w:val="ad"/>
              <w:numPr>
                <w:ilvl w:val="0"/>
                <w:numId w:val="11"/>
              </w:numPr>
            </w:pPr>
            <w:r>
              <w:t xml:space="preserve">Owner </w:t>
            </w:r>
            <w:r w:rsidR="00B216A3">
              <w:t xml:space="preserve">picks preferred </w:t>
            </w:r>
            <w:r w:rsidR="00B216A3" w:rsidRPr="0016210C">
              <w:t>requirement/task</w:t>
            </w:r>
          </w:p>
          <w:p w14:paraId="3A2C84EA" w14:textId="5A06A121" w:rsidR="004F7969" w:rsidRDefault="00B216A3" w:rsidP="0016210C">
            <w:pPr>
              <w:pStyle w:val="ad"/>
              <w:numPr>
                <w:ilvl w:val="0"/>
                <w:numId w:val="11"/>
              </w:numPr>
            </w:pPr>
            <w:r>
              <w:t>Owner selects</w:t>
            </w:r>
            <w:r w:rsidR="00FA4478">
              <w:t xml:space="preserve"> Executor from Team Members</w:t>
            </w:r>
          </w:p>
          <w:p w14:paraId="7A0572FD" w14:textId="6D0A2503" w:rsidR="00AE365E" w:rsidRPr="00391E9B" w:rsidRDefault="00C80247" w:rsidP="00F84E8A">
            <w:pPr>
              <w:pStyle w:val="ad"/>
              <w:numPr>
                <w:ilvl w:val="0"/>
                <w:numId w:val="11"/>
              </w:numPr>
              <w:rPr>
                <w:rStyle w:val="af3"/>
                <w:rFonts w:ascii="Arial" w:hAnsi="Arial" w:cs="Arial"/>
                <w:b w:val="0"/>
                <w:sz w:val="22"/>
              </w:rPr>
            </w:pPr>
            <w:r>
              <w:t>System</w:t>
            </w:r>
            <w:r w:rsidR="005804BC">
              <w:t xml:space="preserve"> sends notification</w:t>
            </w:r>
            <w:r>
              <w:t xml:space="preserve"> about delegation to Executor</w:t>
            </w:r>
          </w:p>
          <w:p w14:paraId="58F3C5AB" w14:textId="77777777" w:rsidR="004F7969" w:rsidRPr="0016210C" w:rsidRDefault="004F7969" w:rsidP="00F84E8A">
            <w:pPr>
              <w:rPr>
                <w:rStyle w:val="af3"/>
              </w:rPr>
            </w:pPr>
            <w:r w:rsidRPr="0016210C">
              <w:rPr>
                <w:rStyle w:val="af3"/>
              </w:rPr>
              <w:t>Post conditions:</w:t>
            </w:r>
          </w:p>
          <w:p w14:paraId="1AF327F6" w14:textId="37D98498" w:rsidR="004F7969" w:rsidRPr="0016210C" w:rsidRDefault="009614E2" w:rsidP="00F84E8A">
            <w:r>
              <w:t xml:space="preserve">Executor has new </w:t>
            </w:r>
            <w:r w:rsidRPr="0016210C">
              <w:t>requirement/task</w:t>
            </w:r>
            <w:r>
              <w:t xml:space="preserve"> to do</w:t>
            </w:r>
          </w:p>
        </w:tc>
      </w:tr>
    </w:tbl>
    <w:p w14:paraId="2D2D3908" w14:textId="77777777" w:rsidR="004F7969" w:rsidRPr="0016210C" w:rsidRDefault="004F7969" w:rsidP="00362053">
      <w:pPr>
        <w:pStyle w:val="1Einrckung"/>
      </w:pPr>
    </w:p>
    <w:tbl>
      <w:tblPr>
        <w:tblStyle w:val="ac"/>
        <w:tblW w:w="0" w:type="auto"/>
        <w:tblLook w:val="04A0" w:firstRow="1" w:lastRow="0" w:firstColumn="1" w:lastColumn="0" w:noHBand="0" w:noVBand="1"/>
      </w:tblPr>
      <w:tblGrid>
        <w:gridCol w:w="1980"/>
        <w:gridCol w:w="7365"/>
      </w:tblGrid>
      <w:tr w:rsidR="00F84E8A" w:rsidRPr="0016210C" w14:paraId="2012D0A8" w14:textId="77777777" w:rsidTr="00F84E8A">
        <w:tc>
          <w:tcPr>
            <w:tcW w:w="1980" w:type="dxa"/>
          </w:tcPr>
          <w:p w14:paraId="1B6E2FAB" w14:textId="77777777" w:rsidR="00F84E8A" w:rsidRPr="00906734" w:rsidRDefault="00F84E8A" w:rsidP="00906734">
            <w:pPr>
              <w:pStyle w:val="af5"/>
              <w:rPr>
                <w:rStyle w:val="af3"/>
                <w:rFonts w:ascii="Arial" w:hAnsi="Arial"/>
                <w:b/>
                <w:sz w:val="22"/>
              </w:rPr>
            </w:pPr>
            <w:r w:rsidRPr="00906734">
              <w:rPr>
                <w:rStyle w:val="af3"/>
                <w:rFonts w:ascii="Arial" w:hAnsi="Arial"/>
                <w:b/>
                <w:sz w:val="22"/>
              </w:rPr>
              <w:lastRenderedPageBreak/>
              <w:t>Title:</w:t>
            </w:r>
          </w:p>
        </w:tc>
        <w:tc>
          <w:tcPr>
            <w:tcW w:w="7365" w:type="dxa"/>
          </w:tcPr>
          <w:p w14:paraId="6D27847E" w14:textId="434D1C09" w:rsidR="00F84E8A" w:rsidRPr="00F84E8A" w:rsidRDefault="00F84E8A" w:rsidP="00F84E8A">
            <w:r>
              <w:t>Track progress</w:t>
            </w:r>
          </w:p>
        </w:tc>
      </w:tr>
      <w:tr w:rsidR="00F84E8A" w:rsidRPr="0016210C" w14:paraId="589A7B16" w14:textId="77777777" w:rsidTr="00F84E8A">
        <w:tc>
          <w:tcPr>
            <w:tcW w:w="1980" w:type="dxa"/>
          </w:tcPr>
          <w:p w14:paraId="0CDB92AE"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Aim:</w:t>
            </w:r>
          </w:p>
        </w:tc>
        <w:tc>
          <w:tcPr>
            <w:tcW w:w="7365" w:type="dxa"/>
          </w:tcPr>
          <w:p w14:paraId="5E96C1ED" w14:textId="77EF0225" w:rsidR="00F84E8A" w:rsidRPr="0079238C" w:rsidRDefault="009D7A61" w:rsidP="00F84E8A">
            <w:r>
              <w:t>To s</w:t>
            </w:r>
            <w:r w:rsidR="00F84E8A">
              <w:t xml:space="preserve">ee how project is </w:t>
            </w:r>
            <w:r w:rsidR="00A7371E">
              <w:t xml:space="preserve">going on time, </w:t>
            </w:r>
            <w:r w:rsidR="00CD674F">
              <w:t xml:space="preserve">the remain aware of </w:t>
            </w:r>
            <w:r w:rsidR="00EE617C">
              <w:t xml:space="preserve">teamwork </w:t>
            </w:r>
          </w:p>
        </w:tc>
      </w:tr>
      <w:tr w:rsidR="00F84E8A" w:rsidRPr="0016210C" w14:paraId="6BA589FE" w14:textId="77777777" w:rsidTr="00F84E8A">
        <w:tc>
          <w:tcPr>
            <w:tcW w:w="1980" w:type="dxa"/>
          </w:tcPr>
          <w:p w14:paraId="012AEB61"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66948B01" w14:textId="44EC836B" w:rsidR="00F84E8A" w:rsidRPr="0016210C" w:rsidRDefault="00F84E8A" w:rsidP="00F84E8A">
            <w:r w:rsidRPr="0016210C">
              <w:t>Team Member’s: P</w:t>
            </w:r>
            <w:r w:rsidR="00906734">
              <w:t xml:space="preserve">roject </w:t>
            </w:r>
            <w:r w:rsidRPr="0016210C">
              <w:t>M</w:t>
            </w:r>
            <w:r w:rsidR="00906734">
              <w:t>anager</w:t>
            </w:r>
            <w:r w:rsidRPr="0016210C">
              <w:t>, T</w:t>
            </w:r>
            <w:r w:rsidR="00906734">
              <w:t xml:space="preserve">eam </w:t>
            </w:r>
            <w:r w:rsidRPr="0016210C">
              <w:t>L</w:t>
            </w:r>
            <w:r w:rsidR="00906734">
              <w:t>eader</w:t>
            </w:r>
            <w:r w:rsidRPr="0016210C">
              <w:t>, D</w:t>
            </w:r>
            <w:r w:rsidR="00906734">
              <w:t>eveloper</w:t>
            </w:r>
          </w:p>
        </w:tc>
      </w:tr>
      <w:tr w:rsidR="00F84E8A" w:rsidRPr="0016210C" w14:paraId="46AA9DF5" w14:textId="77777777" w:rsidTr="00F84E8A">
        <w:tc>
          <w:tcPr>
            <w:tcW w:w="1980" w:type="dxa"/>
          </w:tcPr>
          <w:p w14:paraId="48ABB867"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Level:</w:t>
            </w:r>
          </w:p>
        </w:tc>
        <w:tc>
          <w:tcPr>
            <w:tcW w:w="7365" w:type="dxa"/>
          </w:tcPr>
          <w:p w14:paraId="7ECE2D3E" w14:textId="77777777" w:rsidR="00F84E8A" w:rsidRPr="0016210C" w:rsidRDefault="00F84E8A" w:rsidP="00F84E8A">
            <w:r w:rsidRPr="0016210C">
              <w:t>Project</w:t>
            </w:r>
          </w:p>
        </w:tc>
      </w:tr>
      <w:tr w:rsidR="00F84E8A" w:rsidRPr="0016210C" w14:paraId="10527268" w14:textId="77777777" w:rsidTr="00F84E8A">
        <w:tc>
          <w:tcPr>
            <w:tcW w:w="1980" w:type="dxa"/>
          </w:tcPr>
          <w:p w14:paraId="1A7A925A"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6B4D5212" w14:textId="2BC8D296" w:rsidR="00F84E8A" w:rsidRPr="0016210C" w:rsidRDefault="00477580" w:rsidP="00F84E8A">
            <w:r>
              <w:t>Project has at least one requirement or task</w:t>
            </w:r>
          </w:p>
        </w:tc>
      </w:tr>
      <w:tr w:rsidR="00F84E8A" w:rsidRPr="0016210C" w14:paraId="78FB4938" w14:textId="77777777" w:rsidTr="00F84E8A">
        <w:tc>
          <w:tcPr>
            <w:tcW w:w="1980" w:type="dxa"/>
          </w:tcPr>
          <w:p w14:paraId="45FBA89E"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Trigger:</w:t>
            </w:r>
          </w:p>
        </w:tc>
        <w:tc>
          <w:tcPr>
            <w:tcW w:w="7365" w:type="dxa"/>
          </w:tcPr>
          <w:p w14:paraId="62808F03" w14:textId="3C0AD5CE" w:rsidR="00F84E8A" w:rsidRPr="0016210C" w:rsidRDefault="00F84E8A" w:rsidP="00477580">
            <w:r w:rsidRPr="0016210C">
              <w:t xml:space="preserve">Team Member </w:t>
            </w:r>
            <w:r w:rsidR="00477580">
              <w:t>decided to see how project is going on time</w:t>
            </w:r>
          </w:p>
        </w:tc>
      </w:tr>
      <w:tr w:rsidR="00F84E8A" w:rsidRPr="0016210C" w14:paraId="5431E88C" w14:textId="77777777" w:rsidTr="00F84E8A">
        <w:tc>
          <w:tcPr>
            <w:tcW w:w="1980" w:type="dxa"/>
          </w:tcPr>
          <w:p w14:paraId="5B34CF18"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13F9BF56" w14:textId="78AE5C19" w:rsidR="00F84E8A" w:rsidRPr="0016210C" w:rsidRDefault="008B1815" w:rsidP="008B1815">
            <w:pPr>
              <w:pStyle w:val="ad"/>
              <w:numPr>
                <w:ilvl w:val="0"/>
                <w:numId w:val="14"/>
              </w:numPr>
            </w:pPr>
            <w:r>
              <w:t>Team Member opens project’s/sprint’s backlog</w:t>
            </w:r>
          </w:p>
          <w:p w14:paraId="6F2E0421" w14:textId="2EE9E8E7" w:rsidR="00F84E8A" w:rsidRPr="0016210C" w:rsidRDefault="00F84E8A" w:rsidP="008B1815">
            <w:pPr>
              <w:pStyle w:val="ad"/>
              <w:numPr>
                <w:ilvl w:val="0"/>
                <w:numId w:val="14"/>
              </w:numPr>
            </w:pPr>
            <w:r w:rsidRPr="0016210C">
              <w:t xml:space="preserve">Team Member </w:t>
            </w:r>
            <w:r w:rsidR="008B1815">
              <w:t>watch for</w:t>
            </w:r>
            <w:r w:rsidR="00A83009">
              <w:t xml:space="preserve"> requirements</w:t>
            </w:r>
            <w:r w:rsidR="0007083D">
              <w:t>/tasks</w:t>
            </w:r>
            <w:r w:rsidR="00A83009">
              <w:t xml:space="preserve"> statuses</w:t>
            </w:r>
          </w:p>
          <w:p w14:paraId="5361678A" w14:textId="54636793" w:rsidR="00F84E8A" w:rsidRPr="0016210C" w:rsidRDefault="00F84E8A" w:rsidP="008B1815">
            <w:pPr>
              <w:pStyle w:val="ad"/>
              <w:numPr>
                <w:ilvl w:val="0"/>
                <w:numId w:val="14"/>
              </w:numPr>
            </w:pPr>
            <w:r w:rsidRPr="0016210C">
              <w:t>Team Member</w:t>
            </w:r>
            <w:r w:rsidR="00C01795">
              <w:t xml:space="preserve"> builds burnt-down chart or watches for another statistical instrument</w:t>
            </w:r>
            <w:r w:rsidRPr="0016210C">
              <w:t xml:space="preserve"> </w:t>
            </w:r>
            <w:r w:rsidR="0007083D">
              <w:t xml:space="preserve">(if </w:t>
            </w:r>
            <w:r w:rsidR="00C01795">
              <w:t>available</w:t>
            </w:r>
            <w:r w:rsidR="0007083D">
              <w:t>)</w:t>
            </w:r>
          </w:p>
          <w:p w14:paraId="3EF19019" w14:textId="13EB03CE" w:rsidR="00F84E8A" w:rsidRPr="0016210C" w:rsidRDefault="00F84E8A" w:rsidP="00BA185A"/>
        </w:tc>
      </w:tr>
    </w:tbl>
    <w:p w14:paraId="33B53B45" w14:textId="77777777" w:rsidR="005A7DAE" w:rsidRDefault="005A7DAE"/>
    <w:tbl>
      <w:tblPr>
        <w:tblStyle w:val="ac"/>
        <w:tblW w:w="0" w:type="auto"/>
        <w:tblLook w:val="04A0" w:firstRow="1" w:lastRow="0" w:firstColumn="1" w:lastColumn="0" w:noHBand="0" w:noVBand="1"/>
      </w:tblPr>
      <w:tblGrid>
        <w:gridCol w:w="1980"/>
        <w:gridCol w:w="7365"/>
      </w:tblGrid>
      <w:tr w:rsidR="00930CA4" w:rsidRPr="0016210C" w14:paraId="2E5E07C9" w14:textId="77777777" w:rsidTr="002947D3">
        <w:tc>
          <w:tcPr>
            <w:tcW w:w="1980" w:type="dxa"/>
          </w:tcPr>
          <w:p w14:paraId="232D5FC2"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Title:</w:t>
            </w:r>
          </w:p>
        </w:tc>
        <w:tc>
          <w:tcPr>
            <w:tcW w:w="7365" w:type="dxa"/>
          </w:tcPr>
          <w:p w14:paraId="1EBF5CF6" w14:textId="5A8C9799" w:rsidR="00930CA4" w:rsidRPr="0016210C" w:rsidRDefault="007C2F3B" w:rsidP="002947D3">
            <w:r>
              <w:t>Accept completed</w:t>
            </w:r>
          </w:p>
        </w:tc>
      </w:tr>
      <w:tr w:rsidR="00930CA4" w:rsidRPr="0016210C" w14:paraId="5A8576EA" w14:textId="77777777" w:rsidTr="002947D3">
        <w:tc>
          <w:tcPr>
            <w:tcW w:w="1980" w:type="dxa"/>
          </w:tcPr>
          <w:p w14:paraId="685D6942"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Aim:</w:t>
            </w:r>
          </w:p>
        </w:tc>
        <w:tc>
          <w:tcPr>
            <w:tcW w:w="7365" w:type="dxa"/>
          </w:tcPr>
          <w:p w14:paraId="1B038CCF" w14:textId="1BA6A2DC" w:rsidR="007C2F3B" w:rsidRPr="007C2F3B" w:rsidRDefault="00CD505B" w:rsidP="007C2F3B">
            <w:pPr>
              <w:spacing w:after="11" w:line="271" w:lineRule="auto"/>
            </w:pPr>
            <w:r>
              <w:t>To c</w:t>
            </w:r>
            <w:r w:rsidR="007C2F3B">
              <w:t>heck</w:t>
            </w:r>
            <w:r w:rsidR="007C2F3B" w:rsidRPr="0079238C">
              <w:t xml:space="preserve"> </w:t>
            </w:r>
            <w:r w:rsidR="007C2F3B">
              <w:t>and confirm</w:t>
            </w:r>
            <w:r w:rsidR="007C2F3B" w:rsidRPr="007C2F3B">
              <w:t xml:space="preserve"> completeness of delegated requirements/tasks</w:t>
            </w:r>
          </w:p>
          <w:p w14:paraId="1319A96D" w14:textId="77777777" w:rsidR="00930CA4" w:rsidRPr="0016210C" w:rsidRDefault="00930CA4" w:rsidP="002947D3"/>
        </w:tc>
      </w:tr>
      <w:tr w:rsidR="00930CA4" w:rsidRPr="0016210C" w14:paraId="7BBCAA32" w14:textId="77777777" w:rsidTr="002947D3">
        <w:tc>
          <w:tcPr>
            <w:tcW w:w="1980" w:type="dxa"/>
          </w:tcPr>
          <w:p w14:paraId="589016C0"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2AC5A7A2" w14:textId="2E93912F" w:rsidR="00930CA4" w:rsidRPr="0016210C" w:rsidRDefault="007C2F3B" w:rsidP="002947D3">
            <w:r>
              <w:t>Owner</w:t>
            </w:r>
            <w:r w:rsidR="00906734">
              <w:t xml:space="preserve"> (Project Manager or Team Leader)</w:t>
            </w:r>
          </w:p>
        </w:tc>
      </w:tr>
      <w:tr w:rsidR="00930CA4" w:rsidRPr="0016210C" w14:paraId="2CA5534B" w14:textId="77777777" w:rsidTr="002947D3">
        <w:tc>
          <w:tcPr>
            <w:tcW w:w="1980" w:type="dxa"/>
          </w:tcPr>
          <w:p w14:paraId="0FDA30C9"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Level:</w:t>
            </w:r>
          </w:p>
        </w:tc>
        <w:tc>
          <w:tcPr>
            <w:tcW w:w="7365" w:type="dxa"/>
          </w:tcPr>
          <w:p w14:paraId="408E42CC" w14:textId="77777777" w:rsidR="00930CA4" w:rsidRPr="0016210C" w:rsidRDefault="00930CA4" w:rsidP="002947D3">
            <w:r w:rsidRPr="0016210C">
              <w:t>Project</w:t>
            </w:r>
          </w:p>
        </w:tc>
      </w:tr>
      <w:tr w:rsidR="00930CA4" w:rsidRPr="0016210C" w14:paraId="231D0EDC" w14:textId="77777777" w:rsidTr="002947D3">
        <w:tc>
          <w:tcPr>
            <w:tcW w:w="1980" w:type="dxa"/>
          </w:tcPr>
          <w:p w14:paraId="5D792D26"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0CC600E5" w14:textId="11F616B7" w:rsidR="00930CA4" w:rsidRPr="0016210C" w:rsidRDefault="0009206F" w:rsidP="0009206F">
            <w:r>
              <w:t>Executor accepted requirement/task delegation</w:t>
            </w:r>
            <w:r w:rsidR="00930CA4">
              <w:t xml:space="preserve"> </w:t>
            </w:r>
          </w:p>
        </w:tc>
      </w:tr>
      <w:tr w:rsidR="00930CA4" w:rsidRPr="0016210C" w14:paraId="4EDF8684" w14:textId="77777777" w:rsidTr="002947D3">
        <w:tc>
          <w:tcPr>
            <w:tcW w:w="1980" w:type="dxa"/>
          </w:tcPr>
          <w:p w14:paraId="2CCFD435"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Trigger:</w:t>
            </w:r>
          </w:p>
        </w:tc>
        <w:tc>
          <w:tcPr>
            <w:tcW w:w="7365" w:type="dxa"/>
          </w:tcPr>
          <w:p w14:paraId="3C0CB744" w14:textId="2C20FD86" w:rsidR="00930CA4" w:rsidRPr="0016210C" w:rsidRDefault="00930CA4" w:rsidP="002947D3">
            <w:r>
              <w:t>Executor</w:t>
            </w:r>
            <w:r w:rsidR="0009206F">
              <w:t xml:space="preserve"> record 100% progress (</w:t>
            </w:r>
            <w:r w:rsidR="002C5BCF">
              <w:t>‘completed’</w:t>
            </w:r>
            <w:r w:rsidR="0009206F">
              <w:t xml:space="preserve"> status) to </w:t>
            </w:r>
            <w:r w:rsidR="002C5BCF">
              <w:t>delegated requirement/task</w:t>
            </w:r>
          </w:p>
        </w:tc>
      </w:tr>
      <w:tr w:rsidR="00930CA4" w:rsidRPr="0016210C" w14:paraId="32097D8C" w14:textId="77777777" w:rsidTr="002947D3">
        <w:tc>
          <w:tcPr>
            <w:tcW w:w="1980" w:type="dxa"/>
          </w:tcPr>
          <w:p w14:paraId="7038557C"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3C346697" w14:textId="35E03C0B" w:rsidR="00930CA4" w:rsidRDefault="00D4398F" w:rsidP="002C5BCF">
            <w:pPr>
              <w:pStyle w:val="ad"/>
              <w:numPr>
                <w:ilvl w:val="0"/>
                <w:numId w:val="19"/>
              </w:numPr>
            </w:pPr>
            <w:r>
              <w:t>System sent notification</w:t>
            </w:r>
            <w:r w:rsidR="006C4452">
              <w:t xml:space="preserve"> to Owner about</w:t>
            </w:r>
            <w:r>
              <w:t xml:space="preserve"> end of requirement/task </w:t>
            </w:r>
          </w:p>
          <w:p w14:paraId="4150821A" w14:textId="4160AF82" w:rsidR="00930CA4" w:rsidRDefault="00881E40" w:rsidP="002C5BCF">
            <w:pPr>
              <w:pStyle w:val="ad"/>
              <w:numPr>
                <w:ilvl w:val="0"/>
                <w:numId w:val="19"/>
              </w:numPr>
            </w:pPr>
            <w:r>
              <w:t>Owner checks completed work</w:t>
            </w:r>
          </w:p>
          <w:p w14:paraId="489BF1B7" w14:textId="44F72E77" w:rsidR="00930CA4" w:rsidRDefault="00307056" w:rsidP="002C5BCF">
            <w:pPr>
              <w:pStyle w:val="ad"/>
              <w:numPr>
                <w:ilvl w:val="0"/>
                <w:numId w:val="19"/>
              </w:numPr>
            </w:pPr>
            <w:r>
              <w:t>Owner accept completed requirement/task</w:t>
            </w:r>
          </w:p>
          <w:p w14:paraId="785ABD42" w14:textId="0960B8A7" w:rsidR="00DD14F0" w:rsidRPr="00C61A25" w:rsidRDefault="00DD14F0" w:rsidP="002C5BCF">
            <w:pPr>
              <w:pStyle w:val="ad"/>
              <w:numPr>
                <w:ilvl w:val="0"/>
                <w:numId w:val="19"/>
              </w:numPr>
            </w:pPr>
            <w:r>
              <w:t>Executor</w:t>
            </w:r>
            <w:r w:rsidR="000846B5">
              <w:t xml:space="preserve"> gets</w:t>
            </w:r>
            <w:r>
              <w:t xml:space="preserve"> </w:t>
            </w:r>
            <w:r w:rsidR="000846B5">
              <w:t xml:space="preserve">requirement’s/task’s </w:t>
            </w:r>
            <w:r>
              <w:t>complexity ‘points’</w:t>
            </w:r>
          </w:p>
          <w:p w14:paraId="2194E441" w14:textId="77777777" w:rsidR="00930CA4" w:rsidRPr="0016210C" w:rsidRDefault="00930CA4" w:rsidP="002947D3">
            <w:pPr>
              <w:rPr>
                <w:rStyle w:val="af3"/>
              </w:rPr>
            </w:pPr>
            <w:r w:rsidRPr="0016210C">
              <w:rPr>
                <w:rStyle w:val="af3"/>
              </w:rPr>
              <w:t>Post conditions:</w:t>
            </w:r>
          </w:p>
          <w:p w14:paraId="6805653B" w14:textId="15EE025F" w:rsidR="00930CA4" w:rsidRPr="00034F7B" w:rsidRDefault="00034F7B" w:rsidP="002947D3">
            <w:r>
              <w:t xml:space="preserve">Task </w:t>
            </w:r>
            <w:r w:rsidR="00034702">
              <w:t xml:space="preserve">has been </w:t>
            </w:r>
            <w:r>
              <w:t xml:space="preserve">completed, </w:t>
            </w:r>
            <w:r w:rsidR="00572CB5">
              <w:t>Executor got complexity ‘points’</w:t>
            </w:r>
          </w:p>
        </w:tc>
      </w:tr>
      <w:tr w:rsidR="00930CA4" w:rsidRPr="0016210C" w14:paraId="173279C2" w14:textId="77777777" w:rsidTr="002947D3">
        <w:tc>
          <w:tcPr>
            <w:tcW w:w="1980" w:type="dxa"/>
          </w:tcPr>
          <w:p w14:paraId="31223A07" w14:textId="77777777" w:rsidR="00930CA4" w:rsidRPr="00906734" w:rsidRDefault="00930CA4" w:rsidP="00906734">
            <w:pPr>
              <w:pStyle w:val="af5"/>
            </w:pPr>
            <w:r w:rsidRPr="00906734">
              <w:rPr>
                <w:rStyle w:val="af3"/>
                <w:rFonts w:ascii="Arial" w:hAnsi="Arial"/>
                <w:b/>
                <w:sz w:val="22"/>
              </w:rPr>
              <w:t>Alternative scenarios:</w:t>
            </w:r>
          </w:p>
        </w:tc>
        <w:tc>
          <w:tcPr>
            <w:tcW w:w="7365" w:type="dxa"/>
          </w:tcPr>
          <w:p w14:paraId="4D62888B" w14:textId="77777777" w:rsidR="00572CB5" w:rsidRDefault="00572CB5" w:rsidP="00572CB5">
            <w:pPr>
              <w:pStyle w:val="ad"/>
              <w:numPr>
                <w:ilvl w:val="0"/>
                <w:numId w:val="21"/>
              </w:numPr>
            </w:pPr>
            <w:r>
              <w:t>Owner checks completed work</w:t>
            </w:r>
          </w:p>
          <w:p w14:paraId="581D0E8B" w14:textId="57DAFBA6" w:rsidR="00572CB5" w:rsidRDefault="00572CB5" w:rsidP="00572CB5">
            <w:pPr>
              <w:pStyle w:val="ad"/>
              <w:numPr>
                <w:ilvl w:val="0"/>
                <w:numId w:val="21"/>
              </w:numPr>
            </w:pPr>
            <w:r>
              <w:t>Owner decline completed requirement/task and leaves comments</w:t>
            </w:r>
          </w:p>
          <w:p w14:paraId="6DC3C05D" w14:textId="7CCCE07A" w:rsidR="00572CB5" w:rsidRPr="00C61A25" w:rsidRDefault="00572CB5" w:rsidP="00572CB5">
            <w:pPr>
              <w:pStyle w:val="ad"/>
              <w:numPr>
                <w:ilvl w:val="0"/>
                <w:numId w:val="21"/>
              </w:numPr>
            </w:pPr>
            <w:r>
              <w:t>Executor gets notification to refine</w:t>
            </w:r>
            <w:r w:rsidR="008353E4">
              <w:t xml:space="preserve"> requirement/task</w:t>
            </w:r>
          </w:p>
          <w:p w14:paraId="1D56E0C7" w14:textId="77777777" w:rsidR="00930CA4" w:rsidRPr="0016210C" w:rsidRDefault="00930CA4" w:rsidP="002947D3">
            <w:pPr>
              <w:rPr>
                <w:rStyle w:val="af3"/>
              </w:rPr>
            </w:pPr>
            <w:r w:rsidRPr="0016210C">
              <w:rPr>
                <w:rStyle w:val="af3"/>
              </w:rPr>
              <w:t xml:space="preserve">Post conditions: </w:t>
            </w:r>
          </w:p>
          <w:p w14:paraId="28F9EE2A" w14:textId="14A8C18C" w:rsidR="00930CA4" w:rsidRPr="0016210C" w:rsidRDefault="00845A92" w:rsidP="002947D3">
            <w:r>
              <w:t xml:space="preserve">Task </w:t>
            </w:r>
            <w:r w:rsidR="00F009E4">
              <w:t xml:space="preserve">is </w:t>
            </w:r>
            <w:r>
              <w:t>not completed, E</w:t>
            </w:r>
            <w:r w:rsidR="00227F67">
              <w:t>xecutor got comments to refine requirement/task</w:t>
            </w:r>
          </w:p>
        </w:tc>
      </w:tr>
    </w:tbl>
    <w:p w14:paraId="58B50608" w14:textId="77777777" w:rsidR="005A7DAE" w:rsidRDefault="005A7DAE"/>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65"/>
      </w:tblGrid>
      <w:tr w:rsidR="00334CED" w:rsidRPr="00334CED" w14:paraId="52D2D418" w14:textId="77777777" w:rsidTr="00875FE8">
        <w:tc>
          <w:tcPr>
            <w:tcW w:w="1980" w:type="dxa"/>
          </w:tcPr>
          <w:p w14:paraId="43B1248E" w14:textId="77777777" w:rsidR="00334CED" w:rsidRPr="00906734" w:rsidRDefault="00334CED" w:rsidP="00906734">
            <w:pPr>
              <w:pStyle w:val="af5"/>
            </w:pPr>
            <w:r w:rsidRPr="00906734">
              <w:t>Title:</w:t>
            </w:r>
          </w:p>
        </w:tc>
        <w:tc>
          <w:tcPr>
            <w:tcW w:w="7365" w:type="dxa"/>
          </w:tcPr>
          <w:p w14:paraId="7DD4411C" w14:textId="394E5AC5" w:rsidR="00334CED" w:rsidRPr="00334CED" w:rsidRDefault="00334CED" w:rsidP="00334CED">
            <w:r w:rsidRPr="00334CED">
              <w:t xml:space="preserve">New </w:t>
            </w:r>
            <w:r w:rsidR="001D41EC">
              <w:t>task/requirement</w:t>
            </w:r>
          </w:p>
        </w:tc>
      </w:tr>
      <w:tr w:rsidR="00334CED" w:rsidRPr="00334CED" w14:paraId="3EC2D92E" w14:textId="77777777" w:rsidTr="00875FE8">
        <w:tc>
          <w:tcPr>
            <w:tcW w:w="1980" w:type="dxa"/>
          </w:tcPr>
          <w:p w14:paraId="7D1F7F8C" w14:textId="77777777" w:rsidR="00334CED" w:rsidRPr="00906734" w:rsidRDefault="00334CED" w:rsidP="00906734">
            <w:pPr>
              <w:pStyle w:val="af5"/>
            </w:pPr>
            <w:r w:rsidRPr="00906734">
              <w:t>Aim:</w:t>
            </w:r>
          </w:p>
        </w:tc>
        <w:tc>
          <w:tcPr>
            <w:tcW w:w="7365" w:type="dxa"/>
          </w:tcPr>
          <w:p w14:paraId="3C6D0E1A" w14:textId="3D755847" w:rsidR="00334CED" w:rsidRPr="00334CED" w:rsidRDefault="00334CED" w:rsidP="00334CED">
            <w:r w:rsidRPr="00334CED">
              <w:t xml:space="preserve">To create new </w:t>
            </w:r>
            <w:r w:rsidR="001D41EC">
              <w:t>task/requirement</w:t>
            </w:r>
          </w:p>
        </w:tc>
      </w:tr>
      <w:tr w:rsidR="00334CED" w:rsidRPr="00334CED" w14:paraId="15493469" w14:textId="77777777" w:rsidTr="00875FE8">
        <w:tc>
          <w:tcPr>
            <w:tcW w:w="1980" w:type="dxa"/>
          </w:tcPr>
          <w:p w14:paraId="3F808D7C" w14:textId="77777777" w:rsidR="00334CED" w:rsidRPr="00906734" w:rsidRDefault="00334CED" w:rsidP="00906734">
            <w:pPr>
              <w:pStyle w:val="af5"/>
            </w:pPr>
            <w:r w:rsidRPr="00906734">
              <w:t>Primary actor:</w:t>
            </w:r>
          </w:p>
        </w:tc>
        <w:tc>
          <w:tcPr>
            <w:tcW w:w="7365" w:type="dxa"/>
          </w:tcPr>
          <w:p w14:paraId="41C09CB9" w14:textId="33EB290D" w:rsidR="00334CED" w:rsidRPr="00334CED" w:rsidRDefault="00334CED" w:rsidP="00334CED">
            <w:r w:rsidRPr="00334CED">
              <w:t>P</w:t>
            </w:r>
            <w:r>
              <w:t>roject Manager</w:t>
            </w:r>
          </w:p>
        </w:tc>
      </w:tr>
      <w:tr w:rsidR="00334CED" w:rsidRPr="00334CED" w14:paraId="2C6C5A0B" w14:textId="77777777" w:rsidTr="00875FE8">
        <w:tc>
          <w:tcPr>
            <w:tcW w:w="1980" w:type="dxa"/>
          </w:tcPr>
          <w:p w14:paraId="346C5366" w14:textId="77777777" w:rsidR="00334CED" w:rsidRPr="00906734" w:rsidRDefault="00334CED" w:rsidP="00906734">
            <w:pPr>
              <w:pStyle w:val="af5"/>
            </w:pPr>
            <w:r w:rsidRPr="00906734">
              <w:t>Level:</w:t>
            </w:r>
          </w:p>
        </w:tc>
        <w:tc>
          <w:tcPr>
            <w:tcW w:w="7365" w:type="dxa"/>
          </w:tcPr>
          <w:p w14:paraId="3AC82CD2" w14:textId="5F92AECA" w:rsidR="00334CED" w:rsidRPr="00334CED" w:rsidRDefault="00334CED" w:rsidP="00334CED">
            <w:r>
              <w:t>Project</w:t>
            </w:r>
          </w:p>
        </w:tc>
      </w:tr>
      <w:tr w:rsidR="00334CED" w:rsidRPr="00334CED" w14:paraId="4EED5A7C" w14:textId="77777777" w:rsidTr="00875FE8">
        <w:tc>
          <w:tcPr>
            <w:tcW w:w="1980" w:type="dxa"/>
          </w:tcPr>
          <w:p w14:paraId="53C72519" w14:textId="77777777" w:rsidR="00334CED" w:rsidRPr="00906734" w:rsidRDefault="00334CED" w:rsidP="00906734">
            <w:pPr>
              <w:pStyle w:val="af5"/>
            </w:pPr>
            <w:r w:rsidRPr="00906734">
              <w:t>Precondition:</w:t>
            </w:r>
          </w:p>
        </w:tc>
        <w:tc>
          <w:tcPr>
            <w:tcW w:w="7365" w:type="dxa"/>
          </w:tcPr>
          <w:p w14:paraId="19E70667" w14:textId="163D8E44" w:rsidR="00334CED" w:rsidRPr="00334CED" w:rsidRDefault="00334CED" w:rsidP="00334CED">
            <w:r w:rsidRPr="00334CED">
              <w:t xml:space="preserve">User </w:t>
            </w:r>
            <w:proofErr w:type="gramStart"/>
            <w:r w:rsidRPr="00334CED">
              <w:t>is logged</w:t>
            </w:r>
            <w:proofErr w:type="gramEnd"/>
            <w:r w:rsidRPr="00334CED">
              <w:t xml:space="preserve"> in the system and has permission to create </w:t>
            </w:r>
            <w:r w:rsidR="001D41EC">
              <w:t>task/requirement</w:t>
            </w:r>
            <w:r w:rsidRPr="00334CED">
              <w:t>s</w:t>
            </w:r>
            <w:r w:rsidR="009B38B2">
              <w:t xml:space="preserve"> (has Project </w:t>
            </w:r>
            <w:r w:rsidR="00272C0B">
              <w:t>Manager role in Project)</w:t>
            </w:r>
            <w:r w:rsidRPr="00334CED">
              <w:t>.</w:t>
            </w:r>
          </w:p>
        </w:tc>
      </w:tr>
      <w:tr w:rsidR="00334CED" w:rsidRPr="00334CED" w14:paraId="56E9D207" w14:textId="77777777" w:rsidTr="00875FE8">
        <w:tc>
          <w:tcPr>
            <w:tcW w:w="1980" w:type="dxa"/>
          </w:tcPr>
          <w:p w14:paraId="02B52250" w14:textId="77777777" w:rsidR="00334CED" w:rsidRPr="00906734" w:rsidRDefault="00334CED" w:rsidP="00906734">
            <w:pPr>
              <w:pStyle w:val="af5"/>
            </w:pPr>
            <w:r w:rsidRPr="00906734">
              <w:t>Trigger:</w:t>
            </w:r>
          </w:p>
        </w:tc>
        <w:tc>
          <w:tcPr>
            <w:tcW w:w="7365" w:type="dxa"/>
          </w:tcPr>
          <w:p w14:paraId="79F213AD" w14:textId="11D5D1CD" w:rsidR="00334CED" w:rsidRPr="002D66D1" w:rsidRDefault="00272C0B" w:rsidP="00E2608E">
            <w:r>
              <w:t>Project Manager discovered new system’s requirement</w:t>
            </w:r>
            <w:r w:rsidR="002D66D1">
              <w:t xml:space="preserve"> or </w:t>
            </w:r>
            <w:r w:rsidR="00E2608E">
              <w:t>decided to break down existed one.</w:t>
            </w:r>
          </w:p>
        </w:tc>
      </w:tr>
      <w:tr w:rsidR="00334CED" w:rsidRPr="00334CED" w14:paraId="2B933A6E" w14:textId="77777777" w:rsidTr="00875FE8">
        <w:tc>
          <w:tcPr>
            <w:tcW w:w="1980" w:type="dxa"/>
          </w:tcPr>
          <w:p w14:paraId="632B42F6" w14:textId="77777777" w:rsidR="00334CED" w:rsidRPr="00906734" w:rsidRDefault="00334CED" w:rsidP="00906734">
            <w:pPr>
              <w:pStyle w:val="af5"/>
            </w:pPr>
            <w:r w:rsidRPr="00906734">
              <w:t>Main success scenario:</w:t>
            </w:r>
          </w:p>
        </w:tc>
        <w:tc>
          <w:tcPr>
            <w:tcW w:w="7365" w:type="dxa"/>
          </w:tcPr>
          <w:p w14:paraId="0DB4D134" w14:textId="62C2AD46" w:rsidR="00334CED" w:rsidRPr="00334CED" w:rsidRDefault="00D96DEF" w:rsidP="009B38B2">
            <w:pPr>
              <w:pStyle w:val="ad"/>
              <w:numPr>
                <w:ilvl w:val="0"/>
                <w:numId w:val="23"/>
              </w:numPr>
            </w:pPr>
            <w:r>
              <w:t>Open</w:t>
            </w:r>
            <w:r w:rsidR="00334CED" w:rsidRPr="00334CED">
              <w:t> </w:t>
            </w:r>
            <w:r w:rsidR="00334CED" w:rsidRPr="009B38B2">
              <w:rPr>
                <w:b/>
                <w:bCs/>
              </w:rPr>
              <w:t xml:space="preserve">Create </w:t>
            </w:r>
            <w:r w:rsidR="001D41EC" w:rsidRPr="009B38B2">
              <w:rPr>
                <w:b/>
                <w:bCs/>
              </w:rPr>
              <w:t>Task/requirement</w:t>
            </w:r>
            <w:r w:rsidR="00334CED" w:rsidRPr="00334CED">
              <w:t> </w:t>
            </w:r>
          </w:p>
          <w:p w14:paraId="6CCA78B4" w14:textId="54E18E21" w:rsidR="00334CED" w:rsidRPr="00334CED" w:rsidRDefault="009C6AB0" w:rsidP="00334CED">
            <w:pPr>
              <w:numPr>
                <w:ilvl w:val="0"/>
                <w:numId w:val="23"/>
              </w:numPr>
            </w:pPr>
            <w:r>
              <w:t>Fill the fields</w:t>
            </w:r>
          </w:p>
          <w:p w14:paraId="4B8C8887" w14:textId="039F1D85" w:rsidR="00334CED" w:rsidRPr="009C6AB0" w:rsidRDefault="00334CED" w:rsidP="00334CED">
            <w:pPr>
              <w:numPr>
                <w:ilvl w:val="0"/>
                <w:numId w:val="23"/>
              </w:numPr>
            </w:pPr>
            <w:r w:rsidRPr="009C6AB0">
              <w:rPr>
                <w:bCs/>
              </w:rPr>
              <w:t>Create</w:t>
            </w:r>
            <w:r w:rsidR="002A18CB" w:rsidRPr="009C6AB0">
              <w:t xml:space="preserve"> task</w:t>
            </w:r>
            <w:r w:rsidRPr="009C6AB0">
              <w:t>.</w:t>
            </w:r>
          </w:p>
          <w:p w14:paraId="695E881E" w14:textId="77777777" w:rsidR="00334CED" w:rsidRPr="00334CED" w:rsidRDefault="00334CED" w:rsidP="00334CED"/>
          <w:p w14:paraId="07177FEC" w14:textId="6AF445C7" w:rsidR="00334CED" w:rsidRPr="00334CED" w:rsidRDefault="00334CED" w:rsidP="005C5801">
            <w:r w:rsidRPr="00334CED">
              <w:rPr>
                <w:b/>
              </w:rPr>
              <w:t>Post conditions:</w:t>
            </w:r>
            <w:r>
              <w:t xml:space="preserve"> </w:t>
            </w:r>
            <w:r w:rsidR="009C6AB0" w:rsidRPr="00675A0E">
              <w:rPr>
                <w:shd w:val="clear" w:color="auto" w:fill="FFFFFF"/>
              </w:rPr>
              <w:t xml:space="preserve">New 'upcoming' </w:t>
            </w:r>
            <w:r w:rsidR="005C5801">
              <w:rPr>
                <w:shd w:val="clear" w:color="auto" w:fill="FFFFFF"/>
              </w:rPr>
              <w:t>task</w:t>
            </w:r>
            <w:r w:rsidR="009C6AB0" w:rsidRPr="00675A0E">
              <w:rPr>
                <w:shd w:val="clear" w:color="auto" w:fill="FFFFFF"/>
              </w:rPr>
              <w:t xml:space="preserve"> </w:t>
            </w:r>
            <w:proofErr w:type="gramStart"/>
            <w:r w:rsidR="009C6AB0" w:rsidRPr="00675A0E">
              <w:rPr>
                <w:shd w:val="clear" w:color="auto" w:fill="FFFFFF"/>
              </w:rPr>
              <w:t>will be added</w:t>
            </w:r>
            <w:proofErr w:type="gramEnd"/>
            <w:r w:rsidR="009C6AB0" w:rsidRPr="00675A0E">
              <w:rPr>
                <w:shd w:val="clear" w:color="auto" w:fill="FFFFFF"/>
              </w:rPr>
              <w:t xml:space="preserve"> to </w:t>
            </w:r>
            <w:r w:rsidR="009C6AB0">
              <w:rPr>
                <w:shd w:val="clear" w:color="auto" w:fill="FFFFFF"/>
              </w:rPr>
              <w:t>the</w:t>
            </w:r>
            <w:r w:rsidR="009C6AB0" w:rsidRPr="00675A0E">
              <w:rPr>
                <w:shd w:val="clear" w:color="auto" w:fill="FFFFFF"/>
              </w:rPr>
              <w:t xml:space="preserve"> </w:t>
            </w:r>
            <w:r w:rsidR="005C5801">
              <w:rPr>
                <w:shd w:val="clear" w:color="auto" w:fill="FFFFFF"/>
              </w:rPr>
              <w:t>project board</w:t>
            </w:r>
            <w:r w:rsidR="009C6AB0" w:rsidRPr="00675A0E">
              <w:rPr>
                <w:shd w:val="clear" w:color="auto" w:fill="FFFFFF"/>
              </w:rPr>
              <w:t xml:space="preserve">, below any other future </w:t>
            </w:r>
            <w:r w:rsidR="005C5801">
              <w:rPr>
                <w:shd w:val="clear" w:color="auto" w:fill="FFFFFF"/>
              </w:rPr>
              <w:t>tasks</w:t>
            </w:r>
            <w:r w:rsidR="009C6AB0" w:rsidRPr="00675A0E">
              <w:rPr>
                <w:shd w:val="clear" w:color="auto" w:fill="FFFFFF"/>
              </w:rPr>
              <w:t>.</w:t>
            </w:r>
          </w:p>
        </w:tc>
      </w:tr>
    </w:tbl>
    <w:p w14:paraId="592AC42E" w14:textId="5581BDDA" w:rsidR="00391E9B" w:rsidRDefault="00391E9B"/>
    <w:p w14:paraId="0A28AD01" w14:textId="77777777" w:rsidR="005A7DAE" w:rsidRDefault="00391E9B">
      <w:r>
        <w:br w:type="page"/>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65"/>
      </w:tblGrid>
      <w:tr w:rsidR="00334CED" w:rsidRPr="00334CED" w14:paraId="4D1A2C83" w14:textId="77777777" w:rsidTr="00875FE8">
        <w:tc>
          <w:tcPr>
            <w:tcW w:w="1980" w:type="dxa"/>
          </w:tcPr>
          <w:p w14:paraId="26040113" w14:textId="77777777" w:rsidR="00334CED" w:rsidRPr="00CC2719" w:rsidRDefault="00334CED" w:rsidP="00906734">
            <w:pPr>
              <w:pStyle w:val="af5"/>
            </w:pPr>
            <w:r w:rsidRPr="00CC2719">
              <w:t>Title:</w:t>
            </w:r>
          </w:p>
        </w:tc>
        <w:tc>
          <w:tcPr>
            <w:tcW w:w="7365" w:type="dxa"/>
          </w:tcPr>
          <w:p w14:paraId="02A9F49F" w14:textId="5796F6AF" w:rsidR="00334CED" w:rsidRPr="00334CED" w:rsidRDefault="00334CED" w:rsidP="00334CED">
            <w:r w:rsidRPr="00334CED">
              <w:t xml:space="preserve">Edit </w:t>
            </w:r>
            <w:r w:rsidR="001D41EC">
              <w:t>task/requirement</w:t>
            </w:r>
          </w:p>
        </w:tc>
      </w:tr>
      <w:tr w:rsidR="00334CED" w:rsidRPr="00334CED" w14:paraId="0442878A" w14:textId="77777777" w:rsidTr="00875FE8">
        <w:tc>
          <w:tcPr>
            <w:tcW w:w="1980" w:type="dxa"/>
          </w:tcPr>
          <w:p w14:paraId="002A72A4" w14:textId="77777777" w:rsidR="00334CED" w:rsidRPr="00CC2719" w:rsidRDefault="00334CED" w:rsidP="00906734">
            <w:pPr>
              <w:pStyle w:val="af5"/>
            </w:pPr>
            <w:r w:rsidRPr="00CC2719">
              <w:t>Aim:</w:t>
            </w:r>
          </w:p>
        </w:tc>
        <w:tc>
          <w:tcPr>
            <w:tcW w:w="7365" w:type="dxa"/>
          </w:tcPr>
          <w:p w14:paraId="777CA7E9" w14:textId="0C4AD2E2" w:rsidR="00334CED" w:rsidRPr="00334CED" w:rsidRDefault="00334CED" w:rsidP="00334CED">
            <w:r w:rsidRPr="00334CED">
              <w:t xml:space="preserve">To modify </w:t>
            </w:r>
            <w:r w:rsidR="001D41EC">
              <w:t>task/requirement</w:t>
            </w:r>
            <w:r w:rsidRPr="00334CED">
              <w:t>’s details</w:t>
            </w:r>
          </w:p>
        </w:tc>
      </w:tr>
      <w:tr w:rsidR="00334CED" w:rsidRPr="00334CED" w14:paraId="6E07CB0B" w14:textId="77777777" w:rsidTr="00875FE8">
        <w:tc>
          <w:tcPr>
            <w:tcW w:w="1980" w:type="dxa"/>
          </w:tcPr>
          <w:p w14:paraId="6BD66B4F" w14:textId="77777777" w:rsidR="00334CED" w:rsidRPr="00CC2719" w:rsidRDefault="00334CED" w:rsidP="00906734">
            <w:pPr>
              <w:pStyle w:val="af5"/>
            </w:pPr>
            <w:r w:rsidRPr="00CC2719">
              <w:t>Primary actor:</w:t>
            </w:r>
          </w:p>
        </w:tc>
        <w:tc>
          <w:tcPr>
            <w:tcW w:w="7365" w:type="dxa"/>
          </w:tcPr>
          <w:p w14:paraId="1BDFA69E" w14:textId="4DDA6FB4" w:rsidR="00334CED" w:rsidRPr="00334CED" w:rsidRDefault="00334CED" w:rsidP="00334CED">
            <w:r w:rsidRPr="00334CED">
              <w:t>P</w:t>
            </w:r>
            <w:r>
              <w:t>roject Manager</w:t>
            </w:r>
          </w:p>
        </w:tc>
      </w:tr>
      <w:tr w:rsidR="00334CED" w:rsidRPr="00334CED" w14:paraId="77AE31F4" w14:textId="77777777" w:rsidTr="00875FE8">
        <w:tc>
          <w:tcPr>
            <w:tcW w:w="1980" w:type="dxa"/>
          </w:tcPr>
          <w:p w14:paraId="3C05686C" w14:textId="77777777" w:rsidR="00334CED" w:rsidRPr="00CC2719" w:rsidRDefault="00334CED" w:rsidP="00906734">
            <w:pPr>
              <w:pStyle w:val="af5"/>
            </w:pPr>
            <w:r w:rsidRPr="00CC2719">
              <w:t>Level:</w:t>
            </w:r>
          </w:p>
        </w:tc>
        <w:tc>
          <w:tcPr>
            <w:tcW w:w="7365" w:type="dxa"/>
          </w:tcPr>
          <w:p w14:paraId="3683C1CA" w14:textId="4FFC1C7D" w:rsidR="00334CED" w:rsidRPr="00334CED" w:rsidRDefault="00334CED" w:rsidP="00334CED">
            <w:r>
              <w:t>Project</w:t>
            </w:r>
          </w:p>
        </w:tc>
      </w:tr>
      <w:tr w:rsidR="00334CED" w:rsidRPr="00334CED" w14:paraId="56C7E4E1" w14:textId="77777777" w:rsidTr="00875FE8">
        <w:tc>
          <w:tcPr>
            <w:tcW w:w="1980" w:type="dxa"/>
          </w:tcPr>
          <w:p w14:paraId="70BF5A18" w14:textId="77777777" w:rsidR="00334CED" w:rsidRPr="00CC2719" w:rsidRDefault="00334CED" w:rsidP="00906734">
            <w:pPr>
              <w:pStyle w:val="af5"/>
            </w:pPr>
            <w:r w:rsidRPr="00CC2719">
              <w:t>Precondition:</w:t>
            </w:r>
          </w:p>
        </w:tc>
        <w:tc>
          <w:tcPr>
            <w:tcW w:w="7365" w:type="dxa"/>
          </w:tcPr>
          <w:p w14:paraId="77F03FAE" w14:textId="11765CB9" w:rsidR="00334CED" w:rsidRPr="00334CED" w:rsidRDefault="00334CED" w:rsidP="00334CED">
            <w:r w:rsidRPr="00334CED">
              <w:t xml:space="preserve">The </w:t>
            </w:r>
            <w:r w:rsidR="001D41EC">
              <w:t>task/requirement</w:t>
            </w:r>
            <w:r w:rsidRPr="00334CED">
              <w:t xml:space="preserve"> exists; user is logged in and has permission to edit </w:t>
            </w:r>
            <w:r w:rsidR="001D41EC">
              <w:t>task/requirement</w:t>
            </w:r>
            <w:r w:rsidRPr="00334CED">
              <w:t>s</w:t>
            </w:r>
          </w:p>
        </w:tc>
      </w:tr>
      <w:tr w:rsidR="00334CED" w:rsidRPr="00334CED" w14:paraId="3C7AF61D" w14:textId="77777777" w:rsidTr="00875FE8">
        <w:tc>
          <w:tcPr>
            <w:tcW w:w="1980" w:type="dxa"/>
          </w:tcPr>
          <w:p w14:paraId="4DA47084" w14:textId="77777777" w:rsidR="00334CED" w:rsidRPr="00CC2719" w:rsidRDefault="00334CED" w:rsidP="00906734">
            <w:pPr>
              <w:pStyle w:val="af5"/>
            </w:pPr>
            <w:r w:rsidRPr="00CC2719">
              <w:t>Trigger:</w:t>
            </w:r>
          </w:p>
        </w:tc>
        <w:tc>
          <w:tcPr>
            <w:tcW w:w="7365" w:type="dxa"/>
          </w:tcPr>
          <w:p w14:paraId="387D5D8F" w14:textId="4CBAF312" w:rsidR="00334CED" w:rsidRPr="000E6155" w:rsidRDefault="00E2608E" w:rsidP="00E2608E">
            <w:r>
              <w:t>Project Manager discovered new information about system’s requirement/task.</w:t>
            </w:r>
          </w:p>
        </w:tc>
      </w:tr>
      <w:tr w:rsidR="00334CED" w:rsidRPr="00334CED" w14:paraId="34B31E10" w14:textId="77777777" w:rsidTr="00875FE8">
        <w:tc>
          <w:tcPr>
            <w:tcW w:w="1980" w:type="dxa"/>
          </w:tcPr>
          <w:p w14:paraId="54409518" w14:textId="77777777" w:rsidR="00334CED" w:rsidRPr="00CC2719" w:rsidRDefault="00334CED" w:rsidP="00906734">
            <w:pPr>
              <w:pStyle w:val="af5"/>
            </w:pPr>
            <w:r w:rsidRPr="00CC2719">
              <w:t>Main success scenario:</w:t>
            </w:r>
          </w:p>
        </w:tc>
        <w:tc>
          <w:tcPr>
            <w:tcW w:w="7365" w:type="dxa"/>
          </w:tcPr>
          <w:p w14:paraId="4CA49C66" w14:textId="17FA5278" w:rsidR="00334CED" w:rsidRPr="002A18CB" w:rsidRDefault="00334CED" w:rsidP="00E2608E">
            <w:pPr>
              <w:numPr>
                <w:ilvl w:val="0"/>
                <w:numId w:val="25"/>
              </w:numPr>
            </w:pPr>
            <w:r w:rsidRPr="002A18CB">
              <w:t xml:space="preserve">Locate the </w:t>
            </w:r>
            <w:r w:rsidR="001D41EC" w:rsidRPr="002A18CB">
              <w:t>task/requirement</w:t>
            </w:r>
            <w:r w:rsidRPr="002A18CB">
              <w:t xml:space="preserve"> user wants to edit.</w:t>
            </w:r>
          </w:p>
          <w:p w14:paraId="6210D75C" w14:textId="2E7D7292" w:rsidR="00334CED" w:rsidRPr="002A18CB" w:rsidRDefault="002A18CB" w:rsidP="00334CED">
            <w:pPr>
              <w:numPr>
                <w:ilvl w:val="0"/>
                <w:numId w:val="25"/>
              </w:numPr>
            </w:pPr>
            <w:r w:rsidRPr="002A18CB">
              <w:t>O</w:t>
            </w:r>
            <w:r w:rsidR="00334CED" w:rsidRPr="002A18CB">
              <w:t>pen the </w:t>
            </w:r>
            <w:r w:rsidR="00334CED" w:rsidRPr="002A18CB">
              <w:rPr>
                <w:bCs/>
              </w:rPr>
              <w:t xml:space="preserve">Edit </w:t>
            </w:r>
            <w:r w:rsidR="001D41EC" w:rsidRPr="002A18CB">
              <w:rPr>
                <w:bCs/>
              </w:rPr>
              <w:t>Task/requirement</w:t>
            </w:r>
            <w:r w:rsidR="00334CED" w:rsidRPr="002A18CB">
              <w:t> </w:t>
            </w:r>
            <w:r>
              <w:t>info</w:t>
            </w:r>
          </w:p>
          <w:p w14:paraId="3B22CA40" w14:textId="2ADE6E7B" w:rsidR="00334CED" w:rsidRPr="002A18CB" w:rsidRDefault="00334CED" w:rsidP="00334CED">
            <w:pPr>
              <w:numPr>
                <w:ilvl w:val="0"/>
                <w:numId w:val="25"/>
              </w:numPr>
            </w:pPr>
            <w:r w:rsidRPr="002A18CB">
              <w:t xml:space="preserve">Modify </w:t>
            </w:r>
            <w:r w:rsidR="001D41EC" w:rsidRPr="002A18CB">
              <w:t>task/requirement</w:t>
            </w:r>
            <w:r w:rsidRPr="002A18CB">
              <w:t>'s details</w:t>
            </w:r>
          </w:p>
          <w:p w14:paraId="40B5CD52" w14:textId="0D1CC771" w:rsidR="00334CED" w:rsidRPr="002A18CB" w:rsidRDefault="002A18CB" w:rsidP="00334CED">
            <w:pPr>
              <w:numPr>
                <w:ilvl w:val="0"/>
                <w:numId w:val="25"/>
              </w:numPr>
            </w:pPr>
            <w:r w:rsidRPr="002A18CB">
              <w:rPr>
                <w:bCs/>
              </w:rPr>
              <w:t>S</w:t>
            </w:r>
            <w:r w:rsidR="00334CED" w:rsidRPr="002A18CB">
              <w:t xml:space="preserve">ave </w:t>
            </w:r>
            <w:r w:rsidR="00BA185A">
              <w:t xml:space="preserve">the </w:t>
            </w:r>
            <w:r w:rsidR="00334CED" w:rsidRPr="002A18CB">
              <w:t>changes.</w:t>
            </w:r>
          </w:p>
          <w:p w14:paraId="38A53370" w14:textId="38D2161A" w:rsidR="00334CED" w:rsidRPr="00334CED" w:rsidRDefault="00334CED" w:rsidP="00BA185A"/>
        </w:tc>
      </w:tr>
    </w:tbl>
    <w:p w14:paraId="16898F99" w14:textId="77777777" w:rsidR="00DC5005" w:rsidRDefault="00DC5005"/>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65"/>
      </w:tblGrid>
      <w:tr w:rsidR="004A66B9" w:rsidRPr="00D501B3" w14:paraId="0A7C8505"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35CD26E6"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Title:</w:t>
            </w:r>
          </w:p>
        </w:tc>
        <w:tc>
          <w:tcPr>
            <w:tcW w:w="7365" w:type="dxa"/>
            <w:tcBorders>
              <w:top w:val="single" w:sz="4" w:space="0" w:color="000000"/>
              <w:left w:val="single" w:sz="4" w:space="0" w:color="000000"/>
              <w:bottom w:val="single" w:sz="4" w:space="0" w:color="000000"/>
              <w:right w:val="single" w:sz="4" w:space="0" w:color="000000"/>
            </w:tcBorders>
          </w:tcPr>
          <w:p w14:paraId="1A5A04F2" w14:textId="50541409" w:rsidR="004A66B9" w:rsidRPr="00D501B3" w:rsidRDefault="004A66B9" w:rsidP="00906734">
            <w:r>
              <w:t xml:space="preserve">Add </w:t>
            </w:r>
            <w:r w:rsidR="00211259">
              <w:t>member</w:t>
            </w:r>
          </w:p>
        </w:tc>
      </w:tr>
      <w:tr w:rsidR="004A66B9" w:rsidRPr="00D501B3" w14:paraId="187CEF8A"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6607C0C5"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Aim:</w:t>
            </w:r>
          </w:p>
        </w:tc>
        <w:tc>
          <w:tcPr>
            <w:tcW w:w="7365" w:type="dxa"/>
            <w:tcBorders>
              <w:top w:val="single" w:sz="4" w:space="0" w:color="000000"/>
              <w:left w:val="single" w:sz="4" w:space="0" w:color="000000"/>
              <w:bottom w:val="single" w:sz="4" w:space="0" w:color="000000"/>
              <w:right w:val="single" w:sz="4" w:space="0" w:color="000000"/>
            </w:tcBorders>
          </w:tcPr>
          <w:p w14:paraId="527B28FF" w14:textId="5139F472" w:rsidR="004A66B9" w:rsidRPr="00D501B3" w:rsidRDefault="00211259" w:rsidP="00316478">
            <w:r>
              <w:t>To add new member</w:t>
            </w:r>
            <w:r w:rsidR="004A66B9">
              <w:t xml:space="preserve"> to a project group.</w:t>
            </w:r>
          </w:p>
          <w:p w14:paraId="59E099E6" w14:textId="77777777" w:rsidR="004A66B9" w:rsidRPr="00D501B3" w:rsidRDefault="004A66B9" w:rsidP="00316478"/>
        </w:tc>
      </w:tr>
      <w:tr w:rsidR="004A66B9" w:rsidRPr="00E77119" w14:paraId="61942AF3"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7EC5AD2B"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Primary actor:</w:t>
            </w:r>
          </w:p>
        </w:tc>
        <w:tc>
          <w:tcPr>
            <w:tcW w:w="7365" w:type="dxa"/>
            <w:tcBorders>
              <w:top w:val="single" w:sz="4" w:space="0" w:color="000000"/>
              <w:left w:val="single" w:sz="4" w:space="0" w:color="000000"/>
              <w:bottom w:val="single" w:sz="4" w:space="0" w:color="000000"/>
              <w:right w:val="single" w:sz="4" w:space="0" w:color="000000"/>
            </w:tcBorders>
          </w:tcPr>
          <w:p w14:paraId="00914F19" w14:textId="77777777" w:rsidR="004A66B9" w:rsidRPr="00E77119" w:rsidRDefault="004A66B9" w:rsidP="00316478">
            <w:r>
              <w:t>Project Manager</w:t>
            </w:r>
          </w:p>
        </w:tc>
      </w:tr>
      <w:tr w:rsidR="004A66B9" w:rsidRPr="00D501B3" w14:paraId="13750A35"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0C40A750"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Level:</w:t>
            </w:r>
          </w:p>
        </w:tc>
        <w:tc>
          <w:tcPr>
            <w:tcW w:w="7365" w:type="dxa"/>
            <w:tcBorders>
              <w:top w:val="single" w:sz="4" w:space="0" w:color="000000"/>
              <w:left w:val="single" w:sz="4" w:space="0" w:color="000000"/>
              <w:bottom w:val="single" w:sz="4" w:space="0" w:color="000000"/>
              <w:right w:val="single" w:sz="4" w:space="0" w:color="000000"/>
            </w:tcBorders>
          </w:tcPr>
          <w:p w14:paraId="275F70BF" w14:textId="77777777" w:rsidR="004A66B9" w:rsidRPr="00D501B3" w:rsidRDefault="004A66B9" w:rsidP="00316478">
            <w:pPr>
              <w:rPr>
                <w:lang w:val="ru-RU"/>
              </w:rPr>
            </w:pPr>
            <w:r w:rsidRPr="00D501B3">
              <w:rPr>
                <w:lang w:val="ru-RU"/>
              </w:rPr>
              <w:t>Project</w:t>
            </w:r>
          </w:p>
        </w:tc>
      </w:tr>
      <w:tr w:rsidR="004A66B9" w:rsidRPr="00D501B3" w14:paraId="1D10A5CA"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0C155D49"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Precondition:</w:t>
            </w:r>
          </w:p>
        </w:tc>
        <w:tc>
          <w:tcPr>
            <w:tcW w:w="7365" w:type="dxa"/>
            <w:tcBorders>
              <w:top w:val="single" w:sz="4" w:space="0" w:color="000000"/>
              <w:left w:val="single" w:sz="4" w:space="0" w:color="000000"/>
              <w:bottom w:val="single" w:sz="4" w:space="0" w:color="000000"/>
              <w:right w:val="single" w:sz="4" w:space="0" w:color="000000"/>
            </w:tcBorders>
          </w:tcPr>
          <w:p w14:paraId="2AA87EAE" w14:textId="48D8BA42" w:rsidR="004A66B9" w:rsidRPr="00D501B3" w:rsidRDefault="004A66B9" w:rsidP="003011E7">
            <w:r>
              <w:t>U</w:t>
            </w:r>
            <w:r w:rsidRPr="00334CED">
              <w:t xml:space="preserve">ser </w:t>
            </w:r>
            <w:r>
              <w:t xml:space="preserve">(PM) </w:t>
            </w:r>
            <w:r w:rsidRPr="00334CED">
              <w:t xml:space="preserve">is </w:t>
            </w:r>
            <w:r>
              <w:t xml:space="preserve">logged in and has permission to add new users to some existing project </w:t>
            </w:r>
          </w:p>
        </w:tc>
      </w:tr>
      <w:tr w:rsidR="004A66B9" w:rsidRPr="00D501B3" w14:paraId="5B566EF7"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22B5024A"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Trigger:</w:t>
            </w:r>
          </w:p>
        </w:tc>
        <w:tc>
          <w:tcPr>
            <w:tcW w:w="7365" w:type="dxa"/>
            <w:tcBorders>
              <w:top w:val="single" w:sz="4" w:space="0" w:color="000000"/>
              <w:left w:val="single" w:sz="4" w:space="0" w:color="000000"/>
              <w:bottom w:val="single" w:sz="4" w:space="0" w:color="000000"/>
              <w:right w:val="single" w:sz="4" w:space="0" w:color="000000"/>
            </w:tcBorders>
          </w:tcPr>
          <w:p w14:paraId="15258470" w14:textId="0C6479A9" w:rsidR="004A66B9" w:rsidRPr="000E6155" w:rsidRDefault="00CC2719" w:rsidP="00316478">
            <w:r>
              <w:t>Project Manager decided to add new team member</w:t>
            </w:r>
          </w:p>
        </w:tc>
      </w:tr>
      <w:tr w:rsidR="004A66B9" w:rsidRPr="00D501B3" w14:paraId="3CC37D19"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1DEBCF00"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Main success scenario:</w:t>
            </w:r>
          </w:p>
        </w:tc>
        <w:tc>
          <w:tcPr>
            <w:tcW w:w="7365" w:type="dxa"/>
            <w:tcBorders>
              <w:top w:val="single" w:sz="4" w:space="0" w:color="000000"/>
              <w:left w:val="single" w:sz="4" w:space="0" w:color="000000"/>
              <w:bottom w:val="single" w:sz="4" w:space="0" w:color="000000"/>
              <w:right w:val="single" w:sz="4" w:space="0" w:color="000000"/>
            </w:tcBorders>
          </w:tcPr>
          <w:p w14:paraId="7A710199" w14:textId="6AA41E70" w:rsidR="004A66B9" w:rsidRPr="00E77119" w:rsidRDefault="00211259" w:rsidP="004A66B9">
            <w:pPr>
              <w:pStyle w:val="ad"/>
              <w:numPr>
                <w:ilvl w:val="0"/>
                <w:numId w:val="27"/>
              </w:numPr>
              <w:shd w:val="clear" w:color="auto" w:fill="FFFFFF"/>
              <w:spacing w:line="220" w:lineRule="atLeast"/>
              <w:ind w:left="357" w:hanging="357"/>
            </w:pPr>
            <w:r>
              <w:t>Choose project</w:t>
            </w:r>
            <w:r w:rsidR="004A66B9" w:rsidRPr="00E77119">
              <w:rPr>
                <w:rStyle w:val="af4"/>
              </w:rPr>
              <w:t>.</w:t>
            </w:r>
          </w:p>
          <w:p w14:paraId="5C57392D" w14:textId="7EA7DCB4" w:rsidR="004A66B9" w:rsidRDefault="00211259" w:rsidP="004A66B9">
            <w:pPr>
              <w:pStyle w:val="ad"/>
              <w:numPr>
                <w:ilvl w:val="0"/>
                <w:numId w:val="27"/>
              </w:numPr>
              <w:shd w:val="clear" w:color="auto" w:fill="FFFFFF"/>
              <w:spacing w:line="220" w:lineRule="atLeast"/>
              <w:ind w:left="357" w:hanging="357"/>
            </w:pPr>
            <w:r>
              <w:t>Choose person</w:t>
            </w:r>
            <w:r w:rsidR="00391E9B">
              <w:t xml:space="preserve"> </w:t>
            </w:r>
            <w:r w:rsidR="003011E7">
              <w:t>b</w:t>
            </w:r>
            <w:r w:rsidR="00391E9B">
              <w:t xml:space="preserve">y username for signed up Users, </w:t>
            </w:r>
            <w:r w:rsidR="003011E7">
              <w:t>which you want to invite</w:t>
            </w:r>
            <w:r w:rsidR="004A66B9" w:rsidRPr="00E77119">
              <w:t>.</w:t>
            </w:r>
          </w:p>
          <w:p w14:paraId="47DD68D6" w14:textId="7DA3F32C" w:rsidR="00FE078A" w:rsidRDefault="00FE078A" w:rsidP="00FE078A">
            <w:pPr>
              <w:pStyle w:val="ad"/>
              <w:numPr>
                <w:ilvl w:val="0"/>
                <w:numId w:val="27"/>
              </w:numPr>
              <w:shd w:val="clear" w:color="auto" w:fill="FFFFFF"/>
              <w:spacing w:line="220" w:lineRule="atLeast"/>
              <w:ind w:left="357" w:hanging="357"/>
            </w:pPr>
            <w:r>
              <w:t>Set role for invited person – Developer or Team Leader (if Team Leader not exists)</w:t>
            </w:r>
            <w:r w:rsidRPr="000E6155">
              <w:t>.</w:t>
            </w:r>
          </w:p>
          <w:p w14:paraId="3E195A1B" w14:textId="77777777" w:rsidR="00AE365E" w:rsidRPr="00E77119" w:rsidRDefault="00AE365E" w:rsidP="00391E9B">
            <w:pPr>
              <w:shd w:val="clear" w:color="auto" w:fill="FFFFFF"/>
              <w:spacing w:line="220" w:lineRule="atLeast"/>
            </w:pPr>
          </w:p>
          <w:p w14:paraId="0B4999F8" w14:textId="104DFA84" w:rsidR="004A66B9" w:rsidRPr="00FE078A" w:rsidRDefault="004A66B9" w:rsidP="00316478">
            <w:pPr>
              <w:rPr>
                <w:rStyle w:val="af3"/>
                <w:rFonts w:ascii="Arial" w:hAnsi="Arial" w:cs="Times New Roman"/>
                <w:b w:val="0"/>
                <w:sz w:val="22"/>
              </w:rPr>
            </w:pPr>
            <w:r w:rsidRPr="00057E54">
              <w:rPr>
                <w:rStyle w:val="af3"/>
                <w:rFonts w:ascii="Arial" w:hAnsi="Arial" w:cs="Times New Roman"/>
                <w:sz w:val="22"/>
              </w:rPr>
              <w:t>Post conditions:</w:t>
            </w:r>
            <w:r w:rsidR="00FE078A">
              <w:rPr>
                <w:rStyle w:val="af3"/>
                <w:rFonts w:ascii="Arial" w:hAnsi="Arial" w:cs="Times New Roman"/>
                <w:b w:val="0"/>
                <w:sz w:val="22"/>
              </w:rPr>
              <w:t xml:space="preserve"> New user </w:t>
            </w:r>
            <w:r w:rsidR="00057E54">
              <w:rPr>
                <w:rStyle w:val="af3"/>
                <w:rFonts w:ascii="Arial" w:hAnsi="Arial" w:cs="Times New Roman"/>
                <w:b w:val="0"/>
                <w:sz w:val="22"/>
              </w:rPr>
              <w:t xml:space="preserve">has been added </w:t>
            </w:r>
            <w:r w:rsidR="00FE078A">
              <w:rPr>
                <w:rStyle w:val="af3"/>
                <w:rFonts w:ascii="Arial" w:hAnsi="Arial" w:cs="Times New Roman"/>
                <w:b w:val="0"/>
                <w:sz w:val="22"/>
              </w:rPr>
              <w:t xml:space="preserve">to </w:t>
            </w:r>
            <w:r w:rsidR="00057E54">
              <w:rPr>
                <w:rStyle w:val="af3"/>
                <w:rFonts w:ascii="Arial" w:hAnsi="Arial" w:cs="Times New Roman"/>
                <w:b w:val="0"/>
                <w:sz w:val="22"/>
              </w:rPr>
              <w:t xml:space="preserve">project; user gets permissions (according to his role) for </w:t>
            </w:r>
            <w:r w:rsidR="00C92672">
              <w:rPr>
                <w:rStyle w:val="af3"/>
                <w:rFonts w:ascii="Arial" w:hAnsi="Arial" w:cs="Times New Roman"/>
                <w:b w:val="0"/>
                <w:sz w:val="22"/>
              </w:rPr>
              <w:t>actions i</w:t>
            </w:r>
            <w:r w:rsidR="00057E54">
              <w:rPr>
                <w:rStyle w:val="af3"/>
                <w:rFonts w:ascii="Arial" w:hAnsi="Arial" w:cs="Times New Roman"/>
                <w:b w:val="0"/>
                <w:sz w:val="22"/>
              </w:rPr>
              <w:t>n the system</w:t>
            </w:r>
          </w:p>
          <w:p w14:paraId="21A47259" w14:textId="77777777" w:rsidR="004A66B9" w:rsidRPr="00D501B3" w:rsidRDefault="004A66B9" w:rsidP="00316478"/>
        </w:tc>
      </w:tr>
    </w:tbl>
    <w:p w14:paraId="28148D5E" w14:textId="77777777" w:rsidR="000E6155" w:rsidRDefault="000E6155"/>
    <w:tbl>
      <w:tblPr>
        <w:tblStyle w:val="ac"/>
        <w:tblW w:w="0" w:type="auto"/>
        <w:tblLook w:val="04A0" w:firstRow="1" w:lastRow="0" w:firstColumn="1" w:lastColumn="0" w:noHBand="0" w:noVBand="1"/>
      </w:tblPr>
      <w:tblGrid>
        <w:gridCol w:w="1980"/>
        <w:gridCol w:w="7365"/>
      </w:tblGrid>
      <w:tr w:rsidR="000E6155" w:rsidRPr="0016210C" w14:paraId="6708EAAF" w14:textId="77777777" w:rsidTr="00C45F34">
        <w:tc>
          <w:tcPr>
            <w:tcW w:w="1980" w:type="dxa"/>
          </w:tcPr>
          <w:p w14:paraId="50CD9D08" w14:textId="77777777" w:rsidR="000E6155" w:rsidRPr="0016210C" w:rsidRDefault="000E6155" w:rsidP="00C45F34">
            <w:pPr>
              <w:rPr>
                <w:rStyle w:val="af3"/>
              </w:rPr>
            </w:pPr>
            <w:r w:rsidRPr="0016210C">
              <w:rPr>
                <w:rStyle w:val="af3"/>
              </w:rPr>
              <w:t>Title:</w:t>
            </w:r>
          </w:p>
        </w:tc>
        <w:tc>
          <w:tcPr>
            <w:tcW w:w="7365" w:type="dxa"/>
          </w:tcPr>
          <w:p w14:paraId="7B0E1A03" w14:textId="77777777" w:rsidR="000E6155" w:rsidRPr="0016210C" w:rsidRDefault="000E6155" w:rsidP="00C45F34">
            <w:r>
              <w:t>New sprint</w:t>
            </w:r>
          </w:p>
        </w:tc>
      </w:tr>
      <w:tr w:rsidR="000E6155" w:rsidRPr="0016210C" w14:paraId="290A468E" w14:textId="77777777" w:rsidTr="00C45F34">
        <w:tc>
          <w:tcPr>
            <w:tcW w:w="1980" w:type="dxa"/>
          </w:tcPr>
          <w:p w14:paraId="5C2036AE" w14:textId="77777777" w:rsidR="000E6155" w:rsidRPr="0016210C" w:rsidRDefault="000E6155" w:rsidP="00C45F34">
            <w:pPr>
              <w:rPr>
                <w:rStyle w:val="af3"/>
              </w:rPr>
            </w:pPr>
            <w:r w:rsidRPr="0016210C">
              <w:rPr>
                <w:rStyle w:val="af3"/>
              </w:rPr>
              <w:t>Aim:</w:t>
            </w:r>
          </w:p>
        </w:tc>
        <w:tc>
          <w:tcPr>
            <w:tcW w:w="7365" w:type="dxa"/>
          </w:tcPr>
          <w:p w14:paraId="5ADE9BC2" w14:textId="77777777" w:rsidR="000E6155" w:rsidRPr="0016210C" w:rsidRDefault="000E6155" w:rsidP="00C45F34">
            <w:pPr>
              <w:spacing w:after="11" w:line="271" w:lineRule="auto"/>
            </w:pPr>
            <w:r>
              <w:t>To create new sprint</w:t>
            </w:r>
          </w:p>
        </w:tc>
      </w:tr>
      <w:tr w:rsidR="000E6155" w:rsidRPr="0016210C" w14:paraId="4031AA99" w14:textId="77777777" w:rsidTr="00C45F34">
        <w:tc>
          <w:tcPr>
            <w:tcW w:w="1980" w:type="dxa"/>
          </w:tcPr>
          <w:p w14:paraId="0A4190B4" w14:textId="77777777" w:rsidR="000E6155" w:rsidRPr="0016210C" w:rsidRDefault="000E6155" w:rsidP="00C45F34">
            <w:pPr>
              <w:rPr>
                <w:rStyle w:val="af3"/>
              </w:rPr>
            </w:pPr>
            <w:r w:rsidRPr="0016210C">
              <w:rPr>
                <w:rStyle w:val="af3"/>
              </w:rPr>
              <w:t>Primary actor:</w:t>
            </w:r>
          </w:p>
        </w:tc>
        <w:tc>
          <w:tcPr>
            <w:tcW w:w="7365" w:type="dxa"/>
          </w:tcPr>
          <w:p w14:paraId="1058F813" w14:textId="77777777" w:rsidR="000E6155" w:rsidRPr="0016210C" w:rsidRDefault="000E6155" w:rsidP="00C45F34">
            <w:r>
              <w:t>Project Manager</w:t>
            </w:r>
          </w:p>
        </w:tc>
      </w:tr>
      <w:tr w:rsidR="000E6155" w:rsidRPr="0016210C" w14:paraId="79423A52" w14:textId="77777777" w:rsidTr="00C45F34">
        <w:tc>
          <w:tcPr>
            <w:tcW w:w="1980" w:type="dxa"/>
          </w:tcPr>
          <w:p w14:paraId="4C6A842D" w14:textId="77777777" w:rsidR="000E6155" w:rsidRPr="0016210C" w:rsidRDefault="000E6155" w:rsidP="00C45F34">
            <w:pPr>
              <w:rPr>
                <w:rStyle w:val="af3"/>
              </w:rPr>
            </w:pPr>
            <w:r w:rsidRPr="0016210C">
              <w:rPr>
                <w:rStyle w:val="af3"/>
              </w:rPr>
              <w:t>Level:</w:t>
            </w:r>
          </w:p>
        </w:tc>
        <w:tc>
          <w:tcPr>
            <w:tcW w:w="7365" w:type="dxa"/>
          </w:tcPr>
          <w:p w14:paraId="2D5D8EF6" w14:textId="77777777" w:rsidR="000E6155" w:rsidRPr="0016210C" w:rsidRDefault="000E6155" w:rsidP="00C45F34">
            <w:r>
              <w:t>Sprint</w:t>
            </w:r>
          </w:p>
        </w:tc>
      </w:tr>
      <w:tr w:rsidR="000E6155" w:rsidRPr="0016210C" w14:paraId="605FF25A" w14:textId="77777777" w:rsidTr="00C45F34">
        <w:tc>
          <w:tcPr>
            <w:tcW w:w="1980" w:type="dxa"/>
          </w:tcPr>
          <w:p w14:paraId="7CC45C83" w14:textId="77777777" w:rsidR="000E6155" w:rsidRPr="0016210C" w:rsidRDefault="000E6155" w:rsidP="00C45F34">
            <w:pPr>
              <w:rPr>
                <w:rStyle w:val="af3"/>
              </w:rPr>
            </w:pPr>
            <w:r w:rsidRPr="0016210C">
              <w:rPr>
                <w:rStyle w:val="af3"/>
              </w:rPr>
              <w:t>Precondition:</w:t>
            </w:r>
          </w:p>
        </w:tc>
        <w:tc>
          <w:tcPr>
            <w:tcW w:w="7365" w:type="dxa"/>
          </w:tcPr>
          <w:p w14:paraId="141E1031" w14:textId="77777777" w:rsidR="000E6155" w:rsidRPr="0016210C" w:rsidRDefault="000E6155" w:rsidP="00C45F34">
            <w:r>
              <w:t>U</w:t>
            </w:r>
            <w:r w:rsidRPr="00334CED">
              <w:t xml:space="preserve">ser </w:t>
            </w:r>
            <w:r>
              <w:t xml:space="preserve">(PM) </w:t>
            </w:r>
            <w:r w:rsidRPr="00334CED">
              <w:t xml:space="preserve">is </w:t>
            </w:r>
            <w:r>
              <w:t>logged in and has permission to create sprints</w:t>
            </w:r>
          </w:p>
        </w:tc>
      </w:tr>
      <w:tr w:rsidR="000E6155" w:rsidRPr="0016210C" w14:paraId="22B17A71" w14:textId="77777777" w:rsidTr="00C45F34">
        <w:tc>
          <w:tcPr>
            <w:tcW w:w="1980" w:type="dxa"/>
          </w:tcPr>
          <w:p w14:paraId="5BE15CA2" w14:textId="77777777" w:rsidR="000E6155" w:rsidRPr="0016210C" w:rsidRDefault="000E6155" w:rsidP="00C45F34">
            <w:pPr>
              <w:rPr>
                <w:rStyle w:val="af3"/>
              </w:rPr>
            </w:pPr>
            <w:r w:rsidRPr="0016210C">
              <w:rPr>
                <w:rStyle w:val="af3"/>
              </w:rPr>
              <w:t>Trigger:</w:t>
            </w:r>
          </w:p>
        </w:tc>
        <w:tc>
          <w:tcPr>
            <w:tcW w:w="7365" w:type="dxa"/>
          </w:tcPr>
          <w:p w14:paraId="6FAB88F1" w14:textId="6BDF9FAF" w:rsidR="000E6155" w:rsidRPr="0016210C" w:rsidRDefault="006C3E97" w:rsidP="00C45F34">
            <w:r>
              <w:t>Team needs a new sprint to work with</w:t>
            </w:r>
          </w:p>
        </w:tc>
      </w:tr>
      <w:tr w:rsidR="000E6155" w:rsidRPr="0016210C" w14:paraId="689F8012" w14:textId="77777777" w:rsidTr="00C45F34">
        <w:tc>
          <w:tcPr>
            <w:tcW w:w="1980" w:type="dxa"/>
          </w:tcPr>
          <w:p w14:paraId="0DB30251" w14:textId="77777777" w:rsidR="000E6155" w:rsidRPr="0016210C" w:rsidRDefault="000E6155" w:rsidP="00C45F34">
            <w:pPr>
              <w:rPr>
                <w:rStyle w:val="af3"/>
              </w:rPr>
            </w:pPr>
            <w:r w:rsidRPr="0016210C">
              <w:rPr>
                <w:rStyle w:val="af3"/>
              </w:rPr>
              <w:t>Main success scenario:</w:t>
            </w:r>
          </w:p>
        </w:tc>
        <w:tc>
          <w:tcPr>
            <w:tcW w:w="7365" w:type="dxa"/>
          </w:tcPr>
          <w:p w14:paraId="276C98EC" w14:textId="4F72E217" w:rsidR="000E6155" w:rsidRPr="002A18CB" w:rsidRDefault="000E6155" w:rsidP="002A18CB">
            <w:pPr>
              <w:rPr>
                <w:rStyle w:val="af3"/>
                <w:rFonts w:ascii="Arial" w:hAnsi="Arial" w:cs="Arial"/>
                <w:b w:val="0"/>
                <w:sz w:val="22"/>
              </w:rPr>
            </w:pPr>
          </w:p>
          <w:p w14:paraId="27D41F8C" w14:textId="557B7CB6" w:rsidR="000E6155" w:rsidRPr="002A18CB" w:rsidRDefault="000E6155" w:rsidP="009D4AFB">
            <w:pPr>
              <w:pStyle w:val="ad"/>
              <w:numPr>
                <w:ilvl w:val="0"/>
                <w:numId w:val="31"/>
              </w:numPr>
              <w:rPr>
                <w:rStyle w:val="af3"/>
                <w:rFonts w:ascii="Arial" w:hAnsi="Arial" w:cs="Arial"/>
                <w:b w:val="0"/>
                <w:sz w:val="22"/>
              </w:rPr>
            </w:pPr>
            <w:r w:rsidRPr="002A18CB">
              <w:rPr>
                <w:rStyle w:val="af3"/>
                <w:rFonts w:ascii="Arial" w:hAnsi="Arial" w:cs="Arial"/>
                <w:b w:val="0"/>
                <w:sz w:val="22"/>
              </w:rPr>
              <w:t xml:space="preserve">Select preferred </w:t>
            </w:r>
            <w:r w:rsidR="009D4AFB" w:rsidRPr="002A18CB">
              <w:rPr>
                <w:rStyle w:val="af3"/>
                <w:rFonts w:ascii="Arial" w:hAnsi="Arial" w:cs="Arial"/>
                <w:b w:val="0"/>
                <w:sz w:val="22"/>
              </w:rPr>
              <w:t>project</w:t>
            </w:r>
          </w:p>
          <w:p w14:paraId="7BDD90C4" w14:textId="54705D2F" w:rsidR="000E6155" w:rsidRPr="002A18CB" w:rsidRDefault="000E6155" w:rsidP="004D47AF">
            <w:pPr>
              <w:pStyle w:val="ad"/>
              <w:numPr>
                <w:ilvl w:val="0"/>
                <w:numId w:val="31"/>
              </w:numPr>
              <w:rPr>
                <w:rStyle w:val="af3"/>
                <w:b w:val="0"/>
              </w:rPr>
            </w:pPr>
            <w:r w:rsidRPr="002A18CB">
              <w:rPr>
                <w:rStyle w:val="af3"/>
                <w:rFonts w:ascii="Arial" w:hAnsi="Arial" w:cs="Arial"/>
                <w:b w:val="0"/>
                <w:sz w:val="22"/>
              </w:rPr>
              <w:t xml:space="preserve">Create Sprint </w:t>
            </w:r>
          </w:p>
          <w:p w14:paraId="7E07B5D9" w14:textId="77777777" w:rsidR="000E6155" w:rsidRPr="0016210C" w:rsidRDefault="000E6155" w:rsidP="00C45F34">
            <w:pPr>
              <w:rPr>
                <w:rStyle w:val="af3"/>
              </w:rPr>
            </w:pPr>
            <w:r w:rsidRPr="0016210C">
              <w:rPr>
                <w:rStyle w:val="af3"/>
              </w:rPr>
              <w:t>Post conditions:</w:t>
            </w:r>
          </w:p>
          <w:p w14:paraId="08D82F69" w14:textId="77777777" w:rsidR="000E6155" w:rsidRPr="00675A0E" w:rsidRDefault="000E6155" w:rsidP="00C45F34">
            <w:r w:rsidRPr="00675A0E">
              <w:rPr>
                <w:shd w:val="clear" w:color="auto" w:fill="FFFFFF"/>
              </w:rPr>
              <w:t xml:space="preserve">New 'upcoming' sprint </w:t>
            </w:r>
            <w:proofErr w:type="gramStart"/>
            <w:r w:rsidRPr="00675A0E">
              <w:rPr>
                <w:shd w:val="clear" w:color="auto" w:fill="FFFFFF"/>
              </w:rPr>
              <w:t>will be added</w:t>
            </w:r>
            <w:proofErr w:type="gramEnd"/>
            <w:r w:rsidRPr="00675A0E">
              <w:rPr>
                <w:shd w:val="clear" w:color="auto" w:fill="FFFFFF"/>
              </w:rPr>
              <w:t xml:space="preserve"> to </w:t>
            </w:r>
            <w:r>
              <w:rPr>
                <w:shd w:val="clear" w:color="auto" w:fill="FFFFFF"/>
              </w:rPr>
              <w:t>the</w:t>
            </w:r>
            <w:r w:rsidRPr="00675A0E">
              <w:rPr>
                <w:shd w:val="clear" w:color="auto" w:fill="FFFFFF"/>
              </w:rPr>
              <w:t xml:space="preserve"> board, below any other future sprints.</w:t>
            </w:r>
          </w:p>
        </w:tc>
      </w:tr>
    </w:tbl>
    <w:p w14:paraId="3BB98FBC" w14:textId="3574BF9B" w:rsidR="00391E9B" w:rsidRDefault="00391E9B"/>
    <w:p w14:paraId="2D8A809D" w14:textId="77777777" w:rsidR="000E6155" w:rsidRDefault="00391E9B">
      <w:r>
        <w:br w:type="page"/>
      </w:r>
    </w:p>
    <w:tbl>
      <w:tblPr>
        <w:tblStyle w:val="ac"/>
        <w:tblW w:w="0" w:type="auto"/>
        <w:tblLook w:val="04A0" w:firstRow="1" w:lastRow="0" w:firstColumn="1" w:lastColumn="0" w:noHBand="0" w:noVBand="1"/>
      </w:tblPr>
      <w:tblGrid>
        <w:gridCol w:w="1980"/>
        <w:gridCol w:w="7365"/>
      </w:tblGrid>
      <w:tr w:rsidR="000E6155" w:rsidRPr="0016210C" w14:paraId="0AE06941" w14:textId="77777777" w:rsidTr="00C45F34">
        <w:tc>
          <w:tcPr>
            <w:tcW w:w="1980" w:type="dxa"/>
          </w:tcPr>
          <w:p w14:paraId="2B0290CD" w14:textId="77777777" w:rsidR="000E6155" w:rsidRPr="0016210C" w:rsidRDefault="000E6155" w:rsidP="00C45F34">
            <w:pPr>
              <w:rPr>
                <w:rStyle w:val="af3"/>
              </w:rPr>
            </w:pPr>
            <w:r w:rsidRPr="0016210C">
              <w:rPr>
                <w:rStyle w:val="af3"/>
              </w:rPr>
              <w:t>Title:</w:t>
            </w:r>
          </w:p>
        </w:tc>
        <w:tc>
          <w:tcPr>
            <w:tcW w:w="7365" w:type="dxa"/>
          </w:tcPr>
          <w:p w14:paraId="1C79E204" w14:textId="77777777" w:rsidR="000E6155" w:rsidRPr="0016210C" w:rsidRDefault="000E6155" w:rsidP="00C45F34">
            <w:r>
              <w:t>Starting a sprint</w:t>
            </w:r>
          </w:p>
        </w:tc>
      </w:tr>
      <w:tr w:rsidR="000E6155" w:rsidRPr="0016210C" w14:paraId="4160E489" w14:textId="77777777" w:rsidTr="00C45F34">
        <w:tc>
          <w:tcPr>
            <w:tcW w:w="1980" w:type="dxa"/>
          </w:tcPr>
          <w:p w14:paraId="5E32A61F" w14:textId="77777777" w:rsidR="000E6155" w:rsidRPr="0016210C" w:rsidRDefault="000E6155" w:rsidP="00C45F34">
            <w:pPr>
              <w:rPr>
                <w:rStyle w:val="af3"/>
              </w:rPr>
            </w:pPr>
            <w:r w:rsidRPr="0016210C">
              <w:rPr>
                <w:rStyle w:val="af3"/>
              </w:rPr>
              <w:t>Aim:</w:t>
            </w:r>
          </w:p>
        </w:tc>
        <w:tc>
          <w:tcPr>
            <w:tcW w:w="7365" w:type="dxa"/>
          </w:tcPr>
          <w:p w14:paraId="581BE65A" w14:textId="77777777" w:rsidR="000E6155" w:rsidRPr="0016210C" w:rsidRDefault="000E6155" w:rsidP="00C45F34">
            <w:pPr>
              <w:spacing w:after="11" w:line="271" w:lineRule="auto"/>
            </w:pPr>
            <w:r>
              <w:t>To start a sprint</w:t>
            </w:r>
          </w:p>
        </w:tc>
      </w:tr>
      <w:tr w:rsidR="000E6155" w:rsidRPr="0016210C" w14:paraId="1887BA47" w14:textId="77777777" w:rsidTr="00C45F34">
        <w:tc>
          <w:tcPr>
            <w:tcW w:w="1980" w:type="dxa"/>
          </w:tcPr>
          <w:p w14:paraId="3D2C2D71" w14:textId="77777777" w:rsidR="000E6155" w:rsidRPr="0016210C" w:rsidRDefault="000E6155" w:rsidP="00C45F34">
            <w:pPr>
              <w:rPr>
                <w:rStyle w:val="af3"/>
              </w:rPr>
            </w:pPr>
            <w:r w:rsidRPr="0016210C">
              <w:rPr>
                <w:rStyle w:val="af3"/>
              </w:rPr>
              <w:t>Primary actor:</w:t>
            </w:r>
          </w:p>
        </w:tc>
        <w:tc>
          <w:tcPr>
            <w:tcW w:w="7365" w:type="dxa"/>
          </w:tcPr>
          <w:p w14:paraId="62D82170" w14:textId="77777777" w:rsidR="000E6155" w:rsidRPr="0016210C" w:rsidRDefault="000E6155" w:rsidP="00C45F34">
            <w:r>
              <w:t>Project Manager</w:t>
            </w:r>
          </w:p>
        </w:tc>
      </w:tr>
      <w:tr w:rsidR="000E6155" w:rsidRPr="0016210C" w14:paraId="2F25A9A0" w14:textId="77777777" w:rsidTr="00C45F34">
        <w:tc>
          <w:tcPr>
            <w:tcW w:w="1980" w:type="dxa"/>
          </w:tcPr>
          <w:p w14:paraId="2A02018C" w14:textId="77777777" w:rsidR="000E6155" w:rsidRPr="0016210C" w:rsidRDefault="000E6155" w:rsidP="00C45F34">
            <w:pPr>
              <w:rPr>
                <w:rStyle w:val="af3"/>
              </w:rPr>
            </w:pPr>
            <w:r w:rsidRPr="0016210C">
              <w:rPr>
                <w:rStyle w:val="af3"/>
              </w:rPr>
              <w:t>Level:</w:t>
            </w:r>
          </w:p>
        </w:tc>
        <w:tc>
          <w:tcPr>
            <w:tcW w:w="7365" w:type="dxa"/>
          </w:tcPr>
          <w:p w14:paraId="2A0223D7" w14:textId="77777777" w:rsidR="000E6155" w:rsidRPr="0016210C" w:rsidRDefault="000E6155" w:rsidP="00C45F34">
            <w:r>
              <w:t>Sprint</w:t>
            </w:r>
          </w:p>
        </w:tc>
      </w:tr>
      <w:tr w:rsidR="000E6155" w:rsidRPr="0016210C" w14:paraId="5BC24392" w14:textId="77777777" w:rsidTr="00C45F34">
        <w:tc>
          <w:tcPr>
            <w:tcW w:w="1980" w:type="dxa"/>
          </w:tcPr>
          <w:p w14:paraId="52E933A5" w14:textId="77777777" w:rsidR="000E6155" w:rsidRPr="0016210C" w:rsidRDefault="000E6155" w:rsidP="00C45F34">
            <w:pPr>
              <w:rPr>
                <w:rStyle w:val="af3"/>
              </w:rPr>
            </w:pPr>
            <w:r w:rsidRPr="0016210C">
              <w:rPr>
                <w:rStyle w:val="af3"/>
              </w:rPr>
              <w:t>Precondition:</w:t>
            </w:r>
          </w:p>
        </w:tc>
        <w:tc>
          <w:tcPr>
            <w:tcW w:w="7365" w:type="dxa"/>
          </w:tcPr>
          <w:p w14:paraId="576F1695" w14:textId="77777777" w:rsidR="000E6155" w:rsidRPr="0016210C" w:rsidRDefault="000E6155" w:rsidP="00C45F34">
            <w:r>
              <w:t>U</w:t>
            </w:r>
            <w:r w:rsidRPr="00334CED">
              <w:t xml:space="preserve">ser </w:t>
            </w:r>
            <w:r>
              <w:t xml:space="preserve">(PM) </w:t>
            </w:r>
            <w:proofErr w:type="gramStart"/>
            <w:r w:rsidRPr="00334CED">
              <w:t xml:space="preserve">is </w:t>
            </w:r>
            <w:r>
              <w:t>logged in</w:t>
            </w:r>
            <w:proofErr w:type="gramEnd"/>
            <w:r>
              <w:t xml:space="preserve"> and has permission to start sprint.</w:t>
            </w:r>
          </w:p>
        </w:tc>
      </w:tr>
      <w:tr w:rsidR="000E6155" w:rsidRPr="0016210C" w14:paraId="3FA08751" w14:textId="77777777" w:rsidTr="00C45F34">
        <w:tc>
          <w:tcPr>
            <w:tcW w:w="1980" w:type="dxa"/>
          </w:tcPr>
          <w:p w14:paraId="46A71207" w14:textId="77777777" w:rsidR="000E6155" w:rsidRPr="0016210C" w:rsidRDefault="000E6155" w:rsidP="00C45F34">
            <w:pPr>
              <w:rPr>
                <w:rStyle w:val="af3"/>
              </w:rPr>
            </w:pPr>
            <w:r w:rsidRPr="0016210C">
              <w:rPr>
                <w:rStyle w:val="af3"/>
              </w:rPr>
              <w:t>Trigger:</w:t>
            </w:r>
          </w:p>
        </w:tc>
        <w:tc>
          <w:tcPr>
            <w:tcW w:w="7365" w:type="dxa"/>
          </w:tcPr>
          <w:p w14:paraId="126B7628" w14:textId="77777777" w:rsidR="000E6155" w:rsidRPr="0016210C" w:rsidRDefault="000E6155" w:rsidP="00C45F34">
            <w:r>
              <w:t>Team needs to start a sprint.</w:t>
            </w:r>
          </w:p>
        </w:tc>
      </w:tr>
      <w:tr w:rsidR="000E6155" w:rsidRPr="0016210C" w14:paraId="79032E94" w14:textId="77777777" w:rsidTr="00C45F34">
        <w:tc>
          <w:tcPr>
            <w:tcW w:w="1980" w:type="dxa"/>
          </w:tcPr>
          <w:p w14:paraId="0C73FD67" w14:textId="77777777" w:rsidR="000E6155" w:rsidRPr="0016210C" w:rsidRDefault="000E6155" w:rsidP="00C45F34">
            <w:pPr>
              <w:rPr>
                <w:rStyle w:val="af3"/>
              </w:rPr>
            </w:pPr>
            <w:r w:rsidRPr="0016210C">
              <w:rPr>
                <w:rStyle w:val="af3"/>
              </w:rPr>
              <w:t>Main success scenario:</w:t>
            </w:r>
          </w:p>
        </w:tc>
        <w:tc>
          <w:tcPr>
            <w:tcW w:w="7365" w:type="dxa"/>
          </w:tcPr>
          <w:p w14:paraId="4FE3441E" w14:textId="48BC9EAD" w:rsidR="000E6155" w:rsidRPr="00327BA5" w:rsidRDefault="000E6155" w:rsidP="000E6155">
            <w:pPr>
              <w:pStyle w:val="ad"/>
              <w:numPr>
                <w:ilvl w:val="0"/>
                <w:numId w:val="32"/>
              </w:numPr>
              <w:rPr>
                <w:rStyle w:val="af3"/>
                <w:rFonts w:ascii="Arial" w:hAnsi="Arial" w:cs="Arial"/>
                <w:b w:val="0"/>
                <w:sz w:val="22"/>
              </w:rPr>
            </w:pPr>
            <w:r w:rsidRPr="00327BA5">
              <w:rPr>
                <w:rStyle w:val="af3"/>
                <w:rFonts w:ascii="Arial" w:hAnsi="Arial" w:cs="Arial"/>
                <w:b w:val="0"/>
                <w:sz w:val="22"/>
              </w:rPr>
              <w:t xml:space="preserve">Select preferred </w:t>
            </w:r>
            <w:r w:rsidR="009D4AFB" w:rsidRPr="00327BA5">
              <w:rPr>
                <w:rStyle w:val="af3"/>
                <w:rFonts w:ascii="Arial" w:hAnsi="Arial" w:cs="Arial"/>
                <w:b w:val="0"/>
                <w:sz w:val="22"/>
              </w:rPr>
              <w:t>project</w:t>
            </w:r>
          </w:p>
          <w:p w14:paraId="5CB91787" w14:textId="7CD9AD58" w:rsidR="000E6155" w:rsidRPr="00327BA5" w:rsidRDefault="00071492" w:rsidP="000E6155">
            <w:pPr>
              <w:pStyle w:val="ad"/>
              <w:numPr>
                <w:ilvl w:val="0"/>
                <w:numId w:val="32"/>
              </w:numPr>
              <w:rPr>
                <w:rStyle w:val="af3"/>
                <w:rFonts w:ascii="Arial" w:hAnsi="Arial" w:cs="Arial"/>
                <w:b w:val="0"/>
                <w:sz w:val="22"/>
              </w:rPr>
            </w:pPr>
            <w:r w:rsidRPr="00327BA5">
              <w:rPr>
                <w:rStyle w:val="af3"/>
                <w:rFonts w:ascii="Arial" w:hAnsi="Arial" w:cs="Arial"/>
                <w:b w:val="0"/>
                <w:sz w:val="22"/>
              </w:rPr>
              <w:t>Select preferred sprint</w:t>
            </w:r>
            <w:r w:rsidR="000E6155" w:rsidRPr="00327BA5">
              <w:rPr>
                <w:rStyle w:val="af3"/>
                <w:rFonts w:ascii="Arial" w:hAnsi="Arial" w:cs="Arial"/>
                <w:b w:val="0"/>
                <w:sz w:val="22"/>
              </w:rPr>
              <w:t>.</w:t>
            </w:r>
          </w:p>
          <w:p w14:paraId="43C86DB6" w14:textId="77777777" w:rsidR="000E6155" w:rsidRPr="00327BA5" w:rsidRDefault="000E6155" w:rsidP="000E6155">
            <w:pPr>
              <w:pStyle w:val="ad"/>
              <w:numPr>
                <w:ilvl w:val="0"/>
                <w:numId w:val="32"/>
              </w:numPr>
              <w:rPr>
                <w:rStyle w:val="af3"/>
                <w:rFonts w:ascii="Arial" w:hAnsi="Arial" w:cs="Arial"/>
                <w:b w:val="0"/>
                <w:sz w:val="22"/>
              </w:rPr>
            </w:pPr>
            <w:r w:rsidRPr="00327BA5">
              <w:rPr>
                <w:rStyle w:val="af3"/>
                <w:rFonts w:ascii="Arial" w:hAnsi="Arial" w:cs="Arial"/>
                <w:b w:val="0"/>
                <w:sz w:val="22"/>
              </w:rPr>
              <w:t>Drag tasks up from the backlog, as needed.</w:t>
            </w:r>
          </w:p>
          <w:p w14:paraId="7B25A685" w14:textId="5C970709" w:rsidR="000E6155" w:rsidRPr="00327BA5" w:rsidRDefault="000E6155" w:rsidP="000E6155">
            <w:pPr>
              <w:pStyle w:val="ad"/>
              <w:numPr>
                <w:ilvl w:val="0"/>
                <w:numId w:val="32"/>
              </w:numPr>
              <w:rPr>
                <w:rStyle w:val="af3"/>
                <w:rFonts w:ascii="Arial" w:hAnsi="Arial" w:cs="Arial"/>
                <w:b w:val="0"/>
                <w:sz w:val="22"/>
              </w:rPr>
            </w:pPr>
            <w:r w:rsidRPr="00327BA5">
              <w:rPr>
                <w:rStyle w:val="af3"/>
                <w:rFonts w:ascii="Arial" w:hAnsi="Arial" w:cs="Arial"/>
                <w:b w:val="0"/>
                <w:sz w:val="22"/>
              </w:rPr>
              <w:t>Start Sprint.</w:t>
            </w:r>
          </w:p>
          <w:p w14:paraId="6E72407D" w14:textId="77777777" w:rsidR="000E6155" w:rsidRPr="0016210C" w:rsidRDefault="000E6155" w:rsidP="00C45F34">
            <w:pPr>
              <w:rPr>
                <w:rStyle w:val="af3"/>
              </w:rPr>
            </w:pPr>
            <w:r w:rsidRPr="0016210C">
              <w:rPr>
                <w:rStyle w:val="af3"/>
              </w:rPr>
              <w:t>Post conditions:</w:t>
            </w:r>
          </w:p>
          <w:p w14:paraId="3020E523" w14:textId="339EEFCA" w:rsidR="000E6155" w:rsidRPr="00034F7B" w:rsidRDefault="006D0FB1" w:rsidP="00C45F34">
            <w:r>
              <w:t>Process activates; tasks assignees get new tasks to do</w:t>
            </w:r>
            <w:r w:rsidR="00C925AA">
              <w:t>; Project Manager/Team Leader assigns ‘free’ tasks to team members</w:t>
            </w:r>
          </w:p>
        </w:tc>
      </w:tr>
    </w:tbl>
    <w:p w14:paraId="58CBE43B" w14:textId="77777777" w:rsidR="000E6155" w:rsidRDefault="000E6155"/>
    <w:tbl>
      <w:tblPr>
        <w:tblStyle w:val="ac"/>
        <w:tblW w:w="0" w:type="auto"/>
        <w:tblLook w:val="04A0" w:firstRow="1" w:lastRow="0" w:firstColumn="1" w:lastColumn="0" w:noHBand="0" w:noVBand="1"/>
      </w:tblPr>
      <w:tblGrid>
        <w:gridCol w:w="1980"/>
        <w:gridCol w:w="7365"/>
      </w:tblGrid>
      <w:tr w:rsidR="000E6155" w:rsidRPr="0016210C" w14:paraId="4F4510B4" w14:textId="77777777" w:rsidTr="00C45F34">
        <w:tc>
          <w:tcPr>
            <w:tcW w:w="1980" w:type="dxa"/>
          </w:tcPr>
          <w:p w14:paraId="19BD3D2F" w14:textId="77777777" w:rsidR="000E6155" w:rsidRPr="0016210C" w:rsidRDefault="000E6155" w:rsidP="00C45F34">
            <w:pPr>
              <w:rPr>
                <w:rStyle w:val="af3"/>
              </w:rPr>
            </w:pPr>
            <w:r w:rsidRPr="0016210C">
              <w:rPr>
                <w:rStyle w:val="af3"/>
              </w:rPr>
              <w:t>Title:</w:t>
            </w:r>
          </w:p>
        </w:tc>
        <w:tc>
          <w:tcPr>
            <w:tcW w:w="7365" w:type="dxa"/>
          </w:tcPr>
          <w:p w14:paraId="0BE0EF32" w14:textId="77777777" w:rsidR="000E6155" w:rsidRPr="0016210C" w:rsidRDefault="000E6155" w:rsidP="00C45F34">
            <w:r>
              <w:t>Remove task from a sprint</w:t>
            </w:r>
          </w:p>
        </w:tc>
      </w:tr>
      <w:tr w:rsidR="000E6155" w:rsidRPr="0016210C" w14:paraId="6450E372" w14:textId="77777777" w:rsidTr="00C45F34">
        <w:tc>
          <w:tcPr>
            <w:tcW w:w="1980" w:type="dxa"/>
          </w:tcPr>
          <w:p w14:paraId="279EA46E" w14:textId="77777777" w:rsidR="000E6155" w:rsidRPr="0016210C" w:rsidRDefault="000E6155" w:rsidP="00C45F34">
            <w:pPr>
              <w:rPr>
                <w:rStyle w:val="af3"/>
              </w:rPr>
            </w:pPr>
            <w:r w:rsidRPr="0016210C">
              <w:rPr>
                <w:rStyle w:val="af3"/>
              </w:rPr>
              <w:t>Aim:</w:t>
            </w:r>
          </w:p>
        </w:tc>
        <w:tc>
          <w:tcPr>
            <w:tcW w:w="7365" w:type="dxa"/>
          </w:tcPr>
          <w:p w14:paraId="0C16DE0A" w14:textId="77777777" w:rsidR="000E6155" w:rsidRPr="0016210C" w:rsidRDefault="000E6155" w:rsidP="00C45F34">
            <w:pPr>
              <w:spacing w:after="11" w:line="271" w:lineRule="auto"/>
            </w:pPr>
            <w:r>
              <w:t>To remove task from sprint backlog (before starting a sprint)</w:t>
            </w:r>
          </w:p>
        </w:tc>
      </w:tr>
      <w:tr w:rsidR="000E6155" w:rsidRPr="0016210C" w14:paraId="7E969520" w14:textId="77777777" w:rsidTr="00C45F34">
        <w:tc>
          <w:tcPr>
            <w:tcW w:w="1980" w:type="dxa"/>
          </w:tcPr>
          <w:p w14:paraId="0E328700" w14:textId="77777777" w:rsidR="000E6155" w:rsidRPr="0016210C" w:rsidRDefault="000E6155" w:rsidP="00C45F34">
            <w:pPr>
              <w:rPr>
                <w:rStyle w:val="af3"/>
              </w:rPr>
            </w:pPr>
            <w:r w:rsidRPr="0016210C">
              <w:rPr>
                <w:rStyle w:val="af3"/>
              </w:rPr>
              <w:t>Primary actor:</w:t>
            </w:r>
          </w:p>
        </w:tc>
        <w:tc>
          <w:tcPr>
            <w:tcW w:w="7365" w:type="dxa"/>
          </w:tcPr>
          <w:p w14:paraId="4371C4C5" w14:textId="77777777" w:rsidR="000E6155" w:rsidRPr="0016210C" w:rsidRDefault="000E6155" w:rsidP="00C45F34">
            <w:r>
              <w:t>Project Manager</w:t>
            </w:r>
          </w:p>
        </w:tc>
      </w:tr>
      <w:tr w:rsidR="000E6155" w:rsidRPr="0016210C" w14:paraId="1CDD713E" w14:textId="77777777" w:rsidTr="00C45F34">
        <w:tc>
          <w:tcPr>
            <w:tcW w:w="1980" w:type="dxa"/>
          </w:tcPr>
          <w:p w14:paraId="71E3EB7A" w14:textId="77777777" w:rsidR="000E6155" w:rsidRPr="0016210C" w:rsidRDefault="000E6155" w:rsidP="00C45F34">
            <w:pPr>
              <w:rPr>
                <w:rStyle w:val="af3"/>
              </w:rPr>
            </w:pPr>
            <w:r w:rsidRPr="0016210C">
              <w:rPr>
                <w:rStyle w:val="af3"/>
              </w:rPr>
              <w:t>Level:</w:t>
            </w:r>
          </w:p>
        </w:tc>
        <w:tc>
          <w:tcPr>
            <w:tcW w:w="7365" w:type="dxa"/>
          </w:tcPr>
          <w:p w14:paraId="4FCD9517" w14:textId="77777777" w:rsidR="000E6155" w:rsidRPr="0016210C" w:rsidRDefault="000E6155" w:rsidP="00C45F34">
            <w:r>
              <w:t>Sprint</w:t>
            </w:r>
          </w:p>
        </w:tc>
      </w:tr>
      <w:tr w:rsidR="000E6155" w:rsidRPr="0016210C" w14:paraId="6E1E5899" w14:textId="77777777" w:rsidTr="00C45F34">
        <w:tc>
          <w:tcPr>
            <w:tcW w:w="1980" w:type="dxa"/>
          </w:tcPr>
          <w:p w14:paraId="764E21D9" w14:textId="77777777" w:rsidR="000E6155" w:rsidRPr="0016210C" w:rsidRDefault="000E6155" w:rsidP="00C45F34">
            <w:pPr>
              <w:rPr>
                <w:rStyle w:val="af3"/>
              </w:rPr>
            </w:pPr>
            <w:r w:rsidRPr="0016210C">
              <w:rPr>
                <w:rStyle w:val="af3"/>
              </w:rPr>
              <w:t>Precondition:</w:t>
            </w:r>
          </w:p>
        </w:tc>
        <w:tc>
          <w:tcPr>
            <w:tcW w:w="7365" w:type="dxa"/>
          </w:tcPr>
          <w:p w14:paraId="2E75893B" w14:textId="77777777" w:rsidR="000E6155" w:rsidRPr="0016210C" w:rsidRDefault="000E6155" w:rsidP="00C45F34">
            <w:r>
              <w:t>U</w:t>
            </w:r>
            <w:r w:rsidRPr="00334CED">
              <w:t xml:space="preserve">ser </w:t>
            </w:r>
            <w:r>
              <w:t xml:space="preserve">(PM) </w:t>
            </w:r>
            <w:r w:rsidRPr="00334CED">
              <w:t xml:space="preserve">is </w:t>
            </w:r>
            <w:r>
              <w:t>logged in and has permission to remove existing task from a sprint; sprint have not been started; task have not been done.</w:t>
            </w:r>
          </w:p>
        </w:tc>
      </w:tr>
      <w:tr w:rsidR="000E6155" w:rsidRPr="0016210C" w14:paraId="72D7EA69" w14:textId="77777777" w:rsidTr="00C45F34">
        <w:tc>
          <w:tcPr>
            <w:tcW w:w="1980" w:type="dxa"/>
          </w:tcPr>
          <w:p w14:paraId="1D39E051" w14:textId="77777777" w:rsidR="000E6155" w:rsidRPr="0016210C" w:rsidRDefault="000E6155" w:rsidP="00C45F34">
            <w:pPr>
              <w:rPr>
                <w:rStyle w:val="af3"/>
              </w:rPr>
            </w:pPr>
            <w:r w:rsidRPr="0016210C">
              <w:rPr>
                <w:rStyle w:val="af3"/>
              </w:rPr>
              <w:t>Trigger:</w:t>
            </w:r>
          </w:p>
        </w:tc>
        <w:tc>
          <w:tcPr>
            <w:tcW w:w="7365" w:type="dxa"/>
          </w:tcPr>
          <w:p w14:paraId="505F4B48" w14:textId="0DFD83A2" w:rsidR="000E6155" w:rsidRPr="0016210C" w:rsidRDefault="00C45F34" w:rsidP="00A43199">
            <w:r>
              <w:t>There is a</w:t>
            </w:r>
            <w:r w:rsidR="00A43199">
              <w:t>n odd</w:t>
            </w:r>
            <w:r>
              <w:t xml:space="preserve"> task in sprint, which </w:t>
            </w:r>
            <w:proofErr w:type="gramStart"/>
            <w:r w:rsidR="00D074E6">
              <w:t>is not needed</w:t>
            </w:r>
            <w:proofErr w:type="gramEnd"/>
            <w:r w:rsidR="00D074E6">
              <w:t xml:space="preserve"> for work.</w:t>
            </w:r>
          </w:p>
        </w:tc>
      </w:tr>
      <w:tr w:rsidR="000E6155" w:rsidRPr="0016210C" w14:paraId="3547C3D6" w14:textId="77777777" w:rsidTr="00C45F34">
        <w:tc>
          <w:tcPr>
            <w:tcW w:w="1980" w:type="dxa"/>
          </w:tcPr>
          <w:p w14:paraId="6048B581" w14:textId="77777777" w:rsidR="000E6155" w:rsidRPr="0016210C" w:rsidRDefault="000E6155" w:rsidP="00C45F34">
            <w:pPr>
              <w:rPr>
                <w:rStyle w:val="af3"/>
              </w:rPr>
            </w:pPr>
            <w:r w:rsidRPr="0016210C">
              <w:rPr>
                <w:rStyle w:val="af3"/>
              </w:rPr>
              <w:t>Main success scenario:</w:t>
            </w:r>
          </w:p>
        </w:tc>
        <w:tc>
          <w:tcPr>
            <w:tcW w:w="7365" w:type="dxa"/>
          </w:tcPr>
          <w:p w14:paraId="04C2ED4E" w14:textId="1CE424AB" w:rsidR="000E6155" w:rsidRPr="0038523F" w:rsidRDefault="00071492" w:rsidP="0038523F">
            <w:pPr>
              <w:pStyle w:val="ad"/>
              <w:numPr>
                <w:ilvl w:val="0"/>
                <w:numId w:val="33"/>
              </w:numPr>
              <w:rPr>
                <w:rStyle w:val="af3"/>
                <w:rFonts w:ascii="Arial" w:hAnsi="Arial" w:cs="Arial"/>
                <w:b w:val="0"/>
                <w:sz w:val="22"/>
              </w:rPr>
            </w:pPr>
            <w:r>
              <w:rPr>
                <w:rStyle w:val="af3"/>
                <w:rFonts w:ascii="Arial" w:hAnsi="Arial" w:cs="Arial"/>
                <w:b w:val="0"/>
                <w:sz w:val="22"/>
              </w:rPr>
              <w:t xml:space="preserve">Select </w:t>
            </w:r>
            <w:r w:rsidR="000E6155" w:rsidRPr="00A75EC9">
              <w:rPr>
                <w:rStyle w:val="af3"/>
                <w:rFonts w:ascii="Arial" w:hAnsi="Arial" w:cs="Arial"/>
                <w:b w:val="0"/>
                <w:sz w:val="22"/>
              </w:rPr>
              <w:t xml:space="preserve">preferred </w:t>
            </w:r>
            <w:r>
              <w:rPr>
                <w:rStyle w:val="af3"/>
                <w:rFonts w:ascii="Arial" w:hAnsi="Arial" w:cs="Arial"/>
                <w:b w:val="0"/>
                <w:sz w:val="22"/>
              </w:rPr>
              <w:t>project</w:t>
            </w:r>
          </w:p>
          <w:p w14:paraId="45168F05" w14:textId="146F820C" w:rsidR="000E6155" w:rsidRDefault="0031791C" w:rsidP="000E6155">
            <w:pPr>
              <w:pStyle w:val="ad"/>
              <w:numPr>
                <w:ilvl w:val="0"/>
                <w:numId w:val="33"/>
              </w:numPr>
              <w:rPr>
                <w:rStyle w:val="af3"/>
                <w:rFonts w:ascii="Arial" w:hAnsi="Arial" w:cs="Arial"/>
                <w:b w:val="0"/>
                <w:sz w:val="22"/>
              </w:rPr>
            </w:pPr>
            <w:r>
              <w:rPr>
                <w:rStyle w:val="af3"/>
                <w:rFonts w:ascii="Arial" w:hAnsi="Arial" w:cs="Arial"/>
                <w:b w:val="0"/>
                <w:sz w:val="22"/>
              </w:rPr>
              <w:t>Select preferred sprint</w:t>
            </w:r>
            <w:r w:rsidR="000E6155" w:rsidRPr="00A75EC9">
              <w:rPr>
                <w:rStyle w:val="af3"/>
                <w:rFonts w:ascii="Arial" w:hAnsi="Arial" w:cs="Arial"/>
                <w:b w:val="0"/>
                <w:sz w:val="22"/>
              </w:rPr>
              <w:t>.</w:t>
            </w:r>
          </w:p>
          <w:p w14:paraId="775F65CC" w14:textId="7B4B448C" w:rsidR="0038523F" w:rsidRPr="00A75EC9" w:rsidRDefault="0038523F" w:rsidP="000E6155">
            <w:pPr>
              <w:pStyle w:val="ad"/>
              <w:numPr>
                <w:ilvl w:val="0"/>
                <w:numId w:val="33"/>
              </w:numPr>
              <w:rPr>
                <w:rStyle w:val="af3"/>
                <w:rFonts w:ascii="Arial" w:hAnsi="Arial" w:cs="Arial"/>
                <w:b w:val="0"/>
                <w:sz w:val="22"/>
              </w:rPr>
            </w:pPr>
            <w:r>
              <w:rPr>
                <w:rStyle w:val="af3"/>
                <w:rFonts w:ascii="Arial" w:hAnsi="Arial" w:cs="Arial"/>
                <w:b w:val="0"/>
                <w:sz w:val="22"/>
              </w:rPr>
              <w:t xml:space="preserve">Sprint and its tasks </w:t>
            </w:r>
            <w:proofErr w:type="gramStart"/>
            <w:r>
              <w:rPr>
                <w:rStyle w:val="af3"/>
                <w:rFonts w:ascii="Arial" w:hAnsi="Arial" w:cs="Arial"/>
                <w:b w:val="0"/>
                <w:sz w:val="22"/>
              </w:rPr>
              <w:t>will be displayed</w:t>
            </w:r>
            <w:proofErr w:type="gramEnd"/>
            <w:r>
              <w:rPr>
                <w:rStyle w:val="af3"/>
                <w:rFonts w:ascii="Arial" w:hAnsi="Arial" w:cs="Arial"/>
                <w:b w:val="0"/>
                <w:sz w:val="22"/>
              </w:rPr>
              <w:t>.</w:t>
            </w:r>
          </w:p>
          <w:p w14:paraId="0D7989D0" w14:textId="0F074D3E" w:rsidR="000E6155" w:rsidRPr="00327BA5" w:rsidRDefault="000E6155" w:rsidP="000E6155">
            <w:pPr>
              <w:pStyle w:val="ad"/>
              <w:numPr>
                <w:ilvl w:val="0"/>
                <w:numId w:val="33"/>
              </w:numPr>
              <w:rPr>
                <w:rStyle w:val="af3"/>
                <w:rFonts w:ascii="Arial" w:hAnsi="Arial" w:cs="Arial"/>
                <w:b w:val="0"/>
                <w:sz w:val="22"/>
              </w:rPr>
            </w:pPr>
            <w:r w:rsidRPr="00327BA5">
              <w:rPr>
                <w:rStyle w:val="af4"/>
                <w:b w:val="0"/>
                <w:color w:val="333333"/>
                <w:sz w:val="21"/>
                <w:szCs w:val="21"/>
                <w:shd w:val="clear" w:color="auto" w:fill="FFFFFF"/>
              </w:rPr>
              <w:t>Remove from Sprint</w:t>
            </w:r>
            <w:r w:rsidRPr="00327BA5">
              <w:rPr>
                <w:rStyle w:val="apple-converted-space"/>
                <w:b/>
                <w:color w:val="333333"/>
                <w:sz w:val="21"/>
                <w:szCs w:val="21"/>
                <w:shd w:val="clear" w:color="auto" w:fill="FFFFFF"/>
              </w:rPr>
              <w:t> </w:t>
            </w:r>
          </w:p>
          <w:p w14:paraId="6094532D" w14:textId="03D239C4" w:rsidR="000E6155" w:rsidRPr="00034F7B" w:rsidRDefault="000E6155" w:rsidP="00BA185A"/>
        </w:tc>
      </w:tr>
    </w:tbl>
    <w:p w14:paraId="2E82C745" w14:textId="77777777" w:rsidR="007F61E4" w:rsidRDefault="007F61E4"/>
    <w:tbl>
      <w:tblPr>
        <w:tblStyle w:val="ac"/>
        <w:tblW w:w="0" w:type="auto"/>
        <w:tblLook w:val="04A0" w:firstRow="1" w:lastRow="0" w:firstColumn="1" w:lastColumn="0" w:noHBand="0" w:noVBand="1"/>
      </w:tblPr>
      <w:tblGrid>
        <w:gridCol w:w="1980"/>
        <w:gridCol w:w="7365"/>
      </w:tblGrid>
      <w:tr w:rsidR="000E6155" w:rsidRPr="0016210C" w14:paraId="2DD76C8E" w14:textId="77777777" w:rsidTr="00C45F34">
        <w:tc>
          <w:tcPr>
            <w:tcW w:w="1980" w:type="dxa"/>
          </w:tcPr>
          <w:p w14:paraId="163B8AB1" w14:textId="77777777" w:rsidR="000E6155" w:rsidRPr="0016210C" w:rsidRDefault="000E6155" w:rsidP="00C45F34">
            <w:pPr>
              <w:rPr>
                <w:rStyle w:val="af3"/>
              </w:rPr>
            </w:pPr>
            <w:r w:rsidRPr="0016210C">
              <w:rPr>
                <w:rStyle w:val="af3"/>
              </w:rPr>
              <w:t>Title:</w:t>
            </w:r>
          </w:p>
        </w:tc>
        <w:tc>
          <w:tcPr>
            <w:tcW w:w="7365" w:type="dxa"/>
          </w:tcPr>
          <w:p w14:paraId="05447209" w14:textId="4401CEC5" w:rsidR="000E6155" w:rsidRPr="0016210C" w:rsidRDefault="000E6155" w:rsidP="00C45F34">
            <w:r>
              <w:t>Remove user(s)</w:t>
            </w:r>
            <w:r w:rsidR="00482E34">
              <w:t xml:space="preserve"> from project</w:t>
            </w:r>
          </w:p>
        </w:tc>
      </w:tr>
      <w:tr w:rsidR="000E6155" w:rsidRPr="0016210C" w14:paraId="57F0AF72" w14:textId="77777777" w:rsidTr="00C45F34">
        <w:tc>
          <w:tcPr>
            <w:tcW w:w="1980" w:type="dxa"/>
          </w:tcPr>
          <w:p w14:paraId="3C6C60A6" w14:textId="77777777" w:rsidR="000E6155" w:rsidRPr="0016210C" w:rsidRDefault="000E6155" w:rsidP="00C45F34">
            <w:pPr>
              <w:rPr>
                <w:rStyle w:val="af3"/>
              </w:rPr>
            </w:pPr>
            <w:r w:rsidRPr="0016210C">
              <w:rPr>
                <w:rStyle w:val="af3"/>
              </w:rPr>
              <w:t>Aim:</w:t>
            </w:r>
          </w:p>
        </w:tc>
        <w:tc>
          <w:tcPr>
            <w:tcW w:w="7365" w:type="dxa"/>
          </w:tcPr>
          <w:p w14:paraId="24C48AB6" w14:textId="77777777" w:rsidR="000E6155" w:rsidRPr="007C2F3B" w:rsidRDefault="000E6155" w:rsidP="00C45F34">
            <w:pPr>
              <w:spacing w:after="11" w:line="271" w:lineRule="auto"/>
            </w:pPr>
            <w:r>
              <w:t>To remove member(s) from project team.</w:t>
            </w:r>
          </w:p>
          <w:p w14:paraId="230A29C2" w14:textId="77777777" w:rsidR="000E6155" w:rsidRPr="0016210C" w:rsidRDefault="000E6155" w:rsidP="00C45F34"/>
        </w:tc>
      </w:tr>
      <w:tr w:rsidR="000E6155" w:rsidRPr="0016210C" w14:paraId="306DFE88" w14:textId="77777777" w:rsidTr="00C45F34">
        <w:tc>
          <w:tcPr>
            <w:tcW w:w="1980" w:type="dxa"/>
          </w:tcPr>
          <w:p w14:paraId="47879C8E" w14:textId="77777777" w:rsidR="000E6155" w:rsidRPr="0016210C" w:rsidRDefault="000E6155" w:rsidP="00C45F34">
            <w:pPr>
              <w:rPr>
                <w:rStyle w:val="af3"/>
              </w:rPr>
            </w:pPr>
            <w:r w:rsidRPr="0016210C">
              <w:rPr>
                <w:rStyle w:val="af3"/>
              </w:rPr>
              <w:t>Primary actor:</w:t>
            </w:r>
          </w:p>
        </w:tc>
        <w:tc>
          <w:tcPr>
            <w:tcW w:w="7365" w:type="dxa"/>
          </w:tcPr>
          <w:p w14:paraId="388DBBE4" w14:textId="77777777" w:rsidR="000E6155" w:rsidRPr="0016210C" w:rsidRDefault="000E6155" w:rsidP="00C45F34">
            <w:r>
              <w:t>Project Manager</w:t>
            </w:r>
          </w:p>
        </w:tc>
      </w:tr>
      <w:tr w:rsidR="000E6155" w:rsidRPr="0016210C" w14:paraId="66DB0357" w14:textId="77777777" w:rsidTr="00C45F34">
        <w:tc>
          <w:tcPr>
            <w:tcW w:w="1980" w:type="dxa"/>
          </w:tcPr>
          <w:p w14:paraId="06CA860B" w14:textId="77777777" w:rsidR="000E6155" w:rsidRPr="0016210C" w:rsidRDefault="000E6155" w:rsidP="00C45F34">
            <w:pPr>
              <w:rPr>
                <w:rStyle w:val="af3"/>
              </w:rPr>
            </w:pPr>
            <w:r w:rsidRPr="0016210C">
              <w:rPr>
                <w:rStyle w:val="af3"/>
              </w:rPr>
              <w:t>Level:</w:t>
            </w:r>
          </w:p>
        </w:tc>
        <w:tc>
          <w:tcPr>
            <w:tcW w:w="7365" w:type="dxa"/>
          </w:tcPr>
          <w:p w14:paraId="22851749" w14:textId="77777777" w:rsidR="000E6155" w:rsidRPr="0016210C" w:rsidRDefault="000E6155" w:rsidP="00C45F34">
            <w:r w:rsidRPr="0016210C">
              <w:t>Project</w:t>
            </w:r>
          </w:p>
        </w:tc>
      </w:tr>
      <w:tr w:rsidR="000E6155" w:rsidRPr="0016210C" w14:paraId="4F229A6A" w14:textId="77777777" w:rsidTr="00C45F34">
        <w:tc>
          <w:tcPr>
            <w:tcW w:w="1980" w:type="dxa"/>
          </w:tcPr>
          <w:p w14:paraId="7B1C06CE" w14:textId="77777777" w:rsidR="000E6155" w:rsidRPr="0016210C" w:rsidRDefault="000E6155" w:rsidP="00C45F34">
            <w:pPr>
              <w:rPr>
                <w:rStyle w:val="af3"/>
              </w:rPr>
            </w:pPr>
            <w:r w:rsidRPr="0016210C">
              <w:rPr>
                <w:rStyle w:val="af3"/>
              </w:rPr>
              <w:t>Precondition:</w:t>
            </w:r>
          </w:p>
        </w:tc>
        <w:tc>
          <w:tcPr>
            <w:tcW w:w="7365" w:type="dxa"/>
          </w:tcPr>
          <w:p w14:paraId="7D3E03BE" w14:textId="77777777" w:rsidR="000E6155" w:rsidRPr="0016210C" w:rsidRDefault="000E6155" w:rsidP="00C45F34">
            <w:r>
              <w:t>U</w:t>
            </w:r>
            <w:r w:rsidRPr="00334CED">
              <w:t xml:space="preserve">ser </w:t>
            </w:r>
            <w:r>
              <w:t xml:space="preserve">(PM) </w:t>
            </w:r>
            <w:proofErr w:type="gramStart"/>
            <w:r w:rsidRPr="00334CED">
              <w:t xml:space="preserve">is </w:t>
            </w:r>
            <w:r>
              <w:t>logged in</w:t>
            </w:r>
            <w:proofErr w:type="gramEnd"/>
            <w:r>
              <w:t xml:space="preserve"> and has permission to remove users from some existing project; User(s) have already been added to some project team.</w:t>
            </w:r>
          </w:p>
        </w:tc>
      </w:tr>
      <w:tr w:rsidR="000E6155" w:rsidRPr="0016210C" w14:paraId="2926625A" w14:textId="77777777" w:rsidTr="00C45F34">
        <w:tc>
          <w:tcPr>
            <w:tcW w:w="1980" w:type="dxa"/>
          </w:tcPr>
          <w:p w14:paraId="7D8AC13A" w14:textId="77777777" w:rsidR="000E6155" w:rsidRPr="0016210C" w:rsidRDefault="000E6155" w:rsidP="00C45F34">
            <w:pPr>
              <w:rPr>
                <w:rStyle w:val="af3"/>
              </w:rPr>
            </w:pPr>
            <w:r w:rsidRPr="0016210C">
              <w:rPr>
                <w:rStyle w:val="af3"/>
              </w:rPr>
              <w:t>Trigger:</w:t>
            </w:r>
          </w:p>
        </w:tc>
        <w:tc>
          <w:tcPr>
            <w:tcW w:w="7365" w:type="dxa"/>
          </w:tcPr>
          <w:p w14:paraId="4F23BD6A" w14:textId="77777777" w:rsidR="000E6155" w:rsidRPr="0016210C" w:rsidRDefault="000E6155" w:rsidP="00C45F34"/>
        </w:tc>
      </w:tr>
      <w:tr w:rsidR="000E6155" w:rsidRPr="0016210C" w14:paraId="6920B17B" w14:textId="77777777" w:rsidTr="00C45F34">
        <w:tc>
          <w:tcPr>
            <w:tcW w:w="1980" w:type="dxa"/>
          </w:tcPr>
          <w:p w14:paraId="4097DE2D" w14:textId="77777777" w:rsidR="000E6155" w:rsidRPr="0016210C" w:rsidRDefault="000E6155" w:rsidP="00C45F34">
            <w:pPr>
              <w:rPr>
                <w:rStyle w:val="af3"/>
              </w:rPr>
            </w:pPr>
            <w:r w:rsidRPr="0016210C">
              <w:rPr>
                <w:rStyle w:val="af3"/>
              </w:rPr>
              <w:t>Main success scenario:</w:t>
            </w:r>
          </w:p>
        </w:tc>
        <w:tc>
          <w:tcPr>
            <w:tcW w:w="7365" w:type="dxa"/>
          </w:tcPr>
          <w:p w14:paraId="5C03D088" w14:textId="77777777" w:rsidR="00691488" w:rsidRPr="00E77119" w:rsidRDefault="00691488" w:rsidP="00691488">
            <w:pPr>
              <w:pStyle w:val="ad"/>
              <w:numPr>
                <w:ilvl w:val="0"/>
                <w:numId w:val="36"/>
              </w:numPr>
              <w:shd w:val="clear" w:color="auto" w:fill="FFFFFF"/>
              <w:spacing w:line="220" w:lineRule="atLeast"/>
            </w:pPr>
            <w:r>
              <w:t>Choose project</w:t>
            </w:r>
            <w:r w:rsidRPr="00E77119">
              <w:rPr>
                <w:rStyle w:val="af4"/>
              </w:rPr>
              <w:t>.</w:t>
            </w:r>
          </w:p>
          <w:p w14:paraId="1963E2C7" w14:textId="629CAE6B" w:rsidR="00691488" w:rsidRDefault="00691488" w:rsidP="00691488">
            <w:pPr>
              <w:pStyle w:val="ad"/>
              <w:numPr>
                <w:ilvl w:val="0"/>
                <w:numId w:val="36"/>
              </w:numPr>
              <w:shd w:val="clear" w:color="auto" w:fill="FFFFFF"/>
              <w:spacing w:line="220" w:lineRule="atLeast"/>
            </w:pPr>
            <w:r>
              <w:t>Choose person</w:t>
            </w:r>
            <w:r w:rsidRPr="0062435D">
              <w:t>(</w:t>
            </w:r>
            <w:r>
              <w:t>s)</w:t>
            </w:r>
            <w:r w:rsidR="008A1F34">
              <w:t xml:space="preserve"> from list of team</w:t>
            </w:r>
            <w:r>
              <w:t xml:space="preserve">, </w:t>
            </w:r>
            <w:r w:rsidR="008A1F34">
              <w:t xml:space="preserve">who </w:t>
            </w:r>
            <w:proofErr w:type="gramStart"/>
            <w:r w:rsidR="00327BA5">
              <w:t>should be removed</w:t>
            </w:r>
            <w:proofErr w:type="gramEnd"/>
            <w:r w:rsidRPr="00E77119">
              <w:t>.</w:t>
            </w:r>
          </w:p>
          <w:p w14:paraId="743186F6" w14:textId="247DF406" w:rsidR="00327BA5" w:rsidRDefault="00327BA5" w:rsidP="00691488">
            <w:pPr>
              <w:pStyle w:val="ad"/>
              <w:numPr>
                <w:ilvl w:val="0"/>
                <w:numId w:val="36"/>
              </w:numPr>
              <w:shd w:val="clear" w:color="auto" w:fill="FFFFFF"/>
              <w:spacing w:line="220" w:lineRule="atLeast"/>
            </w:pPr>
            <w:r>
              <w:t>Remove user</w:t>
            </w:r>
          </w:p>
          <w:p w14:paraId="6BCCB6A7" w14:textId="77777777" w:rsidR="00691488" w:rsidRDefault="00691488" w:rsidP="00C45F34">
            <w:pPr>
              <w:rPr>
                <w:rStyle w:val="af3"/>
              </w:rPr>
            </w:pPr>
          </w:p>
          <w:p w14:paraId="3AEA37C2" w14:textId="77777777" w:rsidR="000E6155" w:rsidRPr="0016210C" w:rsidRDefault="000E6155" w:rsidP="00C45F34">
            <w:pPr>
              <w:rPr>
                <w:rStyle w:val="af3"/>
              </w:rPr>
            </w:pPr>
            <w:r w:rsidRPr="0016210C">
              <w:rPr>
                <w:rStyle w:val="af3"/>
              </w:rPr>
              <w:t>Post conditions:</w:t>
            </w:r>
          </w:p>
          <w:p w14:paraId="4669EFC8" w14:textId="582F946A" w:rsidR="000E6155" w:rsidRPr="00034F7B" w:rsidRDefault="00AA4C1A" w:rsidP="00742999">
            <w:r>
              <w:t>User(s)</w:t>
            </w:r>
            <w:r w:rsidR="00742999">
              <w:t xml:space="preserve"> </w:t>
            </w:r>
            <w:proofErr w:type="gramStart"/>
            <w:r w:rsidR="00742999">
              <w:t>do</w:t>
            </w:r>
            <w:r>
              <w:t>(</w:t>
            </w:r>
            <w:proofErr w:type="gramEnd"/>
            <w:r>
              <w:t>es)</w:t>
            </w:r>
            <w:r w:rsidR="00742999">
              <w:t xml:space="preserve"> not have permission to see/edit project information and backlog</w:t>
            </w:r>
            <w:r w:rsidR="00B74396">
              <w:t>; user(s) will not see project in their projects list</w:t>
            </w:r>
            <w:r w:rsidR="00344435">
              <w:t>.</w:t>
            </w:r>
          </w:p>
        </w:tc>
      </w:tr>
    </w:tbl>
    <w:p w14:paraId="7D9ED54A" w14:textId="77777777" w:rsidR="00391E9B" w:rsidRDefault="00391E9B" w:rsidP="00391E9B">
      <w:pPr>
        <w:pStyle w:val="1"/>
        <w:keepNext/>
        <w:numPr>
          <w:ilvl w:val="0"/>
          <w:numId w:val="0"/>
        </w:numPr>
      </w:pPr>
    </w:p>
    <w:p w14:paraId="32DFAA4F" w14:textId="516985F2" w:rsidR="007823B5" w:rsidRPr="0016210C" w:rsidRDefault="00391E9B" w:rsidP="007823B5">
      <w:pPr>
        <w:pStyle w:val="1"/>
        <w:keepNext/>
        <w:tabs>
          <w:tab w:val="num" w:pos="709"/>
        </w:tabs>
        <w:ind w:left="709" w:hanging="709"/>
      </w:pPr>
      <w:r>
        <w:br w:type="page"/>
      </w:r>
      <w:bookmarkStart w:id="88" w:name="_GoBack"/>
      <w:bookmarkEnd w:id="88"/>
      <w:r w:rsidR="00E5709E" w:rsidRPr="0016210C">
        <w:lastRenderedPageBreak/>
        <w:t>S</w:t>
      </w:r>
      <w:r w:rsidR="007823B5" w:rsidRPr="0016210C">
        <w:t>upporting Information</w:t>
      </w:r>
      <w:bookmarkEnd w:id="80"/>
      <w:bookmarkEnd w:id="81"/>
      <w:bookmarkEnd w:id="82"/>
      <w:bookmarkEnd w:id="83"/>
      <w:bookmarkEnd w:id="84"/>
      <w:bookmarkEnd w:id="85"/>
      <w:bookmarkEnd w:id="86"/>
      <w:bookmarkEnd w:id="87"/>
    </w:p>
    <w:p w14:paraId="17B84CEC" w14:textId="2CD5AD77" w:rsidR="007D142A" w:rsidRPr="0016210C" w:rsidRDefault="00845598" w:rsidP="007823B5">
      <w:pPr>
        <w:pStyle w:val="2"/>
      </w:pPr>
      <w:r w:rsidRPr="0016210C">
        <w:t>Appendix 1. Access control list</w:t>
      </w:r>
    </w:p>
    <w:p w14:paraId="16019389" w14:textId="77777777" w:rsidR="007D142A" w:rsidRPr="0016210C" w:rsidRDefault="007D142A" w:rsidP="007D142A">
      <w:pPr>
        <w:pStyle w:val="a8"/>
        <w:spacing w:before="240"/>
      </w:pPr>
      <w:r w:rsidRPr="0016210C">
        <w:t>Roles: PM – Project Manager, TL – Team Leader, D – Developer, U – some user (not Team member), SU – Superuser</w:t>
      </w:r>
    </w:p>
    <w:p w14:paraId="080D44B6" w14:textId="4253DCA4" w:rsidR="007D142A" w:rsidRPr="0016210C" w:rsidRDefault="007D142A" w:rsidP="007D142A">
      <w:pPr>
        <w:pStyle w:val="a8"/>
        <w:spacing w:after="240"/>
      </w:pPr>
      <w:r w:rsidRPr="0016210C">
        <w:t>Actions: R – Read, W – Write (Edit &amp; Create), D – Delete</w:t>
      </w:r>
    </w:p>
    <w:tbl>
      <w:tblPr>
        <w:tblStyle w:val="ac"/>
        <w:tblW w:w="0" w:type="auto"/>
        <w:jc w:val="center"/>
        <w:tblLayout w:type="fixed"/>
        <w:tblLook w:val="04A0" w:firstRow="1" w:lastRow="0" w:firstColumn="1" w:lastColumn="0" w:noHBand="0" w:noVBand="1"/>
      </w:tblPr>
      <w:tblGrid>
        <w:gridCol w:w="2551"/>
        <w:gridCol w:w="1020"/>
        <w:gridCol w:w="1020"/>
        <w:gridCol w:w="1020"/>
        <w:gridCol w:w="1020"/>
        <w:gridCol w:w="1020"/>
      </w:tblGrid>
      <w:tr w:rsidR="001C4E28" w:rsidRPr="0016210C" w14:paraId="5B7F5833" w14:textId="77777777" w:rsidTr="007D142A">
        <w:trPr>
          <w:trHeight w:val="730"/>
          <w:jc w:val="center"/>
        </w:trPr>
        <w:tc>
          <w:tcPr>
            <w:tcW w:w="2551" w:type="dxa"/>
            <w:tcBorders>
              <w:tl2br w:val="single" w:sz="4" w:space="0" w:color="auto"/>
            </w:tcBorders>
            <w:vAlign w:val="center"/>
          </w:tcPr>
          <w:p w14:paraId="2C09764A" w14:textId="355C38FB" w:rsidR="00276A9C" w:rsidRPr="0016210C" w:rsidRDefault="00276A9C" w:rsidP="00276A9C">
            <w:pPr>
              <w:pStyle w:val="a8"/>
              <w:rPr>
                <w:b/>
                <w:sz w:val="24"/>
              </w:rPr>
            </w:pPr>
            <w:r w:rsidRPr="0016210C">
              <w:rPr>
                <w:b/>
                <w:sz w:val="24"/>
              </w:rPr>
              <w:t xml:space="preserve">             </w:t>
            </w:r>
            <w:r w:rsidR="007D142A" w:rsidRPr="0016210C">
              <w:rPr>
                <w:b/>
                <w:sz w:val="24"/>
              </w:rPr>
              <w:t xml:space="preserve">       </w:t>
            </w:r>
            <w:r w:rsidRPr="0016210C">
              <w:rPr>
                <w:b/>
                <w:sz w:val="24"/>
              </w:rPr>
              <w:t>Role</w:t>
            </w:r>
          </w:p>
          <w:p w14:paraId="6DA185C2" w14:textId="780FF861" w:rsidR="00276A9C" w:rsidRPr="0016210C" w:rsidRDefault="00276A9C" w:rsidP="00276A9C">
            <w:pPr>
              <w:rPr>
                <w:b/>
                <w:sz w:val="24"/>
              </w:rPr>
            </w:pPr>
            <w:r w:rsidRPr="0016210C">
              <w:rPr>
                <w:b/>
                <w:sz w:val="24"/>
              </w:rPr>
              <w:t xml:space="preserve">Object </w:t>
            </w:r>
          </w:p>
        </w:tc>
        <w:tc>
          <w:tcPr>
            <w:tcW w:w="1020" w:type="dxa"/>
            <w:vAlign w:val="center"/>
          </w:tcPr>
          <w:p w14:paraId="020BB181" w14:textId="78AF4DE1" w:rsidR="00276A9C" w:rsidRPr="0016210C" w:rsidRDefault="00276A9C" w:rsidP="001C4E28">
            <w:pPr>
              <w:pStyle w:val="a8"/>
              <w:jc w:val="center"/>
              <w:rPr>
                <w:b/>
                <w:sz w:val="24"/>
              </w:rPr>
            </w:pPr>
            <w:r w:rsidRPr="0016210C">
              <w:rPr>
                <w:b/>
                <w:sz w:val="24"/>
              </w:rPr>
              <w:t>PM</w:t>
            </w:r>
          </w:p>
        </w:tc>
        <w:tc>
          <w:tcPr>
            <w:tcW w:w="1020" w:type="dxa"/>
            <w:vAlign w:val="center"/>
          </w:tcPr>
          <w:p w14:paraId="15A55352" w14:textId="784BA0FA" w:rsidR="00276A9C" w:rsidRPr="0016210C" w:rsidRDefault="00276A9C" w:rsidP="001C4E28">
            <w:pPr>
              <w:pStyle w:val="a8"/>
              <w:jc w:val="center"/>
              <w:rPr>
                <w:b/>
                <w:sz w:val="24"/>
              </w:rPr>
            </w:pPr>
            <w:r w:rsidRPr="0016210C">
              <w:rPr>
                <w:b/>
                <w:sz w:val="24"/>
              </w:rPr>
              <w:t>TL</w:t>
            </w:r>
          </w:p>
        </w:tc>
        <w:tc>
          <w:tcPr>
            <w:tcW w:w="1020" w:type="dxa"/>
            <w:vAlign w:val="center"/>
          </w:tcPr>
          <w:p w14:paraId="027A1FC7" w14:textId="086B9AEC" w:rsidR="00276A9C" w:rsidRPr="0016210C" w:rsidRDefault="00276A9C" w:rsidP="001C4E28">
            <w:pPr>
              <w:pStyle w:val="a8"/>
              <w:jc w:val="center"/>
              <w:rPr>
                <w:b/>
                <w:sz w:val="24"/>
              </w:rPr>
            </w:pPr>
            <w:r w:rsidRPr="0016210C">
              <w:rPr>
                <w:b/>
                <w:sz w:val="24"/>
              </w:rPr>
              <w:t>D</w:t>
            </w:r>
          </w:p>
        </w:tc>
        <w:tc>
          <w:tcPr>
            <w:tcW w:w="1020" w:type="dxa"/>
            <w:vAlign w:val="center"/>
          </w:tcPr>
          <w:p w14:paraId="2221B524" w14:textId="23230C34" w:rsidR="00276A9C" w:rsidRPr="0016210C" w:rsidRDefault="00276A9C" w:rsidP="001C4E28">
            <w:pPr>
              <w:pStyle w:val="a8"/>
              <w:jc w:val="center"/>
              <w:rPr>
                <w:b/>
                <w:sz w:val="24"/>
              </w:rPr>
            </w:pPr>
            <w:r w:rsidRPr="0016210C">
              <w:rPr>
                <w:b/>
                <w:sz w:val="24"/>
              </w:rPr>
              <w:t>U</w:t>
            </w:r>
          </w:p>
        </w:tc>
        <w:tc>
          <w:tcPr>
            <w:tcW w:w="1020" w:type="dxa"/>
            <w:vAlign w:val="center"/>
          </w:tcPr>
          <w:p w14:paraId="022EE121" w14:textId="69FC9326" w:rsidR="00276A9C" w:rsidRPr="0016210C" w:rsidRDefault="00276A9C" w:rsidP="001C4E28">
            <w:pPr>
              <w:pStyle w:val="a8"/>
              <w:jc w:val="center"/>
              <w:rPr>
                <w:b/>
                <w:sz w:val="24"/>
              </w:rPr>
            </w:pPr>
            <w:r w:rsidRPr="0016210C">
              <w:rPr>
                <w:b/>
                <w:sz w:val="24"/>
              </w:rPr>
              <w:t>SU</w:t>
            </w:r>
          </w:p>
        </w:tc>
      </w:tr>
      <w:tr w:rsidR="001C4E28" w:rsidRPr="0016210C" w14:paraId="7AFBB87A" w14:textId="77777777" w:rsidTr="007D142A">
        <w:trPr>
          <w:jc w:val="center"/>
        </w:trPr>
        <w:tc>
          <w:tcPr>
            <w:tcW w:w="2551" w:type="dxa"/>
          </w:tcPr>
          <w:p w14:paraId="223A8630" w14:textId="184E187A" w:rsidR="001C4E28" w:rsidRPr="0016210C" w:rsidRDefault="00B353E1" w:rsidP="007823B5">
            <w:pPr>
              <w:pStyle w:val="a8"/>
            </w:pPr>
            <w:r w:rsidRPr="0016210C">
              <w:t>P</w:t>
            </w:r>
            <w:r w:rsidR="00421197" w:rsidRPr="0016210C">
              <w:t>roject</w:t>
            </w:r>
            <w:r w:rsidR="001C4E28" w:rsidRPr="0016210C">
              <w:t>’s</w:t>
            </w:r>
            <w:r w:rsidR="00421197" w:rsidRPr="0016210C">
              <w:t xml:space="preserve"> backlog</w:t>
            </w:r>
          </w:p>
        </w:tc>
        <w:tc>
          <w:tcPr>
            <w:tcW w:w="1020" w:type="dxa"/>
            <w:vAlign w:val="center"/>
          </w:tcPr>
          <w:p w14:paraId="3A3AB096" w14:textId="19B424E6" w:rsidR="00A51359" w:rsidRPr="0016210C" w:rsidRDefault="001C4E28" w:rsidP="001C4E28">
            <w:pPr>
              <w:pStyle w:val="a8"/>
              <w:jc w:val="center"/>
            </w:pPr>
            <w:r w:rsidRPr="0016210C">
              <w:t>R, W, D</w:t>
            </w:r>
          </w:p>
        </w:tc>
        <w:tc>
          <w:tcPr>
            <w:tcW w:w="1020" w:type="dxa"/>
            <w:vAlign w:val="center"/>
          </w:tcPr>
          <w:p w14:paraId="78953977" w14:textId="5CD6A73C" w:rsidR="00A51359" w:rsidRPr="0016210C" w:rsidRDefault="001C4E28" w:rsidP="001C4E28">
            <w:pPr>
              <w:pStyle w:val="a8"/>
              <w:jc w:val="center"/>
            </w:pPr>
            <w:r w:rsidRPr="0016210C">
              <w:t>R, W</w:t>
            </w:r>
          </w:p>
        </w:tc>
        <w:tc>
          <w:tcPr>
            <w:tcW w:w="1020" w:type="dxa"/>
            <w:vAlign w:val="center"/>
          </w:tcPr>
          <w:p w14:paraId="0FCA754E" w14:textId="7AF20FE1" w:rsidR="00A51359" w:rsidRPr="0016210C" w:rsidRDefault="001C4E28" w:rsidP="001C4E28">
            <w:pPr>
              <w:pStyle w:val="a8"/>
              <w:jc w:val="center"/>
            </w:pPr>
            <w:r w:rsidRPr="0016210C">
              <w:t>R</w:t>
            </w:r>
          </w:p>
        </w:tc>
        <w:tc>
          <w:tcPr>
            <w:tcW w:w="1020" w:type="dxa"/>
            <w:vAlign w:val="center"/>
          </w:tcPr>
          <w:p w14:paraId="6502FA8A" w14:textId="6B6D5805" w:rsidR="00A51359" w:rsidRPr="0016210C" w:rsidRDefault="001C4E28" w:rsidP="001C4E28">
            <w:pPr>
              <w:pStyle w:val="a8"/>
              <w:jc w:val="center"/>
            </w:pPr>
            <w:r w:rsidRPr="0016210C">
              <w:t>Deny</w:t>
            </w:r>
          </w:p>
        </w:tc>
        <w:tc>
          <w:tcPr>
            <w:tcW w:w="1020" w:type="dxa"/>
            <w:vAlign w:val="center"/>
          </w:tcPr>
          <w:p w14:paraId="3E526BBB" w14:textId="0B3E486F" w:rsidR="00A51359" w:rsidRPr="0016210C" w:rsidRDefault="001C4E28" w:rsidP="001C4E28">
            <w:pPr>
              <w:pStyle w:val="a8"/>
              <w:jc w:val="center"/>
            </w:pPr>
            <w:r w:rsidRPr="0016210C">
              <w:t>R, W, D</w:t>
            </w:r>
          </w:p>
        </w:tc>
      </w:tr>
      <w:tr w:rsidR="001C4E28" w:rsidRPr="0016210C" w14:paraId="139B0F7E" w14:textId="77777777" w:rsidTr="007D142A">
        <w:trPr>
          <w:jc w:val="center"/>
        </w:trPr>
        <w:tc>
          <w:tcPr>
            <w:tcW w:w="2551" w:type="dxa"/>
          </w:tcPr>
          <w:p w14:paraId="291DB5EC" w14:textId="1FE6D30A" w:rsidR="00A51359" w:rsidRPr="0016210C" w:rsidRDefault="00B353E1" w:rsidP="007823B5">
            <w:pPr>
              <w:pStyle w:val="a8"/>
            </w:pPr>
            <w:r w:rsidRPr="0016210C">
              <w:t>S</w:t>
            </w:r>
            <w:r w:rsidR="001C4E28" w:rsidRPr="0016210C">
              <w:t>print’s backlog</w:t>
            </w:r>
          </w:p>
        </w:tc>
        <w:tc>
          <w:tcPr>
            <w:tcW w:w="1020" w:type="dxa"/>
            <w:vAlign w:val="center"/>
          </w:tcPr>
          <w:p w14:paraId="73D8E83C" w14:textId="4BFE4D8F" w:rsidR="00A51359" w:rsidRPr="0016210C" w:rsidRDefault="001C4E28" w:rsidP="001C4E28">
            <w:pPr>
              <w:pStyle w:val="a8"/>
              <w:jc w:val="center"/>
            </w:pPr>
            <w:r w:rsidRPr="0016210C">
              <w:t>R, W, D</w:t>
            </w:r>
          </w:p>
        </w:tc>
        <w:tc>
          <w:tcPr>
            <w:tcW w:w="1020" w:type="dxa"/>
            <w:vAlign w:val="center"/>
          </w:tcPr>
          <w:p w14:paraId="63524D44" w14:textId="27E7B3D2" w:rsidR="00A51359" w:rsidRPr="0016210C" w:rsidRDefault="001C4E28" w:rsidP="001C4E28">
            <w:pPr>
              <w:pStyle w:val="a8"/>
              <w:jc w:val="center"/>
            </w:pPr>
            <w:r w:rsidRPr="0016210C">
              <w:t>R, W</w:t>
            </w:r>
          </w:p>
        </w:tc>
        <w:tc>
          <w:tcPr>
            <w:tcW w:w="1020" w:type="dxa"/>
            <w:vAlign w:val="center"/>
          </w:tcPr>
          <w:p w14:paraId="676B1320" w14:textId="7EEA4AE3" w:rsidR="00A51359" w:rsidRPr="0016210C" w:rsidRDefault="001C4E28" w:rsidP="001C4E28">
            <w:pPr>
              <w:pStyle w:val="a8"/>
              <w:jc w:val="center"/>
            </w:pPr>
            <w:r w:rsidRPr="0016210C">
              <w:t>R</w:t>
            </w:r>
          </w:p>
        </w:tc>
        <w:tc>
          <w:tcPr>
            <w:tcW w:w="1020" w:type="dxa"/>
            <w:vAlign w:val="center"/>
          </w:tcPr>
          <w:p w14:paraId="11C9A245" w14:textId="75F23ACA" w:rsidR="00A51359" w:rsidRPr="0016210C" w:rsidRDefault="001C4E28" w:rsidP="001C4E28">
            <w:pPr>
              <w:pStyle w:val="a8"/>
              <w:jc w:val="center"/>
            </w:pPr>
            <w:r w:rsidRPr="0016210C">
              <w:t>Deny</w:t>
            </w:r>
          </w:p>
        </w:tc>
        <w:tc>
          <w:tcPr>
            <w:tcW w:w="1020" w:type="dxa"/>
            <w:vAlign w:val="center"/>
          </w:tcPr>
          <w:p w14:paraId="7F62FD44" w14:textId="70047C5D" w:rsidR="00A51359" w:rsidRPr="0016210C" w:rsidRDefault="00B353E1" w:rsidP="001C4E28">
            <w:pPr>
              <w:pStyle w:val="a8"/>
              <w:jc w:val="center"/>
            </w:pPr>
            <w:r w:rsidRPr="0016210C">
              <w:t>R, W, D</w:t>
            </w:r>
          </w:p>
        </w:tc>
      </w:tr>
      <w:tr w:rsidR="001C4E28" w:rsidRPr="0016210C" w14:paraId="57B02925" w14:textId="77777777" w:rsidTr="007D142A">
        <w:trPr>
          <w:jc w:val="center"/>
        </w:trPr>
        <w:tc>
          <w:tcPr>
            <w:tcW w:w="2551" w:type="dxa"/>
          </w:tcPr>
          <w:p w14:paraId="5EDFB406" w14:textId="76038A43" w:rsidR="00B353E1" w:rsidRPr="0016210C" w:rsidRDefault="00B353E1" w:rsidP="007823B5">
            <w:pPr>
              <w:pStyle w:val="a8"/>
            </w:pPr>
            <w:r w:rsidRPr="0016210C">
              <w:t>Project’s progress (summary, statistics, burn-down chart)</w:t>
            </w:r>
          </w:p>
        </w:tc>
        <w:tc>
          <w:tcPr>
            <w:tcW w:w="1020" w:type="dxa"/>
            <w:vAlign w:val="center"/>
          </w:tcPr>
          <w:p w14:paraId="470A21EC" w14:textId="785850C0" w:rsidR="00276A9C" w:rsidRPr="0016210C" w:rsidRDefault="00B353E1" w:rsidP="001C4E28">
            <w:pPr>
              <w:pStyle w:val="a8"/>
              <w:jc w:val="center"/>
            </w:pPr>
            <w:r w:rsidRPr="0016210C">
              <w:t>R</w:t>
            </w:r>
          </w:p>
        </w:tc>
        <w:tc>
          <w:tcPr>
            <w:tcW w:w="1020" w:type="dxa"/>
            <w:vAlign w:val="center"/>
          </w:tcPr>
          <w:p w14:paraId="6AC4291B" w14:textId="6F1EC8C3" w:rsidR="00276A9C" w:rsidRPr="0016210C" w:rsidRDefault="00B353E1" w:rsidP="001C4E28">
            <w:pPr>
              <w:pStyle w:val="a8"/>
              <w:jc w:val="center"/>
            </w:pPr>
            <w:r w:rsidRPr="0016210C">
              <w:t>R</w:t>
            </w:r>
          </w:p>
        </w:tc>
        <w:tc>
          <w:tcPr>
            <w:tcW w:w="1020" w:type="dxa"/>
            <w:vAlign w:val="center"/>
          </w:tcPr>
          <w:p w14:paraId="0269F0DD" w14:textId="0B08DA27" w:rsidR="00276A9C" w:rsidRPr="0016210C" w:rsidRDefault="00B353E1" w:rsidP="001C4E28">
            <w:pPr>
              <w:pStyle w:val="a8"/>
              <w:jc w:val="center"/>
            </w:pPr>
            <w:r w:rsidRPr="0016210C">
              <w:t>R</w:t>
            </w:r>
          </w:p>
        </w:tc>
        <w:tc>
          <w:tcPr>
            <w:tcW w:w="1020" w:type="dxa"/>
            <w:vAlign w:val="center"/>
          </w:tcPr>
          <w:p w14:paraId="354A1219" w14:textId="43442453" w:rsidR="00276A9C" w:rsidRPr="0016210C" w:rsidRDefault="00B353E1" w:rsidP="001C4E28">
            <w:pPr>
              <w:pStyle w:val="a8"/>
              <w:jc w:val="center"/>
            </w:pPr>
            <w:r w:rsidRPr="0016210C">
              <w:t>Deny</w:t>
            </w:r>
          </w:p>
        </w:tc>
        <w:tc>
          <w:tcPr>
            <w:tcW w:w="1020" w:type="dxa"/>
            <w:vAlign w:val="center"/>
          </w:tcPr>
          <w:p w14:paraId="75A50B51" w14:textId="0ADC2F72" w:rsidR="00276A9C" w:rsidRPr="0016210C" w:rsidRDefault="00B353E1" w:rsidP="001C4E28">
            <w:pPr>
              <w:pStyle w:val="a8"/>
              <w:jc w:val="center"/>
            </w:pPr>
            <w:r w:rsidRPr="0016210C">
              <w:t>R</w:t>
            </w:r>
          </w:p>
        </w:tc>
      </w:tr>
      <w:tr w:rsidR="00EE662C" w:rsidRPr="0016210C" w14:paraId="57709B88" w14:textId="77777777" w:rsidTr="007D142A">
        <w:trPr>
          <w:jc w:val="center"/>
        </w:trPr>
        <w:tc>
          <w:tcPr>
            <w:tcW w:w="2551" w:type="dxa"/>
          </w:tcPr>
          <w:p w14:paraId="5CBF4EC1" w14:textId="14053931" w:rsidR="00EE662C" w:rsidRPr="0016210C" w:rsidRDefault="00EE662C" w:rsidP="007823B5">
            <w:pPr>
              <w:pStyle w:val="a8"/>
            </w:pPr>
            <w:r w:rsidRPr="0016210C">
              <w:t>Project’s developers chart</w:t>
            </w:r>
          </w:p>
        </w:tc>
        <w:tc>
          <w:tcPr>
            <w:tcW w:w="1020" w:type="dxa"/>
            <w:vAlign w:val="center"/>
          </w:tcPr>
          <w:p w14:paraId="323D39B3" w14:textId="276FCC1E" w:rsidR="00EE662C" w:rsidRPr="0016210C" w:rsidRDefault="00EE662C" w:rsidP="001C4E28">
            <w:pPr>
              <w:pStyle w:val="a8"/>
              <w:jc w:val="center"/>
            </w:pPr>
            <w:r w:rsidRPr="0016210C">
              <w:t>R</w:t>
            </w:r>
          </w:p>
        </w:tc>
        <w:tc>
          <w:tcPr>
            <w:tcW w:w="1020" w:type="dxa"/>
            <w:vAlign w:val="center"/>
          </w:tcPr>
          <w:p w14:paraId="71DB5DF8" w14:textId="06F66109" w:rsidR="00EE662C" w:rsidRPr="0016210C" w:rsidRDefault="00EE662C" w:rsidP="001C4E28">
            <w:pPr>
              <w:pStyle w:val="a8"/>
              <w:jc w:val="center"/>
            </w:pPr>
            <w:r w:rsidRPr="0016210C">
              <w:t>R</w:t>
            </w:r>
          </w:p>
        </w:tc>
        <w:tc>
          <w:tcPr>
            <w:tcW w:w="1020" w:type="dxa"/>
            <w:vAlign w:val="center"/>
          </w:tcPr>
          <w:p w14:paraId="07B0DA0D" w14:textId="34F54A58" w:rsidR="00EE662C" w:rsidRPr="0016210C" w:rsidRDefault="00EE662C" w:rsidP="001C4E28">
            <w:pPr>
              <w:pStyle w:val="a8"/>
              <w:jc w:val="center"/>
            </w:pPr>
            <w:r w:rsidRPr="0016210C">
              <w:t>R</w:t>
            </w:r>
          </w:p>
        </w:tc>
        <w:tc>
          <w:tcPr>
            <w:tcW w:w="1020" w:type="dxa"/>
            <w:vAlign w:val="center"/>
          </w:tcPr>
          <w:p w14:paraId="26A9C804" w14:textId="4131F506" w:rsidR="00EE662C" w:rsidRPr="0016210C" w:rsidRDefault="00EE662C" w:rsidP="001C4E28">
            <w:pPr>
              <w:pStyle w:val="a8"/>
              <w:jc w:val="center"/>
            </w:pPr>
            <w:r w:rsidRPr="0016210C">
              <w:t>Deny</w:t>
            </w:r>
          </w:p>
        </w:tc>
        <w:tc>
          <w:tcPr>
            <w:tcW w:w="1020" w:type="dxa"/>
            <w:vAlign w:val="center"/>
          </w:tcPr>
          <w:p w14:paraId="5A6B0A22" w14:textId="3491C5F7" w:rsidR="00EE662C" w:rsidRPr="0016210C" w:rsidRDefault="00EE662C" w:rsidP="001C4E28">
            <w:pPr>
              <w:pStyle w:val="a8"/>
              <w:jc w:val="center"/>
            </w:pPr>
            <w:r w:rsidRPr="0016210C">
              <w:t>R</w:t>
            </w:r>
          </w:p>
        </w:tc>
      </w:tr>
      <w:tr w:rsidR="001C4E28" w:rsidRPr="0016210C" w14:paraId="78BB2E89" w14:textId="77777777" w:rsidTr="007D142A">
        <w:trPr>
          <w:jc w:val="center"/>
        </w:trPr>
        <w:tc>
          <w:tcPr>
            <w:tcW w:w="2551" w:type="dxa"/>
          </w:tcPr>
          <w:p w14:paraId="08565169" w14:textId="01BD1069" w:rsidR="00421197" w:rsidRPr="0016210C" w:rsidRDefault="00EE662C" w:rsidP="007823B5">
            <w:pPr>
              <w:pStyle w:val="a8"/>
            </w:pPr>
            <w:r w:rsidRPr="0016210C">
              <w:t>Public user’s information</w:t>
            </w:r>
          </w:p>
        </w:tc>
        <w:tc>
          <w:tcPr>
            <w:tcW w:w="1020" w:type="dxa"/>
            <w:vAlign w:val="center"/>
          </w:tcPr>
          <w:p w14:paraId="727DD3B3" w14:textId="62E9EF66" w:rsidR="00421197" w:rsidRPr="0016210C" w:rsidRDefault="00EE662C" w:rsidP="001C4E28">
            <w:pPr>
              <w:pStyle w:val="a8"/>
              <w:jc w:val="center"/>
            </w:pPr>
            <w:r w:rsidRPr="0016210C">
              <w:t>R</w:t>
            </w:r>
          </w:p>
        </w:tc>
        <w:tc>
          <w:tcPr>
            <w:tcW w:w="1020" w:type="dxa"/>
            <w:vAlign w:val="center"/>
          </w:tcPr>
          <w:p w14:paraId="602F80D2" w14:textId="0706FDCE" w:rsidR="00421197" w:rsidRPr="0016210C" w:rsidRDefault="00EE662C" w:rsidP="001C4E28">
            <w:pPr>
              <w:pStyle w:val="a8"/>
              <w:jc w:val="center"/>
            </w:pPr>
            <w:r w:rsidRPr="0016210C">
              <w:t>R</w:t>
            </w:r>
          </w:p>
        </w:tc>
        <w:tc>
          <w:tcPr>
            <w:tcW w:w="1020" w:type="dxa"/>
            <w:vAlign w:val="center"/>
          </w:tcPr>
          <w:p w14:paraId="196DEFCD" w14:textId="717D1CD8" w:rsidR="00421197" w:rsidRPr="0016210C" w:rsidRDefault="00EE662C" w:rsidP="001C4E28">
            <w:pPr>
              <w:pStyle w:val="a8"/>
              <w:jc w:val="center"/>
            </w:pPr>
            <w:r w:rsidRPr="0016210C">
              <w:t>R</w:t>
            </w:r>
          </w:p>
        </w:tc>
        <w:tc>
          <w:tcPr>
            <w:tcW w:w="1020" w:type="dxa"/>
            <w:vAlign w:val="center"/>
          </w:tcPr>
          <w:p w14:paraId="29955A73" w14:textId="46FF0FF0" w:rsidR="00421197" w:rsidRPr="0016210C" w:rsidRDefault="00EE662C" w:rsidP="001C4E28">
            <w:pPr>
              <w:pStyle w:val="a8"/>
              <w:jc w:val="center"/>
            </w:pPr>
            <w:r w:rsidRPr="0016210C">
              <w:t>R, W, D</w:t>
            </w:r>
          </w:p>
        </w:tc>
        <w:tc>
          <w:tcPr>
            <w:tcW w:w="1020" w:type="dxa"/>
            <w:vAlign w:val="center"/>
          </w:tcPr>
          <w:p w14:paraId="61BBB27C" w14:textId="77119EA1" w:rsidR="00421197" w:rsidRPr="0016210C" w:rsidRDefault="00EE662C" w:rsidP="001C4E28">
            <w:pPr>
              <w:pStyle w:val="a8"/>
              <w:jc w:val="center"/>
            </w:pPr>
            <w:r w:rsidRPr="0016210C">
              <w:t>R, W, D</w:t>
            </w:r>
          </w:p>
        </w:tc>
      </w:tr>
      <w:tr w:rsidR="001C4E28" w:rsidRPr="0016210C" w14:paraId="165C739E" w14:textId="77777777" w:rsidTr="007D142A">
        <w:trPr>
          <w:jc w:val="center"/>
        </w:trPr>
        <w:tc>
          <w:tcPr>
            <w:tcW w:w="2551" w:type="dxa"/>
          </w:tcPr>
          <w:p w14:paraId="4F8FBEB6" w14:textId="3713BA07" w:rsidR="00421197" w:rsidRPr="0016210C" w:rsidRDefault="00EE662C" w:rsidP="007823B5">
            <w:pPr>
              <w:pStyle w:val="a8"/>
            </w:pPr>
            <w:r w:rsidRPr="0016210C">
              <w:t>Private user’s information</w:t>
            </w:r>
          </w:p>
        </w:tc>
        <w:tc>
          <w:tcPr>
            <w:tcW w:w="1020" w:type="dxa"/>
            <w:vAlign w:val="center"/>
          </w:tcPr>
          <w:p w14:paraId="58941EE9" w14:textId="0AD4680D" w:rsidR="00421197" w:rsidRPr="0016210C" w:rsidRDefault="00EE662C" w:rsidP="001C4E28">
            <w:pPr>
              <w:pStyle w:val="a8"/>
              <w:jc w:val="center"/>
            </w:pPr>
            <w:r w:rsidRPr="0016210C">
              <w:t>Deny</w:t>
            </w:r>
          </w:p>
        </w:tc>
        <w:tc>
          <w:tcPr>
            <w:tcW w:w="1020" w:type="dxa"/>
            <w:vAlign w:val="center"/>
          </w:tcPr>
          <w:p w14:paraId="4572C5D5" w14:textId="11A87578" w:rsidR="00421197" w:rsidRPr="0016210C" w:rsidRDefault="00EE662C" w:rsidP="001C4E28">
            <w:pPr>
              <w:pStyle w:val="a8"/>
              <w:jc w:val="center"/>
            </w:pPr>
            <w:r w:rsidRPr="0016210C">
              <w:t>Deny</w:t>
            </w:r>
          </w:p>
        </w:tc>
        <w:tc>
          <w:tcPr>
            <w:tcW w:w="1020" w:type="dxa"/>
            <w:vAlign w:val="center"/>
          </w:tcPr>
          <w:p w14:paraId="5F1C5983" w14:textId="0C29D951" w:rsidR="00421197" w:rsidRPr="0016210C" w:rsidRDefault="00EE662C" w:rsidP="001C4E28">
            <w:pPr>
              <w:pStyle w:val="a8"/>
              <w:jc w:val="center"/>
            </w:pPr>
            <w:r w:rsidRPr="0016210C">
              <w:t>Deny</w:t>
            </w:r>
          </w:p>
        </w:tc>
        <w:tc>
          <w:tcPr>
            <w:tcW w:w="1020" w:type="dxa"/>
            <w:vAlign w:val="center"/>
          </w:tcPr>
          <w:p w14:paraId="5DA2EE53" w14:textId="79FE6620" w:rsidR="00421197" w:rsidRPr="0016210C" w:rsidRDefault="00EE662C" w:rsidP="001C4E28">
            <w:pPr>
              <w:pStyle w:val="a8"/>
              <w:jc w:val="center"/>
            </w:pPr>
            <w:r w:rsidRPr="0016210C">
              <w:t>R, W, D</w:t>
            </w:r>
          </w:p>
        </w:tc>
        <w:tc>
          <w:tcPr>
            <w:tcW w:w="1020" w:type="dxa"/>
            <w:vAlign w:val="center"/>
          </w:tcPr>
          <w:p w14:paraId="4E9DCA08" w14:textId="462B0A49" w:rsidR="00421197" w:rsidRPr="0016210C" w:rsidRDefault="00EE662C" w:rsidP="001C4E28">
            <w:pPr>
              <w:pStyle w:val="a8"/>
              <w:jc w:val="center"/>
            </w:pPr>
            <w:r w:rsidRPr="0016210C">
              <w:t>R, W, D</w:t>
            </w:r>
          </w:p>
        </w:tc>
      </w:tr>
      <w:tr w:rsidR="00EE662C" w:rsidRPr="0016210C" w14:paraId="4FEE88FB" w14:textId="77777777" w:rsidTr="007D142A">
        <w:trPr>
          <w:jc w:val="center"/>
        </w:trPr>
        <w:tc>
          <w:tcPr>
            <w:tcW w:w="2551" w:type="dxa"/>
          </w:tcPr>
          <w:p w14:paraId="4E002E3E" w14:textId="5310C2E6" w:rsidR="00EE662C" w:rsidRPr="0016210C" w:rsidRDefault="00EE662C" w:rsidP="007823B5">
            <w:pPr>
              <w:pStyle w:val="a8"/>
            </w:pPr>
            <w:r w:rsidRPr="0016210C">
              <w:t>Task/requirement delegation</w:t>
            </w:r>
          </w:p>
        </w:tc>
        <w:tc>
          <w:tcPr>
            <w:tcW w:w="1020" w:type="dxa"/>
            <w:vAlign w:val="center"/>
          </w:tcPr>
          <w:p w14:paraId="77FADB55" w14:textId="252D711B" w:rsidR="00EE662C" w:rsidRPr="0016210C" w:rsidRDefault="00EE662C" w:rsidP="001C4E28">
            <w:pPr>
              <w:pStyle w:val="a8"/>
              <w:jc w:val="center"/>
            </w:pPr>
            <w:r w:rsidRPr="0016210C">
              <w:t>R, W, D</w:t>
            </w:r>
          </w:p>
        </w:tc>
        <w:tc>
          <w:tcPr>
            <w:tcW w:w="1020" w:type="dxa"/>
            <w:vAlign w:val="center"/>
          </w:tcPr>
          <w:p w14:paraId="6DBD51C6" w14:textId="11A5446C" w:rsidR="00EE662C" w:rsidRPr="0016210C" w:rsidRDefault="00EE662C" w:rsidP="001C4E28">
            <w:pPr>
              <w:pStyle w:val="a8"/>
              <w:jc w:val="center"/>
            </w:pPr>
            <w:r w:rsidRPr="0016210C">
              <w:t>R, W, D</w:t>
            </w:r>
          </w:p>
        </w:tc>
        <w:tc>
          <w:tcPr>
            <w:tcW w:w="1020" w:type="dxa"/>
            <w:vAlign w:val="center"/>
          </w:tcPr>
          <w:p w14:paraId="12F7098D" w14:textId="7704E06F" w:rsidR="00EE662C" w:rsidRPr="0016210C" w:rsidRDefault="00EE662C" w:rsidP="001C4E28">
            <w:pPr>
              <w:pStyle w:val="a8"/>
              <w:jc w:val="center"/>
            </w:pPr>
            <w:r w:rsidRPr="0016210C">
              <w:t>R</w:t>
            </w:r>
          </w:p>
        </w:tc>
        <w:tc>
          <w:tcPr>
            <w:tcW w:w="1020" w:type="dxa"/>
            <w:vAlign w:val="center"/>
          </w:tcPr>
          <w:p w14:paraId="2A361A00" w14:textId="006B0A0C" w:rsidR="00EE662C" w:rsidRPr="0016210C" w:rsidRDefault="00EE662C" w:rsidP="001C4E28">
            <w:pPr>
              <w:pStyle w:val="a8"/>
              <w:jc w:val="center"/>
            </w:pPr>
            <w:r w:rsidRPr="0016210C">
              <w:t>Deny</w:t>
            </w:r>
          </w:p>
        </w:tc>
        <w:tc>
          <w:tcPr>
            <w:tcW w:w="1020" w:type="dxa"/>
            <w:vAlign w:val="center"/>
          </w:tcPr>
          <w:p w14:paraId="7890392E" w14:textId="6605B3EE" w:rsidR="00EE662C" w:rsidRPr="0016210C" w:rsidRDefault="00EE662C" w:rsidP="001C4E28">
            <w:pPr>
              <w:pStyle w:val="a8"/>
              <w:jc w:val="center"/>
            </w:pPr>
            <w:r w:rsidRPr="0016210C">
              <w:t>R, W, D</w:t>
            </w:r>
          </w:p>
        </w:tc>
      </w:tr>
    </w:tbl>
    <w:p w14:paraId="5063CA87" w14:textId="77777777" w:rsidR="007D142A" w:rsidRPr="0016210C" w:rsidRDefault="007D142A">
      <w:r w:rsidRPr="0016210C">
        <w:br w:type="page"/>
      </w:r>
    </w:p>
    <w:p w14:paraId="41780BF6" w14:textId="2D87DE31" w:rsidR="00ED55E3" w:rsidRPr="0016210C" w:rsidRDefault="002B158F" w:rsidP="007D142A">
      <w:pPr>
        <w:pStyle w:val="2"/>
      </w:pPr>
      <w:r w:rsidRPr="0016210C">
        <w:t xml:space="preserve">Appendix 2. </w:t>
      </w:r>
      <w:r w:rsidR="00565EA8" w:rsidRPr="0016210C">
        <w:t>Actions with</w:t>
      </w:r>
      <w:r w:rsidRPr="0016210C">
        <w:t xml:space="preserve"> requirements/tasks</w:t>
      </w:r>
    </w:p>
    <w:p w14:paraId="1F5D76E2" w14:textId="77777777" w:rsidR="007D142A" w:rsidRPr="0016210C" w:rsidRDefault="007D142A" w:rsidP="007823B5"/>
    <w:p w14:paraId="1399BE52" w14:textId="19AC072D" w:rsidR="007D142A" w:rsidRPr="0016210C" w:rsidRDefault="007D142A" w:rsidP="007D142A">
      <w:pPr>
        <w:pStyle w:val="a8"/>
      </w:pPr>
      <w:r w:rsidRPr="0016210C">
        <w:t>Roles: PM – Project Manager, TL – Team Leader, D – Developer.</w:t>
      </w:r>
    </w:p>
    <w:p w14:paraId="53B74B34" w14:textId="54B2489D" w:rsidR="007D142A" w:rsidRPr="0016210C" w:rsidRDefault="007D142A" w:rsidP="007D142A">
      <w:pPr>
        <w:pStyle w:val="a8"/>
      </w:pPr>
      <w:r w:rsidRPr="0016210C">
        <w:t xml:space="preserve">Actions: ‘+’ – allowed, ‘-’ - deny  </w:t>
      </w:r>
    </w:p>
    <w:p w14:paraId="5FA68DC6" w14:textId="77777777" w:rsidR="007D142A" w:rsidRPr="0016210C" w:rsidRDefault="007D142A" w:rsidP="007823B5"/>
    <w:tbl>
      <w:tblPr>
        <w:tblStyle w:val="ac"/>
        <w:tblpPr w:leftFromText="180" w:rightFromText="180" w:vertAnchor="text" w:tblpXSpec="center" w:tblpY="1"/>
        <w:tblOverlap w:val="never"/>
        <w:tblW w:w="0" w:type="auto"/>
        <w:tblLayout w:type="fixed"/>
        <w:tblLook w:val="04A0" w:firstRow="1" w:lastRow="0" w:firstColumn="1" w:lastColumn="0" w:noHBand="0" w:noVBand="1"/>
      </w:tblPr>
      <w:tblGrid>
        <w:gridCol w:w="2551"/>
        <w:gridCol w:w="1020"/>
        <w:gridCol w:w="1020"/>
        <w:gridCol w:w="1020"/>
      </w:tblGrid>
      <w:tr w:rsidR="002B158F" w:rsidRPr="0016210C" w14:paraId="14B5CA6E" w14:textId="77777777" w:rsidTr="007D142A">
        <w:trPr>
          <w:trHeight w:val="730"/>
        </w:trPr>
        <w:tc>
          <w:tcPr>
            <w:tcW w:w="2551" w:type="dxa"/>
            <w:tcBorders>
              <w:tl2br w:val="single" w:sz="4" w:space="0" w:color="auto"/>
            </w:tcBorders>
            <w:vAlign w:val="center"/>
          </w:tcPr>
          <w:p w14:paraId="65AB4BBA" w14:textId="3B8AF956" w:rsidR="002B158F" w:rsidRPr="0016210C" w:rsidRDefault="002B158F" w:rsidP="008A050F">
            <w:pPr>
              <w:pStyle w:val="a8"/>
              <w:rPr>
                <w:b/>
                <w:sz w:val="24"/>
              </w:rPr>
            </w:pPr>
            <w:r w:rsidRPr="0016210C">
              <w:rPr>
                <w:b/>
                <w:sz w:val="24"/>
              </w:rPr>
              <w:t xml:space="preserve">             </w:t>
            </w:r>
            <w:r w:rsidR="007D142A" w:rsidRPr="0016210C">
              <w:rPr>
                <w:b/>
                <w:sz w:val="24"/>
              </w:rPr>
              <w:t xml:space="preserve">      </w:t>
            </w:r>
            <w:r w:rsidRPr="0016210C">
              <w:rPr>
                <w:b/>
                <w:sz w:val="24"/>
              </w:rPr>
              <w:t>Role</w:t>
            </w:r>
          </w:p>
          <w:p w14:paraId="77850452" w14:textId="0F459F7A" w:rsidR="002B158F" w:rsidRPr="0016210C" w:rsidRDefault="007D142A" w:rsidP="008A050F">
            <w:pPr>
              <w:rPr>
                <w:b/>
                <w:sz w:val="24"/>
              </w:rPr>
            </w:pPr>
            <w:r w:rsidRPr="0016210C">
              <w:rPr>
                <w:b/>
                <w:sz w:val="24"/>
              </w:rPr>
              <w:t>Actions</w:t>
            </w:r>
          </w:p>
        </w:tc>
        <w:tc>
          <w:tcPr>
            <w:tcW w:w="1020" w:type="dxa"/>
            <w:vAlign w:val="center"/>
          </w:tcPr>
          <w:p w14:paraId="4503B141" w14:textId="77777777" w:rsidR="002B158F" w:rsidRPr="0016210C" w:rsidRDefault="002B158F" w:rsidP="008A050F">
            <w:pPr>
              <w:pStyle w:val="a8"/>
              <w:jc w:val="center"/>
              <w:rPr>
                <w:b/>
                <w:sz w:val="24"/>
              </w:rPr>
            </w:pPr>
            <w:r w:rsidRPr="0016210C">
              <w:rPr>
                <w:b/>
                <w:sz w:val="24"/>
              </w:rPr>
              <w:t>PM</w:t>
            </w:r>
          </w:p>
        </w:tc>
        <w:tc>
          <w:tcPr>
            <w:tcW w:w="1020" w:type="dxa"/>
            <w:vAlign w:val="center"/>
          </w:tcPr>
          <w:p w14:paraId="39B3E102" w14:textId="77777777" w:rsidR="002B158F" w:rsidRPr="0016210C" w:rsidRDefault="002B158F" w:rsidP="008A050F">
            <w:pPr>
              <w:pStyle w:val="a8"/>
              <w:jc w:val="center"/>
              <w:rPr>
                <w:b/>
                <w:sz w:val="24"/>
              </w:rPr>
            </w:pPr>
            <w:r w:rsidRPr="0016210C">
              <w:rPr>
                <w:b/>
                <w:sz w:val="24"/>
              </w:rPr>
              <w:t>TL</w:t>
            </w:r>
          </w:p>
        </w:tc>
        <w:tc>
          <w:tcPr>
            <w:tcW w:w="1020" w:type="dxa"/>
            <w:vAlign w:val="center"/>
          </w:tcPr>
          <w:p w14:paraId="44CBCDC3" w14:textId="77777777" w:rsidR="002B158F" w:rsidRPr="0016210C" w:rsidRDefault="002B158F" w:rsidP="008A050F">
            <w:pPr>
              <w:pStyle w:val="a8"/>
              <w:jc w:val="center"/>
              <w:rPr>
                <w:b/>
                <w:sz w:val="24"/>
              </w:rPr>
            </w:pPr>
            <w:r w:rsidRPr="0016210C">
              <w:rPr>
                <w:b/>
                <w:sz w:val="24"/>
              </w:rPr>
              <w:t>D</w:t>
            </w:r>
          </w:p>
        </w:tc>
      </w:tr>
      <w:tr w:rsidR="002B158F" w:rsidRPr="0016210C" w14:paraId="5998B7ED" w14:textId="77777777" w:rsidTr="007D142A">
        <w:tc>
          <w:tcPr>
            <w:tcW w:w="2551" w:type="dxa"/>
          </w:tcPr>
          <w:p w14:paraId="1D239EB4" w14:textId="4FC844FD" w:rsidR="002B158F" w:rsidRPr="0016210C" w:rsidRDefault="002B158F" w:rsidP="008A050F">
            <w:pPr>
              <w:pStyle w:val="a8"/>
            </w:pPr>
            <w:r w:rsidRPr="0016210C">
              <w:t>Delegate</w:t>
            </w:r>
          </w:p>
        </w:tc>
        <w:tc>
          <w:tcPr>
            <w:tcW w:w="1020" w:type="dxa"/>
            <w:vAlign w:val="center"/>
          </w:tcPr>
          <w:p w14:paraId="7A8C1077" w14:textId="19023127" w:rsidR="002B158F" w:rsidRPr="0016210C" w:rsidRDefault="002B158F" w:rsidP="008A050F">
            <w:pPr>
              <w:pStyle w:val="a8"/>
              <w:jc w:val="center"/>
            </w:pPr>
            <w:r w:rsidRPr="0016210C">
              <w:t>+</w:t>
            </w:r>
          </w:p>
        </w:tc>
        <w:tc>
          <w:tcPr>
            <w:tcW w:w="1020" w:type="dxa"/>
            <w:vAlign w:val="center"/>
          </w:tcPr>
          <w:p w14:paraId="6A60A475" w14:textId="1466DEF3" w:rsidR="002B158F" w:rsidRPr="0016210C" w:rsidRDefault="002B158F" w:rsidP="008A050F">
            <w:pPr>
              <w:pStyle w:val="a8"/>
              <w:jc w:val="center"/>
            </w:pPr>
            <w:r w:rsidRPr="0016210C">
              <w:t>+</w:t>
            </w:r>
          </w:p>
        </w:tc>
        <w:tc>
          <w:tcPr>
            <w:tcW w:w="1020" w:type="dxa"/>
            <w:vAlign w:val="center"/>
          </w:tcPr>
          <w:p w14:paraId="189206D4" w14:textId="60F954C4" w:rsidR="002B158F" w:rsidRPr="0016210C" w:rsidRDefault="002B158F" w:rsidP="008A050F">
            <w:pPr>
              <w:pStyle w:val="a8"/>
              <w:jc w:val="center"/>
            </w:pPr>
            <w:r w:rsidRPr="0016210C">
              <w:t>-</w:t>
            </w:r>
          </w:p>
        </w:tc>
      </w:tr>
      <w:tr w:rsidR="002B158F" w:rsidRPr="0016210C" w14:paraId="024F308D" w14:textId="77777777" w:rsidTr="007D142A">
        <w:tc>
          <w:tcPr>
            <w:tcW w:w="2551" w:type="dxa"/>
          </w:tcPr>
          <w:p w14:paraId="0C88DE63" w14:textId="72484725" w:rsidR="002B158F" w:rsidRPr="0016210C" w:rsidRDefault="002B158F" w:rsidP="008A050F">
            <w:pPr>
              <w:pStyle w:val="a8"/>
            </w:pPr>
            <w:r w:rsidRPr="0016210C">
              <w:t>Accept/Decline</w:t>
            </w:r>
          </w:p>
        </w:tc>
        <w:tc>
          <w:tcPr>
            <w:tcW w:w="1020" w:type="dxa"/>
            <w:vAlign w:val="center"/>
          </w:tcPr>
          <w:p w14:paraId="79C82F70" w14:textId="6FCF62E4" w:rsidR="002B158F" w:rsidRPr="0016210C" w:rsidRDefault="002B158F" w:rsidP="008A050F">
            <w:pPr>
              <w:pStyle w:val="a8"/>
              <w:jc w:val="center"/>
            </w:pPr>
            <w:r w:rsidRPr="0016210C">
              <w:t>+</w:t>
            </w:r>
          </w:p>
        </w:tc>
        <w:tc>
          <w:tcPr>
            <w:tcW w:w="1020" w:type="dxa"/>
            <w:vAlign w:val="center"/>
          </w:tcPr>
          <w:p w14:paraId="0FD0D3BA" w14:textId="0211AC9C" w:rsidR="002B158F" w:rsidRPr="0016210C" w:rsidRDefault="002B158F" w:rsidP="008A050F">
            <w:pPr>
              <w:pStyle w:val="a8"/>
              <w:jc w:val="center"/>
            </w:pPr>
            <w:r w:rsidRPr="0016210C">
              <w:t>+</w:t>
            </w:r>
          </w:p>
        </w:tc>
        <w:tc>
          <w:tcPr>
            <w:tcW w:w="1020" w:type="dxa"/>
            <w:vAlign w:val="center"/>
          </w:tcPr>
          <w:p w14:paraId="595739BF" w14:textId="7B177FCF" w:rsidR="002B158F" w:rsidRPr="0016210C" w:rsidRDefault="002B158F" w:rsidP="008A050F">
            <w:pPr>
              <w:pStyle w:val="a8"/>
              <w:jc w:val="center"/>
            </w:pPr>
            <w:r w:rsidRPr="0016210C">
              <w:t>+</w:t>
            </w:r>
          </w:p>
        </w:tc>
      </w:tr>
      <w:tr w:rsidR="002B158F" w:rsidRPr="0016210C" w14:paraId="1FF33660" w14:textId="77777777" w:rsidTr="007D142A">
        <w:tc>
          <w:tcPr>
            <w:tcW w:w="2551" w:type="dxa"/>
          </w:tcPr>
          <w:p w14:paraId="455A98A1" w14:textId="5206E768" w:rsidR="002B158F" w:rsidRPr="0016210C" w:rsidRDefault="002B158F" w:rsidP="008A050F">
            <w:pPr>
              <w:pStyle w:val="a8"/>
            </w:pPr>
            <w:r w:rsidRPr="0016210C">
              <w:t>Set completeness in %</w:t>
            </w:r>
          </w:p>
        </w:tc>
        <w:tc>
          <w:tcPr>
            <w:tcW w:w="1020" w:type="dxa"/>
            <w:vAlign w:val="center"/>
          </w:tcPr>
          <w:p w14:paraId="3F9E42A9" w14:textId="4F12CDDD" w:rsidR="002B158F" w:rsidRPr="0016210C" w:rsidRDefault="002B158F" w:rsidP="008A050F">
            <w:pPr>
              <w:pStyle w:val="a8"/>
              <w:jc w:val="center"/>
            </w:pPr>
            <w:r w:rsidRPr="0016210C">
              <w:t>+</w:t>
            </w:r>
          </w:p>
        </w:tc>
        <w:tc>
          <w:tcPr>
            <w:tcW w:w="1020" w:type="dxa"/>
            <w:vAlign w:val="center"/>
          </w:tcPr>
          <w:p w14:paraId="357035FF" w14:textId="1F7076F9" w:rsidR="002B158F" w:rsidRPr="0016210C" w:rsidRDefault="002B158F" w:rsidP="008A050F">
            <w:pPr>
              <w:pStyle w:val="a8"/>
              <w:jc w:val="center"/>
            </w:pPr>
            <w:r w:rsidRPr="0016210C">
              <w:t>+</w:t>
            </w:r>
          </w:p>
        </w:tc>
        <w:tc>
          <w:tcPr>
            <w:tcW w:w="1020" w:type="dxa"/>
            <w:vAlign w:val="center"/>
          </w:tcPr>
          <w:p w14:paraId="2CD440FE" w14:textId="3890E036" w:rsidR="002B158F" w:rsidRPr="0016210C" w:rsidRDefault="002B158F" w:rsidP="008A050F">
            <w:pPr>
              <w:pStyle w:val="a8"/>
              <w:jc w:val="center"/>
            </w:pPr>
            <w:r w:rsidRPr="0016210C">
              <w:t>+</w:t>
            </w:r>
          </w:p>
        </w:tc>
      </w:tr>
      <w:tr w:rsidR="002B158F" w:rsidRPr="0016210C" w14:paraId="7685A056" w14:textId="77777777" w:rsidTr="007D142A">
        <w:tc>
          <w:tcPr>
            <w:tcW w:w="2551" w:type="dxa"/>
          </w:tcPr>
          <w:p w14:paraId="0EEE8085" w14:textId="6126651F" w:rsidR="002B158F" w:rsidRPr="0016210C" w:rsidRDefault="002B158F" w:rsidP="008A050F">
            <w:pPr>
              <w:pStyle w:val="a8"/>
            </w:pPr>
            <w:r w:rsidRPr="0016210C">
              <w:t>Accept 100% completeness</w:t>
            </w:r>
          </w:p>
        </w:tc>
        <w:tc>
          <w:tcPr>
            <w:tcW w:w="1020" w:type="dxa"/>
            <w:vAlign w:val="center"/>
          </w:tcPr>
          <w:p w14:paraId="6EC53379" w14:textId="28F64279" w:rsidR="002B158F" w:rsidRPr="0016210C" w:rsidRDefault="002B158F" w:rsidP="008A050F">
            <w:pPr>
              <w:pStyle w:val="a8"/>
              <w:jc w:val="center"/>
            </w:pPr>
            <w:r w:rsidRPr="0016210C">
              <w:t>+</w:t>
            </w:r>
          </w:p>
        </w:tc>
        <w:tc>
          <w:tcPr>
            <w:tcW w:w="1020" w:type="dxa"/>
            <w:vAlign w:val="center"/>
          </w:tcPr>
          <w:p w14:paraId="1E549BE6" w14:textId="0A60E10B" w:rsidR="002B158F" w:rsidRPr="0016210C" w:rsidRDefault="002B158F" w:rsidP="008A050F">
            <w:pPr>
              <w:pStyle w:val="a8"/>
              <w:jc w:val="center"/>
            </w:pPr>
            <w:r w:rsidRPr="0016210C">
              <w:t>+</w:t>
            </w:r>
          </w:p>
        </w:tc>
        <w:tc>
          <w:tcPr>
            <w:tcW w:w="1020" w:type="dxa"/>
            <w:vAlign w:val="center"/>
          </w:tcPr>
          <w:p w14:paraId="2EED929C" w14:textId="4324B3A0" w:rsidR="002B158F" w:rsidRPr="0016210C" w:rsidRDefault="002B158F" w:rsidP="008A050F">
            <w:pPr>
              <w:pStyle w:val="a8"/>
              <w:jc w:val="center"/>
            </w:pPr>
            <w:r w:rsidRPr="0016210C">
              <w:t>-</w:t>
            </w:r>
          </w:p>
        </w:tc>
      </w:tr>
      <w:tr w:rsidR="00565EA8" w:rsidRPr="0016210C" w14:paraId="54667413" w14:textId="77777777" w:rsidTr="007D142A">
        <w:tc>
          <w:tcPr>
            <w:tcW w:w="2551" w:type="dxa"/>
          </w:tcPr>
          <w:p w14:paraId="31C6D239" w14:textId="65AC0704" w:rsidR="00565EA8" w:rsidRPr="0016210C" w:rsidRDefault="00565EA8" w:rsidP="008A050F">
            <w:pPr>
              <w:pStyle w:val="a8"/>
            </w:pPr>
            <w:r w:rsidRPr="0016210C">
              <w:t>Set complexity ‘points’</w:t>
            </w:r>
          </w:p>
        </w:tc>
        <w:tc>
          <w:tcPr>
            <w:tcW w:w="1020" w:type="dxa"/>
            <w:vAlign w:val="center"/>
          </w:tcPr>
          <w:p w14:paraId="337B9CB7" w14:textId="29C77E24" w:rsidR="00565EA8" w:rsidRPr="0016210C" w:rsidRDefault="00565EA8" w:rsidP="008A050F">
            <w:pPr>
              <w:pStyle w:val="a8"/>
              <w:jc w:val="center"/>
            </w:pPr>
            <w:r w:rsidRPr="0016210C">
              <w:t>-</w:t>
            </w:r>
          </w:p>
        </w:tc>
        <w:tc>
          <w:tcPr>
            <w:tcW w:w="1020" w:type="dxa"/>
            <w:vAlign w:val="center"/>
          </w:tcPr>
          <w:p w14:paraId="2837E150" w14:textId="7FDB6BCA" w:rsidR="00565EA8" w:rsidRPr="0016210C" w:rsidRDefault="00565EA8" w:rsidP="008A050F">
            <w:pPr>
              <w:pStyle w:val="a8"/>
              <w:jc w:val="center"/>
            </w:pPr>
            <w:r w:rsidRPr="0016210C">
              <w:t>+</w:t>
            </w:r>
          </w:p>
        </w:tc>
        <w:tc>
          <w:tcPr>
            <w:tcW w:w="1020" w:type="dxa"/>
            <w:vAlign w:val="center"/>
          </w:tcPr>
          <w:p w14:paraId="02CB82D2" w14:textId="1FC31DFE" w:rsidR="00565EA8" w:rsidRPr="0016210C" w:rsidRDefault="00565EA8" w:rsidP="008A050F">
            <w:pPr>
              <w:pStyle w:val="a8"/>
              <w:jc w:val="center"/>
            </w:pPr>
            <w:r w:rsidRPr="0016210C">
              <w:t>-</w:t>
            </w:r>
          </w:p>
        </w:tc>
      </w:tr>
      <w:tr w:rsidR="00565EA8" w:rsidRPr="0016210C" w14:paraId="4F72441E" w14:textId="77777777" w:rsidTr="007D142A">
        <w:tc>
          <w:tcPr>
            <w:tcW w:w="2551" w:type="dxa"/>
          </w:tcPr>
          <w:p w14:paraId="2BEDC6A2" w14:textId="2AB5A669" w:rsidR="00565EA8" w:rsidRPr="0016210C" w:rsidRDefault="00565EA8" w:rsidP="008A050F">
            <w:pPr>
              <w:pStyle w:val="a8"/>
            </w:pPr>
            <w:r w:rsidRPr="0016210C">
              <w:t>Edit/Delete not implemented</w:t>
            </w:r>
          </w:p>
        </w:tc>
        <w:tc>
          <w:tcPr>
            <w:tcW w:w="1020" w:type="dxa"/>
            <w:vAlign w:val="center"/>
          </w:tcPr>
          <w:p w14:paraId="5BEA0579" w14:textId="540D1D5D" w:rsidR="00565EA8" w:rsidRPr="0016210C" w:rsidRDefault="00565EA8" w:rsidP="008A050F">
            <w:pPr>
              <w:pStyle w:val="a8"/>
              <w:jc w:val="center"/>
            </w:pPr>
            <w:r w:rsidRPr="0016210C">
              <w:t>+</w:t>
            </w:r>
          </w:p>
        </w:tc>
        <w:tc>
          <w:tcPr>
            <w:tcW w:w="1020" w:type="dxa"/>
            <w:vAlign w:val="center"/>
          </w:tcPr>
          <w:p w14:paraId="3BE0DDE1" w14:textId="162C594C" w:rsidR="00565EA8" w:rsidRPr="0016210C" w:rsidRDefault="00565EA8" w:rsidP="008A050F">
            <w:pPr>
              <w:pStyle w:val="a8"/>
              <w:jc w:val="center"/>
            </w:pPr>
            <w:r w:rsidRPr="0016210C">
              <w:t>-</w:t>
            </w:r>
          </w:p>
        </w:tc>
        <w:tc>
          <w:tcPr>
            <w:tcW w:w="1020" w:type="dxa"/>
            <w:vAlign w:val="center"/>
          </w:tcPr>
          <w:p w14:paraId="3CACE24C" w14:textId="3E6A6A4A" w:rsidR="00565EA8" w:rsidRPr="0016210C" w:rsidRDefault="00565EA8" w:rsidP="008A050F">
            <w:pPr>
              <w:pStyle w:val="a8"/>
              <w:jc w:val="center"/>
            </w:pPr>
            <w:r w:rsidRPr="0016210C">
              <w:t>-</w:t>
            </w:r>
          </w:p>
        </w:tc>
      </w:tr>
      <w:tr w:rsidR="00565EA8" w:rsidRPr="0016210C" w14:paraId="0B9D2E43" w14:textId="77777777" w:rsidTr="007D142A">
        <w:tc>
          <w:tcPr>
            <w:tcW w:w="2551" w:type="dxa"/>
          </w:tcPr>
          <w:p w14:paraId="109FE79F" w14:textId="0E5D87C9" w:rsidR="00565EA8" w:rsidRPr="0016210C" w:rsidRDefault="00565EA8" w:rsidP="008A050F">
            <w:pPr>
              <w:pStyle w:val="a8"/>
            </w:pPr>
            <w:r w:rsidRPr="0016210C">
              <w:t>Edit/Delete implemented</w:t>
            </w:r>
          </w:p>
        </w:tc>
        <w:tc>
          <w:tcPr>
            <w:tcW w:w="1020" w:type="dxa"/>
            <w:vAlign w:val="center"/>
          </w:tcPr>
          <w:p w14:paraId="618589B0" w14:textId="10BCB08D" w:rsidR="00565EA8" w:rsidRPr="0016210C" w:rsidRDefault="00565EA8" w:rsidP="008A050F">
            <w:pPr>
              <w:pStyle w:val="a8"/>
              <w:jc w:val="center"/>
            </w:pPr>
            <w:r w:rsidRPr="0016210C">
              <w:t>-</w:t>
            </w:r>
          </w:p>
        </w:tc>
        <w:tc>
          <w:tcPr>
            <w:tcW w:w="1020" w:type="dxa"/>
            <w:vAlign w:val="center"/>
          </w:tcPr>
          <w:p w14:paraId="5B00175A" w14:textId="31CDCC58" w:rsidR="00565EA8" w:rsidRPr="0016210C" w:rsidRDefault="00565EA8" w:rsidP="008A050F">
            <w:pPr>
              <w:pStyle w:val="a8"/>
              <w:jc w:val="center"/>
            </w:pPr>
            <w:r w:rsidRPr="0016210C">
              <w:t>-</w:t>
            </w:r>
          </w:p>
        </w:tc>
        <w:tc>
          <w:tcPr>
            <w:tcW w:w="1020" w:type="dxa"/>
            <w:vAlign w:val="center"/>
          </w:tcPr>
          <w:p w14:paraId="2D8CBF8C" w14:textId="3F250B82" w:rsidR="00565EA8" w:rsidRPr="0016210C" w:rsidRDefault="00565EA8" w:rsidP="008A050F">
            <w:pPr>
              <w:pStyle w:val="a8"/>
              <w:jc w:val="center"/>
            </w:pPr>
            <w:r w:rsidRPr="0016210C">
              <w:t>-</w:t>
            </w:r>
          </w:p>
        </w:tc>
      </w:tr>
      <w:tr w:rsidR="00565EA8" w:rsidRPr="0016210C" w14:paraId="797C57E1" w14:textId="77777777" w:rsidTr="007D142A">
        <w:tc>
          <w:tcPr>
            <w:tcW w:w="2551" w:type="dxa"/>
          </w:tcPr>
          <w:p w14:paraId="18003D7C" w14:textId="7D6C0B5A" w:rsidR="00565EA8" w:rsidRPr="0016210C" w:rsidRDefault="00565EA8" w:rsidP="008A050F">
            <w:pPr>
              <w:pStyle w:val="a8"/>
            </w:pPr>
            <w:r w:rsidRPr="0016210C">
              <w:t>Pick to sprint backlog</w:t>
            </w:r>
          </w:p>
        </w:tc>
        <w:tc>
          <w:tcPr>
            <w:tcW w:w="1020" w:type="dxa"/>
            <w:vAlign w:val="center"/>
          </w:tcPr>
          <w:p w14:paraId="5C43733F" w14:textId="34FC6A97" w:rsidR="00565EA8" w:rsidRPr="0016210C" w:rsidRDefault="00565EA8" w:rsidP="008A050F">
            <w:pPr>
              <w:pStyle w:val="a8"/>
              <w:jc w:val="center"/>
            </w:pPr>
            <w:r w:rsidRPr="0016210C">
              <w:t>+</w:t>
            </w:r>
          </w:p>
        </w:tc>
        <w:tc>
          <w:tcPr>
            <w:tcW w:w="1020" w:type="dxa"/>
            <w:vAlign w:val="center"/>
          </w:tcPr>
          <w:p w14:paraId="22A91061" w14:textId="7CECA93B" w:rsidR="00565EA8" w:rsidRPr="0016210C" w:rsidRDefault="00565EA8" w:rsidP="008A050F">
            <w:pPr>
              <w:pStyle w:val="a8"/>
              <w:jc w:val="center"/>
            </w:pPr>
            <w:r w:rsidRPr="0016210C">
              <w:t>-</w:t>
            </w:r>
          </w:p>
        </w:tc>
        <w:tc>
          <w:tcPr>
            <w:tcW w:w="1020" w:type="dxa"/>
            <w:vAlign w:val="center"/>
          </w:tcPr>
          <w:p w14:paraId="4AE62092" w14:textId="449B15B7" w:rsidR="00565EA8" w:rsidRPr="0016210C" w:rsidRDefault="00565EA8" w:rsidP="008A050F">
            <w:pPr>
              <w:pStyle w:val="a8"/>
              <w:jc w:val="center"/>
            </w:pPr>
            <w:r w:rsidRPr="0016210C">
              <w:t>-</w:t>
            </w:r>
          </w:p>
        </w:tc>
      </w:tr>
      <w:tr w:rsidR="00565EA8" w:rsidRPr="0016210C" w14:paraId="55A541C8" w14:textId="77777777" w:rsidTr="007D142A">
        <w:tc>
          <w:tcPr>
            <w:tcW w:w="2551" w:type="dxa"/>
          </w:tcPr>
          <w:p w14:paraId="1450325E" w14:textId="22BCF002" w:rsidR="00565EA8" w:rsidRPr="0016210C" w:rsidRDefault="00565EA8" w:rsidP="008A050F">
            <w:pPr>
              <w:pStyle w:val="a8"/>
            </w:pPr>
            <w:r w:rsidRPr="0016210C">
              <w:t>Create (add)</w:t>
            </w:r>
          </w:p>
        </w:tc>
        <w:tc>
          <w:tcPr>
            <w:tcW w:w="1020" w:type="dxa"/>
            <w:vAlign w:val="center"/>
          </w:tcPr>
          <w:p w14:paraId="63A8F51F" w14:textId="45504362" w:rsidR="00565EA8" w:rsidRPr="0016210C" w:rsidRDefault="00565EA8" w:rsidP="008A050F">
            <w:pPr>
              <w:pStyle w:val="a8"/>
              <w:jc w:val="center"/>
            </w:pPr>
            <w:r w:rsidRPr="0016210C">
              <w:t>+</w:t>
            </w:r>
          </w:p>
        </w:tc>
        <w:tc>
          <w:tcPr>
            <w:tcW w:w="1020" w:type="dxa"/>
            <w:vAlign w:val="center"/>
          </w:tcPr>
          <w:p w14:paraId="63D09035" w14:textId="3335EB75" w:rsidR="00565EA8" w:rsidRPr="0016210C" w:rsidRDefault="00565EA8" w:rsidP="008A050F">
            <w:pPr>
              <w:pStyle w:val="a8"/>
              <w:jc w:val="center"/>
            </w:pPr>
            <w:r w:rsidRPr="0016210C">
              <w:t>-</w:t>
            </w:r>
          </w:p>
        </w:tc>
        <w:tc>
          <w:tcPr>
            <w:tcW w:w="1020" w:type="dxa"/>
            <w:vAlign w:val="center"/>
          </w:tcPr>
          <w:p w14:paraId="53393B50" w14:textId="3696ADB6" w:rsidR="00565EA8" w:rsidRPr="0016210C" w:rsidRDefault="00565EA8" w:rsidP="008A050F">
            <w:pPr>
              <w:pStyle w:val="a8"/>
              <w:jc w:val="center"/>
            </w:pPr>
            <w:r w:rsidRPr="0016210C">
              <w:t>-</w:t>
            </w:r>
          </w:p>
        </w:tc>
      </w:tr>
    </w:tbl>
    <w:p w14:paraId="6D48A3D2" w14:textId="2EA57C6A" w:rsidR="002B158F" w:rsidRPr="0016210C" w:rsidRDefault="008A050F" w:rsidP="007823B5">
      <w:r w:rsidRPr="0016210C">
        <w:br w:type="textWrapping" w:clear="all"/>
      </w:r>
    </w:p>
    <w:sectPr w:rsidR="002B158F" w:rsidRPr="0016210C">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1B722" w14:textId="77777777" w:rsidR="000A2E1E" w:rsidRDefault="000A2E1E">
      <w:r>
        <w:separator/>
      </w:r>
    </w:p>
  </w:endnote>
  <w:endnote w:type="continuationSeparator" w:id="0">
    <w:p w14:paraId="7269197D" w14:textId="77777777" w:rsidR="000A2E1E" w:rsidRDefault="000A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163" w14:textId="0202A6B9" w:rsidR="00A22A92" w:rsidRDefault="00A22A92">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4EA0E874" wp14:editId="0E028794">
              <wp:simplePos x="0" y="0"/>
              <wp:positionH relativeFrom="column">
                <wp:posOffset>1270</wp:posOffset>
              </wp:positionH>
              <wp:positionV relativeFrom="paragraph">
                <wp:posOffset>-18415</wp:posOffset>
              </wp:positionV>
              <wp:extent cx="630301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42938C"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" o:allowincell="f" strokeweight=".25pt"/>
          </w:pict>
        </mc:Fallback>
      </mc:AlternateContent>
    </w:r>
    <w:r>
      <w:tab/>
    </w:r>
  </w:p>
  <w:p w14:paraId="57D8A348" w14:textId="77777777" w:rsidR="00A22A92" w:rsidRDefault="00A22A9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CA7DA" w14:textId="77777777" w:rsidR="000A2E1E" w:rsidRDefault="000A2E1E">
      <w:r>
        <w:separator/>
      </w:r>
    </w:p>
  </w:footnote>
  <w:footnote w:type="continuationSeparator" w:id="0">
    <w:p w14:paraId="1A801B93" w14:textId="77777777" w:rsidR="000A2E1E" w:rsidRDefault="000A2E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581C" w14:textId="61B64B78" w:rsidR="00A22A92" w:rsidRDefault="00A22A92">
    <w:pPr>
      <w:pStyle w:val="a3"/>
      <w:pBdr>
        <w:bottom w:val="single" w:sz="6" w:space="1" w:color="auto"/>
      </w:pBdr>
      <w:tabs>
        <w:tab w:val="clear" w:pos="9072"/>
        <w:tab w:val="right" w:pos="9923"/>
      </w:tabs>
      <w:rPr>
        <w:noProof/>
      </w:rPr>
    </w:pPr>
    <w:r>
      <w:rPr>
        <w:noProof/>
      </w:rPr>
      <w:t>Kazan1</w:t>
    </w:r>
    <w:r>
      <w:rPr>
        <w:noProof/>
      </w:rPr>
      <w:tab/>
      <w:t>DOSE MS</w:t>
    </w:r>
    <w:r>
      <w:rPr>
        <w:noProof/>
      </w:rPr>
      <w:tab/>
      <w:t xml:space="preserve">Page </w:t>
    </w:r>
    <w:r>
      <w:rPr>
        <w:noProof/>
      </w:rPr>
      <w:fldChar w:fldCharType="begin"/>
    </w:r>
    <w:r>
      <w:rPr>
        <w:noProof/>
      </w:rPr>
      <w:instrText xml:space="preserve"> PAGE  \* MERGEFORMAT </w:instrText>
    </w:r>
    <w:r>
      <w:rPr>
        <w:noProof/>
      </w:rPr>
      <w:fldChar w:fldCharType="separate"/>
    </w:r>
    <w:r w:rsidR="00391E9B">
      <w:rPr>
        <w:noProof/>
      </w:rPr>
      <w:t>17</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325A" w14:textId="0CDD5E09" w:rsidR="00A22A92" w:rsidRDefault="00A22A92" w:rsidP="00E71F0E">
    <w:pPr>
      <w:tabs>
        <w:tab w:val="center" w:pos="5241"/>
        <w:tab w:val="right" w:pos="10482"/>
      </w:tabs>
      <w:jc w:val="center"/>
      <w:rPr>
        <w:b/>
        <w:sz w:val="28"/>
        <w:szCs w:val="28"/>
      </w:rPr>
    </w:pPr>
    <w:r w:rsidRPr="00DD5C71">
      <w:rPr>
        <w:b/>
        <w:sz w:val="28"/>
        <w:szCs w:val="28"/>
      </w:rPr>
      <w:t>Distributed and Outsourced</w:t>
    </w:r>
  </w:p>
  <w:p w14:paraId="73528498" w14:textId="236D39CA" w:rsidR="00A22A92" w:rsidRPr="00DD5C71" w:rsidRDefault="00A22A92" w:rsidP="00E71F0E">
    <w:pPr>
      <w:tabs>
        <w:tab w:val="center" w:pos="5241"/>
        <w:tab w:val="right" w:pos="10482"/>
      </w:tabs>
      <w:jc w:val="center"/>
      <w:rPr>
        <w:b/>
        <w:sz w:val="28"/>
        <w:szCs w:val="28"/>
      </w:rPr>
    </w:pPr>
    <w:r w:rsidRPr="00DD5C71">
      <w:rPr>
        <w:b/>
        <w:sz w:val="28"/>
        <w:szCs w:val="28"/>
      </w:rPr>
      <w:t>Software Engineering</w:t>
    </w:r>
  </w:p>
  <w:p w14:paraId="355E7C39" w14:textId="04D06529" w:rsidR="00A22A92" w:rsidRPr="00F67060" w:rsidRDefault="00A22A92" w:rsidP="00E71F0E">
    <w:pPr>
      <w:tabs>
        <w:tab w:val="center" w:pos="5241"/>
        <w:tab w:val="right" w:pos="10482"/>
      </w:tabs>
      <w:jc w:val="center"/>
      <w:rPr>
        <w:b/>
        <w:sz w:val="28"/>
        <w:szCs w:val="28"/>
      </w:rPr>
    </w:pPr>
    <w:r>
      <w:rPr>
        <w:b/>
        <w:sz w:val="28"/>
        <w:szCs w:val="28"/>
      </w:rPr>
      <w:t>(DOSE 2014</w:t>
    </w:r>
    <w:r w:rsidRPr="00DD5C71">
      <w:rPr>
        <w:b/>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9B76212"/>
    <w:multiLevelType w:val="hybridMultilevel"/>
    <w:tmpl w:val="8AC63434"/>
    <w:lvl w:ilvl="0" w:tplc="A5CE5D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583DAA"/>
    <w:multiLevelType w:val="hybridMultilevel"/>
    <w:tmpl w:val="BECAC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8921C7"/>
    <w:multiLevelType w:val="multilevel"/>
    <w:tmpl w:val="645E05A0"/>
    <w:lvl w:ilvl="0">
      <w:start w:val="1"/>
      <w:numFmt w:val="decimal"/>
      <w:suff w:val="space"/>
      <w:lvlText w:val="%1."/>
      <w:lvlJc w:val="left"/>
      <w:pPr>
        <w:ind w:left="-142" w:firstLine="142"/>
      </w:pPr>
      <w:rPr>
        <w:rFonts w:hint="default"/>
      </w:rPr>
    </w:lvl>
    <w:lvl w:ilvl="1">
      <w:start w:val="1"/>
      <w:numFmt w:val="lowerLetter"/>
      <w:lvlText w:val="%2."/>
      <w:lvlJc w:val="left"/>
      <w:pPr>
        <w:ind w:left="1298" w:firstLine="1080"/>
      </w:pPr>
      <w:rPr>
        <w:rFonts w:hint="default"/>
      </w:rPr>
    </w:lvl>
    <w:lvl w:ilvl="2">
      <w:start w:val="1"/>
      <w:numFmt w:val="lowerRoman"/>
      <w:lvlText w:val="%3."/>
      <w:lvlJc w:val="right"/>
      <w:pPr>
        <w:ind w:left="2018" w:firstLine="1980"/>
      </w:pPr>
      <w:rPr>
        <w:rFonts w:hint="default"/>
      </w:rPr>
    </w:lvl>
    <w:lvl w:ilvl="3">
      <w:start w:val="1"/>
      <w:numFmt w:val="decimal"/>
      <w:lvlText w:val="%4."/>
      <w:lvlJc w:val="left"/>
      <w:pPr>
        <w:ind w:left="2738" w:firstLine="2520"/>
      </w:pPr>
      <w:rPr>
        <w:rFonts w:hint="default"/>
      </w:rPr>
    </w:lvl>
    <w:lvl w:ilvl="4">
      <w:start w:val="1"/>
      <w:numFmt w:val="lowerLetter"/>
      <w:lvlText w:val="%5."/>
      <w:lvlJc w:val="left"/>
      <w:pPr>
        <w:ind w:left="3458" w:firstLine="3240"/>
      </w:pPr>
      <w:rPr>
        <w:rFonts w:hint="default"/>
      </w:rPr>
    </w:lvl>
    <w:lvl w:ilvl="5">
      <w:start w:val="1"/>
      <w:numFmt w:val="lowerRoman"/>
      <w:lvlText w:val="%6."/>
      <w:lvlJc w:val="right"/>
      <w:pPr>
        <w:ind w:left="4178" w:firstLine="4140"/>
      </w:pPr>
      <w:rPr>
        <w:rFonts w:hint="default"/>
      </w:rPr>
    </w:lvl>
    <w:lvl w:ilvl="6">
      <w:start w:val="1"/>
      <w:numFmt w:val="decimal"/>
      <w:lvlText w:val="%7."/>
      <w:lvlJc w:val="left"/>
      <w:pPr>
        <w:ind w:left="4898" w:firstLine="4680"/>
      </w:pPr>
      <w:rPr>
        <w:rFonts w:hint="default"/>
      </w:rPr>
    </w:lvl>
    <w:lvl w:ilvl="7">
      <w:start w:val="1"/>
      <w:numFmt w:val="lowerLetter"/>
      <w:lvlText w:val="%8."/>
      <w:lvlJc w:val="left"/>
      <w:pPr>
        <w:ind w:left="5618" w:firstLine="5400"/>
      </w:pPr>
      <w:rPr>
        <w:rFonts w:hint="default"/>
      </w:rPr>
    </w:lvl>
    <w:lvl w:ilvl="8">
      <w:start w:val="1"/>
      <w:numFmt w:val="lowerRoman"/>
      <w:lvlText w:val="%9."/>
      <w:lvlJc w:val="right"/>
      <w:pPr>
        <w:ind w:left="6338" w:firstLine="6300"/>
      </w:pPr>
      <w:rPr>
        <w:rFonts w:hint="default"/>
      </w:rPr>
    </w:lvl>
  </w:abstractNum>
  <w:abstractNum w:abstractNumId="4">
    <w:nsid w:val="1BA117ED"/>
    <w:multiLevelType w:val="hybridMultilevel"/>
    <w:tmpl w:val="1F929F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CA81913"/>
    <w:multiLevelType w:val="hybridMultilevel"/>
    <w:tmpl w:val="05ECAED8"/>
    <w:lvl w:ilvl="0" w:tplc="C990433E">
      <w:start w:val="1"/>
      <w:numFmt w:val="decimal"/>
      <w:lvlText w:val="%1."/>
      <w:lvlJc w:val="left"/>
      <w:pPr>
        <w:ind w:left="720" w:hanging="360"/>
      </w:pPr>
      <w:rPr>
        <w:rFonts w:hint="default"/>
        <w:color w:val="333333"/>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2D32734"/>
    <w:multiLevelType w:val="hybridMultilevel"/>
    <w:tmpl w:val="8AC63434"/>
    <w:lvl w:ilvl="0" w:tplc="A5CE5D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37A3501"/>
    <w:multiLevelType w:val="hybridMultilevel"/>
    <w:tmpl w:val="84482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04B68"/>
    <w:multiLevelType w:val="hybridMultilevel"/>
    <w:tmpl w:val="FE44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2511E"/>
    <w:multiLevelType w:val="hybridMultilevel"/>
    <w:tmpl w:val="C7C2D6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0D19D4"/>
    <w:multiLevelType w:val="hybridMultilevel"/>
    <w:tmpl w:val="BB8EAE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F6910AE"/>
    <w:multiLevelType w:val="hybridMultilevel"/>
    <w:tmpl w:val="1076D19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921BBA"/>
    <w:multiLevelType w:val="hybridMultilevel"/>
    <w:tmpl w:val="EFDA323C"/>
    <w:lvl w:ilvl="0" w:tplc="D1CC1C4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BF45DF"/>
    <w:multiLevelType w:val="hybridMultilevel"/>
    <w:tmpl w:val="7F125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8A268CA"/>
    <w:multiLevelType w:val="hybridMultilevel"/>
    <w:tmpl w:val="91BA38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A0A466E"/>
    <w:multiLevelType w:val="hybridMultilevel"/>
    <w:tmpl w:val="1F929F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D970D06"/>
    <w:multiLevelType w:val="multilevel"/>
    <w:tmpl w:val="AF502B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3E8E1BBA"/>
    <w:multiLevelType w:val="multilevel"/>
    <w:tmpl w:val="E9309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2C26C5"/>
    <w:multiLevelType w:val="hybridMultilevel"/>
    <w:tmpl w:val="84482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7A5595C"/>
    <w:multiLevelType w:val="hybridMultilevel"/>
    <w:tmpl w:val="C240C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BFE06B5"/>
    <w:multiLevelType w:val="hybridMultilevel"/>
    <w:tmpl w:val="7F125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C0406D2"/>
    <w:multiLevelType w:val="hybridMultilevel"/>
    <w:tmpl w:val="98E89560"/>
    <w:lvl w:ilvl="0" w:tplc="C0F05008">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4E125750"/>
    <w:multiLevelType w:val="hybridMultilevel"/>
    <w:tmpl w:val="DCCC34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693A79"/>
    <w:multiLevelType w:val="hybridMultilevel"/>
    <w:tmpl w:val="052837E0"/>
    <w:lvl w:ilvl="0" w:tplc="D45A0D3C">
      <w:start w:val="1"/>
      <w:numFmt w:val="decimal"/>
      <w:suff w:val="space"/>
      <w:lvlText w:val="%1."/>
      <w:lvlJc w:val="left"/>
      <w:pPr>
        <w:ind w:left="360" w:hanging="360"/>
      </w:pPr>
      <w:rPr>
        <w:rFonts w:ascii="Arial" w:eastAsia="Times New Roman" w:hAnsi="Aria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51D34E37"/>
    <w:multiLevelType w:val="hybridMultilevel"/>
    <w:tmpl w:val="D6DA05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2DC7C8A"/>
    <w:multiLevelType w:val="hybridMultilevel"/>
    <w:tmpl w:val="A05083C0"/>
    <w:lvl w:ilvl="0" w:tplc="43EACBE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3622F92"/>
    <w:multiLevelType w:val="multilevel"/>
    <w:tmpl w:val="55AE4F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nsid w:val="55F017C8"/>
    <w:multiLevelType w:val="hybridMultilevel"/>
    <w:tmpl w:val="0E4A68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6071F9D"/>
    <w:multiLevelType w:val="hybridMultilevel"/>
    <w:tmpl w:val="8AC63434"/>
    <w:lvl w:ilvl="0" w:tplc="A5CE5D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7F34AD3"/>
    <w:multiLevelType w:val="hybridMultilevel"/>
    <w:tmpl w:val="8AD6C0C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59030732"/>
    <w:multiLevelType w:val="hybridMultilevel"/>
    <w:tmpl w:val="8FAC2E66"/>
    <w:lvl w:ilvl="0" w:tplc="9F1C754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F9D484D"/>
    <w:multiLevelType w:val="hybridMultilevel"/>
    <w:tmpl w:val="8AC63434"/>
    <w:lvl w:ilvl="0" w:tplc="A5CE5D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5CB5F15"/>
    <w:multiLevelType w:val="hybridMultilevel"/>
    <w:tmpl w:val="059C7F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81D6C1C"/>
    <w:multiLevelType w:val="hybridMultilevel"/>
    <w:tmpl w:val="8ACC1E14"/>
    <w:lvl w:ilvl="0" w:tplc="FD7AE4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nsid w:val="68997F13"/>
    <w:multiLevelType w:val="hybridMultilevel"/>
    <w:tmpl w:val="C7C2D6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8EC76BD"/>
    <w:multiLevelType w:val="hybridMultilevel"/>
    <w:tmpl w:val="F1A86D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BBA04FC"/>
    <w:multiLevelType w:val="hybridMultilevel"/>
    <w:tmpl w:val="F18A00D2"/>
    <w:lvl w:ilvl="0" w:tplc="A5CE5D6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CAF3912"/>
    <w:multiLevelType w:val="hybridMultilevel"/>
    <w:tmpl w:val="402AD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3BC3F90"/>
    <w:multiLevelType w:val="hybridMultilevel"/>
    <w:tmpl w:val="70107A34"/>
    <w:lvl w:ilvl="0" w:tplc="1CB80EF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97F5716"/>
    <w:multiLevelType w:val="hybridMultilevel"/>
    <w:tmpl w:val="F18A00D2"/>
    <w:lvl w:ilvl="0" w:tplc="A5CE5D6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C615E78"/>
    <w:multiLevelType w:val="hybridMultilevel"/>
    <w:tmpl w:val="D5D00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FC9129C"/>
    <w:multiLevelType w:val="hybridMultilevel"/>
    <w:tmpl w:val="24D8EF80"/>
    <w:lvl w:ilvl="0" w:tplc="8CBC96E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21"/>
  </w:num>
  <w:num w:numId="4">
    <w:abstractNumId w:val="33"/>
  </w:num>
  <w:num w:numId="5">
    <w:abstractNumId w:val="13"/>
  </w:num>
  <w:num w:numId="6">
    <w:abstractNumId w:val="10"/>
  </w:num>
  <w:num w:numId="7">
    <w:abstractNumId w:val="18"/>
  </w:num>
  <w:num w:numId="8">
    <w:abstractNumId w:val="36"/>
  </w:num>
  <w:num w:numId="9">
    <w:abstractNumId w:val="39"/>
  </w:num>
  <w:num w:numId="10">
    <w:abstractNumId w:val="11"/>
  </w:num>
  <w:num w:numId="11">
    <w:abstractNumId w:val="28"/>
  </w:num>
  <w:num w:numId="12">
    <w:abstractNumId w:val="12"/>
  </w:num>
  <w:num w:numId="13">
    <w:abstractNumId w:val="26"/>
  </w:num>
  <w:num w:numId="14">
    <w:abstractNumId w:val="7"/>
  </w:num>
  <w:num w:numId="15">
    <w:abstractNumId w:val="31"/>
  </w:num>
  <w:num w:numId="16">
    <w:abstractNumId w:val="41"/>
  </w:num>
  <w:num w:numId="17">
    <w:abstractNumId w:val="20"/>
  </w:num>
  <w:num w:numId="18">
    <w:abstractNumId w:val="34"/>
  </w:num>
  <w:num w:numId="19">
    <w:abstractNumId w:val="6"/>
  </w:num>
  <w:num w:numId="20">
    <w:abstractNumId w:val="1"/>
  </w:num>
  <w:num w:numId="21">
    <w:abstractNumId w:val="38"/>
  </w:num>
  <w:num w:numId="22">
    <w:abstractNumId w:val="16"/>
  </w:num>
  <w:num w:numId="23">
    <w:abstractNumId w:val="23"/>
  </w:num>
  <w:num w:numId="24">
    <w:abstractNumId w:val="5"/>
  </w:num>
  <w:num w:numId="25">
    <w:abstractNumId w:val="3"/>
  </w:num>
  <w:num w:numId="26">
    <w:abstractNumId w:val="17"/>
  </w:num>
  <w:num w:numId="27">
    <w:abstractNumId w:val="4"/>
  </w:num>
  <w:num w:numId="28">
    <w:abstractNumId w:val="25"/>
  </w:num>
  <w:num w:numId="29">
    <w:abstractNumId w:val="30"/>
  </w:num>
  <w:num w:numId="30">
    <w:abstractNumId w:val="29"/>
  </w:num>
  <w:num w:numId="31">
    <w:abstractNumId w:val="14"/>
  </w:num>
  <w:num w:numId="32">
    <w:abstractNumId w:val="22"/>
  </w:num>
  <w:num w:numId="33">
    <w:abstractNumId w:val="32"/>
  </w:num>
  <w:num w:numId="34">
    <w:abstractNumId w:val="2"/>
  </w:num>
  <w:num w:numId="35">
    <w:abstractNumId w:val="15"/>
  </w:num>
  <w:num w:numId="36">
    <w:abstractNumId w:val="35"/>
  </w:num>
  <w:num w:numId="37">
    <w:abstractNumId w:val="37"/>
  </w:num>
  <w:num w:numId="38">
    <w:abstractNumId w:val="9"/>
  </w:num>
  <w:num w:numId="39">
    <w:abstractNumId w:val="40"/>
  </w:num>
  <w:num w:numId="40">
    <w:abstractNumId w:val="24"/>
  </w:num>
  <w:num w:numId="41">
    <w:abstractNumId w:val="2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A83"/>
    <w:rsid w:val="00005370"/>
    <w:rsid w:val="00034702"/>
    <w:rsid w:val="00034F7B"/>
    <w:rsid w:val="0003703B"/>
    <w:rsid w:val="0004163A"/>
    <w:rsid w:val="00043ABD"/>
    <w:rsid w:val="0004498E"/>
    <w:rsid w:val="00057058"/>
    <w:rsid w:val="00057E54"/>
    <w:rsid w:val="0007083D"/>
    <w:rsid w:val="00071492"/>
    <w:rsid w:val="0007367B"/>
    <w:rsid w:val="00073803"/>
    <w:rsid w:val="00074E24"/>
    <w:rsid w:val="000816A8"/>
    <w:rsid w:val="000818FC"/>
    <w:rsid w:val="000846B5"/>
    <w:rsid w:val="000906AD"/>
    <w:rsid w:val="0009206F"/>
    <w:rsid w:val="000A2E1E"/>
    <w:rsid w:val="000A4708"/>
    <w:rsid w:val="000A647C"/>
    <w:rsid w:val="000C567A"/>
    <w:rsid w:val="000D194E"/>
    <w:rsid w:val="000E27C1"/>
    <w:rsid w:val="000E6155"/>
    <w:rsid w:val="000F0F55"/>
    <w:rsid w:val="00101BC7"/>
    <w:rsid w:val="00111E28"/>
    <w:rsid w:val="00115241"/>
    <w:rsid w:val="001203E7"/>
    <w:rsid w:val="001325F6"/>
    <w:rsid w:val="001379A3"/>
    <w:rsid w:val="00137FD3"/>
    <w:rsid w:val="00147FE3"/>
    <w:rsid w:val="0015142E"/>
    <w:rsid w:val="00151F80"/>
    <w:rsid w:val="00153178"/>
    <w:rsid w:val="00161E66"/>
    <w:rsid w:val="0016210C"/>
    <w:rsid w:val="00162DD3"/>
    <w:rsid w:val="001644DA"/>
    <w:rsid w:val="00167064"/>
    <w:rsid w:val="00182C20"/>
    <w:rsid w:val="001832BC"/>
    <w:rsid w:val="00192770"/>
    <w:rsid w:val="00196F5E"/>
    <w:rsid w:val="0019798D"/>
    <w:rsid w:val="001B0EC7"/>
    <w:rsid w:val="001B4A0A"/>
    <w:rsid w:val="001B7CD2"/>
    <w:rsid w:val="001C12CF"/>
    <w:rsid w:val="001C18A0"/>
    <w:rsid w:val="001C1A5E"/>
    <w:rsid w:val="001C4E28"/>
    <w:rsid w:val="001C6B2C"/>
    <w:rsid w:val="001D23C6"/>
    <w:rsid w:val="001D41EC"/>
    <w:rsid w:val="001D5EF5"/>
    <w:rsid w:val="001D66DF"/>
    <w:rsid w:val="001D6F4A"/>
    <w:rsid w:val="001F02AD"/>
    <w:rsid w:val="00201008"/>
    <w:rsid w:val="002016C4"/>
    <w:rsid w:val="00211259"/>
    <w:rsid w:val="00214E1D"/>
    <w:rsid w:val="00220EA0"/>
    <w:rsid w:val="00227F67"/>
    <w:rsid w:val="002324A2"/>
    <w:rsid w:val="002361E8"/>
    <w:rsid w:val="002563A4"/>
    <w:rsid w:val="002572D1"/>
    <w:rsid w:val="00261B66"/>
    <w:rsid w:val="00263503"/>
    <w:rsid w:val="00272C0B"/>
    <w:rsid w:val="00276A9C"/>
    <w:rsid w:val="00282302"/>
    <w:rsid w:val="00285E96"/>
    <w:rsid w:val="002860C4"/>
    <w:rsid w:val="002947D3"/>
    <w:rsid w:val="002A1098"/>
    <w:rsid w:val="002A16A6"/>
    <w:rsid w:val="002A18CB"/>
    <w:rsid w:val="002A6DB7"/>
    <w:rsid w:val="002B158F"/>
    <w:rsid w:val="002B4381"/>
    <w:rsid w:val="002C2C18"/>
    <w:rsid w:val="002C37A6"/>
    <w:rsid w:val="002C5BCF"/>
    <w:rsid w:val="002D66D1"/>
    <w:rsid w:val="002E2D5C"/>
    <w:rsid w:val="002E64F9"/>
    <w:rsid w:val="002F4DB1"/>
    <w:rsid w:val="002F6C62"/>
    <w:rsid w:val="002F6D71"/>
    <w:rsid w:val="003011E7"/>
    <w:rsid w:val="00307056"/>
    <w:rsid w:val="00312694"/>
    <w:rsid w:val="00314B08"/>
    <w:rsid w:val="00316478"/>
    <w:rsid w:val="00316A8B"/>
    <w:rsid w:val="0031791C"/>
    <w:rsid w:val="00321123"/>
    <w:rsid w:val="00326731"/>
    <w:rsid w:val="00327BA5"/>
    <w:rsid w:val="00334B54"/>
    <w:rsid w:val="00334CED"/>
    <w:rsid w:val="00344435"/>
    <w:rsid w:val="00356566"/>
    <w:rsid w:val="00356E80"/>
    <w:rsid w:val="00362053"/>
    <w:rsid w:val="00374695"/>
    <w:rsid w:val="003762A6"/>
    <w:rsid w:val="00377E4E"/>
    <w:rsid w:val="00383EA6"/>
    <w:rsid w:val="0038443A"/>
    <w:rsid w:val="0038523F"/>
    <w:rsid w:val="00391E9B"/>
    <w:rsid w:val="00396A9E"/>
    <w:rsid w:val="003A1C3C"/>
    <w:rsid w:val="003A391F"/>
    <w:rsid w:val="003A543F"/>
    <w:rsid w:val="003B0BB5"/>
    <w:rsid w:val="003C08ED"/>
    <w:rsid w:val="003C0CCE"/>
    <w:rsid w:val="003C103E"/>
    <w:rsid w:val="003C368C"/>
    <w:rsid w:val="003C7F5D"/>
    <w:rsid w:val="003D3125"/>
    <w:rsid w:val="003D3BEF"/>
    <w:rsid w:val="003E563F"/>
    <w:rsid w:val="003F464F"/>
    <w:rsid w:val="003F67D7"/>
    <w:rsid w:val="003F74CA"/>
    <w:rsid w:val="00401DBB"/>
    <w:rsid w:val="00421197"/>
    <w:rsid w:val="00421CE0"/>
    <w:rsid w:val="00422486"/>
    <w:rsid w:val="00430926"/>
    <w:rsid w:val="00436866"/>
    <w:rsid w:val="00461C4B"/>
    <w:rsid w:val="00477580"/>
    <w:rsid w:val="00477BE8"/>
    <w:rsid w:val="00482E34"/>
    <w:rsid w:val="00490D4A"/>
    <w:rsid w:val="004A45C0"/>
    <w:rsid w:val="004A66B9"/>
    <w:rsid w:val="004B4E98"/>
    <w:rsid w:val="004C5802"/>
    <w:rsid w:val="004C763A"/>
    <w:rsid w:val="004C7AFF"/>
    <w:rsid w:val="004D24B8"/>
    <w:rsid w:val="004D47AF"/>
    <w:rsid w:val="004D54DC"/>
    <w:rsid w:val="004E0453"/>
    <w:rsid w:val="004E1724"/>
    <w:rsid w:val="004F35A9"/>
    <w:rsid w:val="004F3C58"/>
    <w:rsid w:val="004F4143"/>
    <w:rsid w:val="004F5584"/>
    <w:rsid w:val="004F706D"/>
    <w:rsid w:val="004F7165"/>
    <w:rsid w:val="004F7969"/>
    <w:rsid w:val="00502882"/>
    <w:rsid w:val="00503A6F"/>
    <w:rsid w:val="00506C45"/>
    <w:rsid w:val="00521D5F"/>
    <w:rsid w:val="00523F53"/>
    <w:rsid w:val="00525890"/>
    <w:rsid w:val="005278C7"/>
    <w:rsid w:val="00527C7D"/>
    <w:rsid w:val="00530AA9"/>
    <w:rsid w:val="0053196B"/>
    <w:rsid w:val="0054195B"/>
    <w:rsid w:val="0055760F"/>
    <w:rsid w:val="00565EA8"/>
    <w:rsid w:val="00572032"/>
    <w:rsid w:val="00572CB5"/>
    <w:rsid w:val="00577458"/>
    <w:rsid w:val="005804BC"/>
    <w:rsid w:val="00580C63"/>
    <w:rsid w:val="00586CDA"/>
    <w:rsid w:val="0059099D"/>
    <w:rsid w:val="00591469"/>
    <w:rsid w:val="005951B7"/>
    <w:rsid w:val="00597154"/>
    <w:rsid w:val="005A056A"/>
    <w:rsid w:val="005A0CFB"/>
    <w:rsid w:val="005A2811"/>
    <w:rsid w:val="005A7DAE"/>
    <w:rsid w:val="005C5090"/>
    <w:rsid w:val="005C5801"/>
    <w:rsid w:val="005D0692"/>
    <w:rsid w:val="005D2D93"/>
    <w:rsid w:val="005E0FDC"/>
    <w:rsid w:val="005E3673"/>
    <w:rsid w:val="005E3FFF"/>
    <w:rsid w:val="00605AA4"/>
    <w:rsid w:val="00610D4C"/>
    <w:rsid w:val="00614470"/>
    <w:rsid w:val="0062435D"/>
    <w:rsid w:val="006311E0"/>
    <w:rsid w:val="00633B69"/>
    <w:rsid w:val="00634CC4"/>
    <w:rsid w:val="0063558C"/>
    <w:rsid w:val="00642A0E"/>
    <w:rsid w:val="00643AF8"/>
    <w:rsid w:val="0064463D"/>
    <w:rsid w:val="00647292"/>
    <w:rsid w:val="0065044C"/>
    <w:rsid w:val="00654C51"/>
    <w:rsid w:val="00655A31"/>
    <w:rsid w:val="00662FEE"/>
    <w:rsid w:val="00663731"/>
    <w:rsid w:val="00666111"/>
    <w:rsid w:val="0068036E"/>
    <w:rsid w:val="006815BC"/>
    <w:rsid w:val="00686224"/>
    <w:rsid w:val="00691488"/>
    <w:rsid w:val="0069647E"/>
    <w:rsid w:val="00696638"/>
    <w:rsid w:val="006B62E0"/>
    <w:rsid w:val="006C2897"/>
    <w:rsid w:val="006C3E97"/>
    <w:rsid w:val="006C4452"/>
    <w:rsid w:val="006D0FB1"/>
    <w:rsid w:val="006E1BF9"/>
    <w:rsid w:val="006E2876"/>
    <w:rsid w:val="006E640C"/>
    <w:rsid w:val="006E6C99"/>
    <w:rsid w:val="006F47E2"/>
    <w:rsid w:val="006F7A54"/>
    <w:rsid w:val="0071098D"/>
    <w:rsid w:val="007147F0"/>
    <w:rsid w:val="0072185A"/>
    <w:rsid w:val="0073312E"/>
    <w:rsid w:val="00742999"/>
    <w:rsid w:val="007434DC"/>
    <w:rsid w:val="007602DB"/>
    <w:rsid w:val="00760D36"/>
    <w:rsid w:val="00762B5A"/>
    <w:rsid w:val="00764520"/>
    <w:rsid w:val="007660B0"/>
    <w:rsid w:val="00781C6A"/>
    <w:rsid w:val="007823B5"/>
    <w:rsid w:val="0078533C"/>
    <w:rsid w:val="0079238C"/>
    <w:rsid w:val="00792A50"/>
    <w:rsid w:val="007A14A7"/>
    <w:rsid w:val="007B1EEE"/>
    <w:rsid w:val="007C2DD7"/>
    <w:rsid w:val="007C2F3B"/>
    <w:rsid w:val="007D142A"/>
    <w:rsid w:val="007D1B3E"/>
    <w:rsid w:val="007E0987"/>
    <w:rsid w:val="007E0B2E"/>
    <w:rsid w:val="007E12C4"/>
    <w:rsid w:val="007E664F"/>
    <w:rsid w:val="007F61E4"/>
    <w:rsid w:val="007F6888"/>
    <w:rsid w:val="00803600"/>
    <w:rsid w:val="00817921"/>
    <w:rsid w:val="00820F19"/>
    <w:rsid w:val="00830028"/>
    <w:rsid w:val="008345A5"/>
    <w:rsid w:val="008353E4"/>
    <w:rsid w:val="00836436"/>
    <w:rsid w:val="00842301"/>
    <w:rsid w:val="00842AE1"/>
    <w:rsid w:val="00845598"/>
    <w:rsid w:val="00845A92"/>
    <w:rsid w:val="0085152D"/>
    <w:rsid w:val="00857C9C"/>
    <w:rsid w:val="008609D7"/>
    <w:rsid w:val="00864AA5"/>
    <w:rsid w:val="00867983"/>
    <w:rsid w:val="00875FE8"/>
    <w:rsid w:val="008814A6"/>
    <w:rsid w:val="00881E40"/>
    <w:rsid w:val="00887FC0"/>
    <w:rsid w:val="00890D25"/>
    <w:rsid w:val="0089152E"/>
    <w:rsid w:val="008A050F"/>
    <w:rsid w:val="008A1539"/>
    <w:rsid w:val="008A1F34"/>
    <w:rsid w:val="008B1278"/>
    <w:rsid w:val="008B1815"/>
    <w:rsid w:val="008B6FA0"/>
    <w:rsid w:val="008C1317"/>
    <w:rsid w:val="008D5CAD"/>
    <w:rsid w:val="008D6321"/>
    <w:rsid w:val="008D7103"/>
    <w:rsid w:val="008E6F4B"/>
    <w:rsid w:val="008F5745"/>
    <w:rsid w:val="00906734"/>
    <w:rsid w:val="00912D03"/>
    <w:rsid w:val="009205F9"/>
    <w:rsid w:val="0092541C"/>
    <w:rsid w:val="00930CA4"/>
    <w:rsid w:val="00932265"/>
    <w:rsid w:val="009340F2"/>
    <w:rsid w:val="00946AF2"/>
    <w:rsid w:val="00954870"/>
    <w:rsid w:val="00961205"/>
    <w:rsid w:val="009614E2"/>
    <w:rsid w:val="00967D05"/>
    <w:rsid w:val="00970713"/>
    <w:rsid w:val="00983419"/>
    <w:rsid w:val="009B1302"/>
    <w:rsid w:val="009B38B2"/>
    <w:rsid w:val="009B6D6A"/>
    <w:rsid w:val="009C1CB5"/>
    <w:rsid w:val="009C1F53"/>
    <w:rsid w:val="009C6116"/>
    <w:rsid w:val="009C6AB0"/>
    <w:rsid w:val="009D3B5B"/>
    <w:rsid w:val="009D4926"/>
    <w:rsid w:val="009D4AFB"/>
    <w:rsid w:val="009D570B"/>
    <w:rsid w:val="009D7A61"/>
    <w:rsid w:val="009E1608"/>
    <w:rsid w:val="009E32B8"/>
    <w:rsid w:val="009E3FA3"/>
    <w:rsid w:val="009F15A9"/>
    <w:rsid w:val="00A015DE"/>
    <w:rsid w:val="00A054A3"/>
    <w:rsid w:val="00A22A92"/>
    <w:rsid w:val="00A31E2E"/>
    <w:rsid w:val="00A43199"/>
    <w:rsid w:val="00A439ED"/>
    <w:rsid w:val="00A51359"/>
    <w:rsid w:val="00A61821"/>
    <w:rsid w:val="00A7371E"/>
    <w:rsid w:val="00A73946"/>
    <w:rsid w:val="00A76926"/>
    <w:rsid w:val="00A771EB"/>
    <w:rsid w:val="00A77C4B"/>
    <w:rsid w:val="00A814C1"/>
    <w:rsid w:val="00A83009"/>
    <w:rsid w:val="00AA3B7A"/>
    <w:rsid w:val="00AA4C1A"/>
    <w:rsid w:val="00AA57B9"/>
    <w:rsid w:val="00AB5FC8"/>
    <w:rsid w:val="00AC3481"/>
    <w:rsid w:val="00AD097C"/>
    <w:rsid w:val="00AD0BB4"/>
    <w:rsid w:val="00AD16B1"/>
    <w:rsid w:val="00AE365E"/>
    <w:rsid w:val="00AE3FA7"/>
    <w:rsid w:val="00AE4F51"/>
    <w:rsid w:val="00AF2513"/>
    <w:rsid w:val="00AF599E"/>
    <w:rsid w:val="00B216A3"/>
    <w:rsid w:val="00B22E70"/>
    <w:rsid w:val="00B353E1"/>
    <w:rsid w:val="00B36C26"/>
    <w:rsid w:val="00B40225"/>
    <w:rsid w:val="00B57360"/>
    <w:rsid w:val="00B60F54"/>
    <w:rsid w:val="00B704FE"/>
    <w:rsid w:val="00B7087B"/>
    <w:rsid w:val="00B74396"/>
    <w:rsid w:val="00B862C1"/>
    <w:rsid w:val="00BA185A"/>
    <w:rsid w:val="00BB3F37"/>
    <w:rsid w:val="00BB4873"/>
    <w:rsid w:val="00BB7926"/>
    <w:rsid w:val="00BC146F"/>
    <w:rsid w:val="00BC68C0"/>
    <w:rsid w:val="00BD61ED"/>
    <w:rsid w:val="00BF6CE0"/>
    <w:rsid w:val="00C00EBD"/>
    <w:rsid w:val="00C01795"/>
    <w:rsid w:val="00C03D3F"/>
    <w:rsid w:val="00C23016"/>
    <w:rsid w:val="00C26E12"/>
    <w:rsid w:val="00C31A5E"/>
    <w:rsid w:val="00C32D4C"/>
    <w:rsid w:val="00C37607"/>
    <w:rsid w:val="00C45F34"/>
    <w:rsid w:val="00C51884"/>
    <w:rsid w:val="00C521B0"/>
    <w:rsid w:val="00C53BE9"/>
    <w:rsid w:val="00C55AA5"/>
    <w:rsid w:val="00C57D3C"/>
    <w:rsid w:val="00C619F3"/>
    <w:rsid w:val="00C61A25"/>
    <w:rsid w:val="00C63B89"/>
    <w:rsid w:val="00C741D5"/>
    <w:rsid w:val="00C764BD"/>
    <w:rsid w:val="00C80247"/>
    <w:rsid w:val="00C80BF7"/>
    <w:rsid w:val="00C80D37"/>
    <w:rsid w:val="00C84B89"/>
    <w:rsid w:val="00C84CC7"/>
    <w:rsid w:val="00C925AA"/>
    <w:rsid w:val="00C92672"/>
    <w:rsid w:val="00CA0BC4"/>
    <w:rsid w:val="00CB15C4"/>
    <w:rsid w:val="00CB28A3"/>
    <w:rsid w:val="00CB3D92"/>
    <w:rsid w:val="00CC2719"/>
    <w:rsid w:val="00CC4036"/>
    <w:rsid w:val="00CC664B"/>
    <w:rsid w:val="00CC7CB6"/>
    <w:rsid w:val="00CD505B"/>
    <w:rsid w:val="00CD674F"/>
    <w:rsid w:val="00CD67CD"/>
    <w:rsid w:val="00CF2A9A"/>
    <w:rsid w:val="00CF2D1A"/>
    <w:rsid w:val="00CF53D6"/>
    <w:rsid w:val="00D02F47"/>
    <w:rsid w:val="00D0656F"/>
    <w:rsid w:val="00D07375"/>
    <w:rsid w:val="00D074E6"/>
    <w:rsid w:val="00D11526"/>
    <w:rsid w:val="00D14A0E"/>
    <w:rsid w:val="00D21855"/>
    <w:rsid w:val="00D276B4"/>
    <w:rsid w:val="00D345E2"/>
    <w:rsid w:val="00D34A5E"/>
    <w:rsid w:val="00D37C10"/>
    <w:rsid w:val="00D4398F"/>
    <w:rsid w:val="00D4788C"/>
    <w:rsid w:val="00D501B3"/>
    <w:rsid w:val="00D50811"/>
    <w:rsid w:val="00D53295"/>
    <w:rsid w:val="00D638DD"/>
    <w:rsid w:val="00D6655A"/>
    <w:rsid w:val="00D667DA"/>
    <w:rsid w:val="00D6785D"/>
    <w:rsid w:val="00D71CC3"/>
    <w:rsid w:val="00D71DB1"/>
    <w:rsid w:val="00D74886"/>
    <w:rsid w:val="00D75555"/>
    <w:rsid w:val="00D86A27"/>
    <w:rsid w:val="00D96DEF"/>
    <w:rsid w:val="00D974F8"/>
    <w:rsid w:val="00DA3E0B"/>
    <w:rsid w:val="00DA794D"/>
    <w:rsid w:val="00DB28CB"/>
    <w:rsid w:val="00DB5F34"/>
    <w:rsid w:val="00DC291D"/>
    <w:rsid w:val="00DC5005"/>
    <w:rsid w:val="00DC50ED"/>
    <w:rsid w:val="00DC7DF9"/>
    <w:rsid w:val="00DD14F0"/>
    <w:rsid w:val="00DD5C71"/>
    <w:rsid w:val="00DE78C7"/>
    <w:rsid w:val="00DF0B7D"/>
    <w:rsid w:val="00DF2376"/>
    <w:rsid w:val="00E034E1"/>
    <w:rsid w:val="00E16D82"/>
    <w:rsid w:val="00E2330B"/>
    <w:rsid w:val="00E2608E"/>
    <w:rsid w:val="00E34051"/>
    <w:rsid w:val="00E400A2"/>
    <w:rsid w:val="00E50732"/>
    <w:rsid w:val="00E51E42"/>
    <w:rsid w:val="00E54D59"/>
    <w:rsid w:val="00E559E1"/>
    <w:rsid w:val="00E5709E"/>
    <w:rsid w:val="00E71F0E"/>
    <w:rsid w:val="00E739EE"/>
    <w:rsid w:val="00E77119"/>
    <w:rsid w:val="00E80BB8"/>
    <w:rsid w:val="00E92CD5"/>
    <w:rsid w:val="00E941D7"/>
    <w:rsid w:val="00EA0171"/>
    <w:rsid w:val="00EA27D4"/>
    <w:rsid w:val="00EB2B6C"/>
    <w:rsid w:val="00EC10C2"/>
    <w:rsid w:val="00EC2149"/>
    <w:rsid w:val="00ED55E3"/>
    <w:rsid w:val="00ED7E9B"/>
    <w:rsid w:val="00EE29A0"/>
    <w:rsid w:val="00EE58E5"/>
    <w:rsid w:val="00EE617C"/>
    <w:rsid w:val="00EE662C"/>
    <w:rsid w:val="00EF4977"/>
    <w:rsid w:val="00F009E4"/>
    <w:rsid w:val="00F129A7"/>
    <w:rsid w:val="00F14309"/>
    <w:rsid w:val="00F15954"/>
    <w:rsid w:val="00F17A49"/>
    <w:rsid w:val="00F200F0"/>
    <w:rsid w:val="00F20281"/>
    <w:rsid w:val="00F40144"/>
    <w:rsid w:val="00F40FB8"/>
    <w:rsid w:val="00F4653C"/>
    <w:rsid w:val="00F572F9"/>
    <w:rsid w:val="00F612F0"/>
    <w:rsid w:val="00F64D6B"/>
    <w:rsid w:val="00F663EA"/>
    <w:rsid w:val="00F66BDE"/>
    <w:rsid w:val="00F67060"/>
    <w:rsid w:val="00F6721D"/>
    <w:rsid w:val="00F72419"/>
    <w:rsid w:val="00F741CD"/>
    <w:rsid w:val="00F76492"/>
    <w:rsid w:val="00F83A4B"/>
    <w:rsid w:val="00F84E8A"/>
    <w:rsid w:val="00F90A3A"/>
    <w:rsid w:val="00F90EB5"/>
    <w:rsid w:val="00F943A3"/>
    <w:rsid w:val="00F94A6C"/>
    <w:rsid w:val="00F95F07"/>
    <w:rsid w:val="00F9625F"/>
    <w:rsid w:val="00FA2853"/>
    <w:rsid w:val="00FA4478"/>
    <w:rsid w:val="00FB7488"/>
    <w:rsid w:val="00FC23B7"/>
    <w:rsid w:val="00FC7F5A"/>
    <w:rsid w:val="00FD1A2A"/>
    <w:rsid w:val="00FD4EA3"/>
    <w:rsid w:val="00FE078A"/>
    <w:rsid w:val="00FF4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846D54"/>
  <w14:defaultImageDpi w14:val="300"/>
  <w15:docId w15:val="{3F0AB125-1F78-472A-824D-D5BBB1CA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3D92"/>
  </w:style>
  <w:style w:type="paragraph" w:styleId="1">
    <w:name w:val="heading 1"/>
    <w:basedOn w:val="a"/>
    <w:next w:val="1Einrckung"/>
    <w:link w:val="10"/>
    <w:qFormat/>
    <w:pPr>
      <w:numPr>
        <w:numId w:val="1"/>
      </w:numPr>
      <w:spacing w:before="360" w:after="120"/>
      <w:ind w:left="851" w:hanging="851"/>
      <w:outlineLvl w:val="0"/>
    </w:pPr>
    <w:rPr>
      <w:b/>
      <w:color w:val="000000"/>
      <w:kern w:val="28"/>
      <w:sz w:val="30"/>
    </w:rPr>
  </w:style>
  <w:style w:type="paragraph" w:styleId="2">
    <w:name w:val="heading 2"/>
    <w:basedOn w:val="a"/>
    <w:next w:val="1Einrckung"/>
    <w:qFormat/>
    <w:pPr>
      <w:numPr>
        <w:ilvl w:val="1"/>
        <w:numId w:val="1"/>
      </w:numPr>
      <w:spacing w:before="300" w:after="120"/>
      <w:ind w:left="851" w:hanging="851"/>
      <w:outlineLvl w:val="1"/>
    </w:pPr>
    <w:rPr>
      <w:b/>
      <w:color w:val="000000"/>
      <w:sz w:val="26"/>
    </w:rPr>
  </w:style>
  <w:style w:type="paragraph" w:styleId="3">
    <w:name w:val="heading 3"/>
    <w:basedOn w:val="a"/>
    <w:next w:val="a"/>
    <w:qFormat/>
    <w:pPr>
      <w:numPr>
        <w:ilvl w:val="2"/>
        <w:numId w:val="1"/>
      </w:numPr>
      <w:spacing w:before="240" w:after="60"/>
      <w:ind w:left="851" w:hanging="851"/>
      <w:outlineLvl w:val="2"/>
    </w:pPr>
    <w:rPr>
      <w:b/>
      <w:color w:val="000000"/>
      <w:sz w:val="24"/>
    </w:rPr>
  </w:style>
  <w:style w:type="paragraph" w:styleId="4">
    <w:name w:val="heading 4"/>
    <w:basedOn w:val="a"/>
    <w:next w:val="a"/>
    <w:qFormat/>
    <w:pPr>
      <w:numPr>
        <w:ilvl w:val="3"/>
        <w:numId w:val="1"/>
      </w:numPr>
      <w:spacing w:before="240" w:after="60"/>
      <w:ind w:left="851" w:hanging="851"/>
      <w:outlineLvl w:val="3"/>
    </w:pPr>
    <w:rPr>
      <w:b/>
      <w:color w:val="000000"/>
    </w:rPr>
  </w:style>
  <w:style w:type="paragraph" w:styleId="5">
    <w:name w:val="heading 5"/>
    <w:basedOn w:val="a"/>
    <w:next w:val="a"/>
    <w:qFormat/>
    <w:pPr>
      <w:numPr>
        <w:ilvl w:val="4"/>
        <w:numId w:val="1"/>
      </w:numPr>
      <w:spacing w:before="240" w:after="60"/>
      <w:outlineLvl w:val="4"/>
    </w:pPr>
    <w:rPr>
      <w:color w:val="000000"/>
    </w:r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sz w:val="20"/>
    </w:rPr>
  </w:style>
  <w:style w:type="paragraph" w:styleId="8">
    <w:name w:val="heading 8"/>
    <w:basedOn w:val="a"/>
    <w:next w:val="a"/>
    <w:qFormat/>
    <w:pPr>
      <w:numPr>
        <w:ilvl w:val="7"/>
        <w:numId w:val="1"/>
      </w:numPr>
      <w:spacing w:before="240" w:after="60"/>
      <w:outlineLvl w:val="7"/>
    </w:pPr>
    <w:rPr>
      <w:i/>
      <w:sz w:val="20"/>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pPr>
      <w:tabs>
        <w:tab w:val="left" w:pos="1134"/>
        <w:tab w:val="left" w:pos="3402"/>
        <w:tab w:val="left" w:pos="5670"/>
        <w:tab w:val="left" w:pos="7938"/>
      </w:tabs>
      <w:ind w:left="851"/>
    </w:pPr>
    <w:rPr>
      <w:color w:val="000000"/>
    </w:rPr>
  </w:style>
  <w:style w:type="paragraph" w:customStyle="1" w:styleId="2Einrckung">
    <w:name w:val="2 Einrückung"/>
    <w:next w:val="a"/>
    <w:pPr>
      <w:tabs>
        <w:tab w:val="left" w:pos="1134"/>
        <w:tab w:val="left" w:pos="3402"/>
        <w:tab w:val="left" w:pos="5670"/>
        <w:tab w:val="left" w:pos="7938"/>
      </w:tabs>
      <w:spacing w:after="102"/>
      <w:ind w:left="1134"/>
    </w:pPr>
    <w:rPr>
      <w:rFonts w:ascii="Arial MT" w:hAnsi="Arial MT"/>
      <w:color w:val="000000"/>
      <w:lang w:val="de-DE" w:eastAsia="de-CH"/>
    </w:rPr>
  </w:style>
  <w:style w:type="paragraph" w:customStyle="1" w:styleId="3Einrckung">
    <w:name w:val="3 Einrückung"/>
    <w:next w:val="a"/>
    <w:pPr>
      <w:tabs>
        <w:tab w:val="left" w:pos="1134"/>
        <w:tab w:val="left" w:pos="3402"/>
        <w:tab w:val="left" w:pos="5670"/>
        <w:tab w:val="left" w:pos="7938"/>
      </w:tabs>
      <w:spacing w:after="102"/>
      <w:ind w:left="1417"/>
    </w:pPr>
    <w:rPr>
      <w:rFonts w:ascii="Arial MT" w:hAnsi="Arial MT"/>
      <w:color w:val="000000"/>
      <w:lang w:val="de-DE" w:eastAsia="de-CH"/>
    </w:rPr>
  </w:style>
  <w:style w:type="paragraph" w:customStyle="1" w:styleId="Bullet1Einrckung">
    <w:name w:val="Bullet 1 Einrückung"/>
    <w:basedOn w:val="a"/>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pPr>
      <w:tabs>
        <w:tab w:val="left" w:pos="1134"/>
        <w:tab w:val="left" w:pos="3402"/>
        <w:tab w:val="left" w:pos="5670"/>
        <w:tab w:val="left" w:pos="7938"/>
      </w:tabs>
      <w:ind w:left="1418"/>
    </w:pPr>
    <w:rPr>
      <w:rFonts w:ascii="Arial MT" w:hAnsi="Arial MT"/>
      <w:color w:val="000000"/>
      <w:lang w:val="de-DE" w:eastAsia="de-CH"/>
    </w:rPr>
  </w:style>
  <w:style w:type="paragraph" w:customStyle="1" w:styleId="BulletText">
    <w:name w:val="Bullet Text"/>
    <w:basedOn w:val="a"/>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pPr>
      <w:ind w:left="1135" w:hanging="284"/>
    </w:pPr>
  </w:style>
  <w:style w:type="paragraph" w:customStyle="1" w:styleId="Nummeriert2Einrckung">
    <w:name w:val="Nummeriert 2 Einrückung"/>
    <w:basedOn w:val="a"/>
    <w:pPr>
      <w:ind w:left="1417" w:hanging="283"/>
    </w:pPr>
  </w:style>
  <w:style w:type="paragraph" w:styleId="a3">
    <w:name w:val="header"/>
    <w:basedOn w:val="a"/>
    <w:pPr>
      <w:tabs>
        <w:tab w:val="center" w:pos="4536"/>
        <w:tab w:val="right" w:pos="9072"/>
      </w:tabs>
    </w:pPr>
  </w:style>
  <w:style w:type="paragraph" w:styleId="a4">
    <w:name w:val="footer"/>
    <w:basedOn w:val="a"/>
    <w:pPr>
      <w:tabs>
        <w:tab w:val="center" w:pos="4536"/>
        <w:tab w:val="right" w:pos="9072"/>
      </w:tabs>
    </w:pPr>
    <w:rPr>
      <w:sz w:val="16"/>
    </w:rPr>
  </w:style>
  <w:style w:type="paragraph" w:customStyle="1" w:styleId="Bullet1">
    <w:name w:val="Bullet 1"/>
    <w:basedOn w:val="a"/>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pPr>
      <w:tabs>
        <w:tab w:val="clear" w:pos="4536"/>
        <w:tab w:val="clear" w:pos="9072"/>
        <w:tab w:val="center" w:leader="dot" w:pos="9923"/>
      </w:tabs>
    </w:pPr>
    <w:rPr>
      <w:noProof/>
    </w:rPr>
  </w:style>
  <w:style w:type="paragraph" w:styleId="30">
    <w:name w:val="toc 3"/>
    <w:basedOn w:val="a"/>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color w:val="000000"/>
      <w:lang w:val="de-DE" w:eastAsia="de-CH"/>
    </w:rPr>
  </w:style>
  <w:style w:type="paragraph" w:customStyle="1" w:styleId="Nummeriert">
    <w:name w:val="Nummeriert"/>
    <w:basedOn w:val="a"/>
    <w:pPr>
      <w:ind w:left="397" w:hanging="397"/>
    </w:pPr>
  </w:style>
  <w:style w:type="paragraph" w:styleId="11">
    <w:name w:val="toc 1"/>
    <w:basedOn w:val="a"/>
    <w:uiPriority w:val="39"/>
    <w:pPr>
      <w:tabs>
        <w:tab w:val="right" w:leader="dot" w:pos="10035"/>
      </w:tabs>
      <w:spacing w:before="40"/>
    </w:pPr>
    <w:rPr>
      <w:caps/>
    </w:rPr>
  </w:style>
  <w:style w:type="paragraph" w:styleId="20">
    <w:name w:val="toc 2"/>
    <w:basedOn w:val="a"/>
    <w:uiPriority w:val="39"/>
    <w:pPr>
      <w:tabs>
        <w:tab w:val="right" w:leader="dot" w:pos="10035"/>
      </w:tabs>
      <w:ind w:left="198"/>
    </w:pPr>
  </w:style>
  <w:style w:type="paragraph" w:styleId="40">
    <w:name w:val="toc 4"/>
    <w:basedOn w:val="a"/>
    <w:semiHidden/>
    <w:pPr>
      <w:tabs>
        <w:tab w:val="left" w:pos="1474"/>
        <w:tab w:val="right" w:leader="dot" w:pos="10035"/>
      </w:tabs>
      <w:ind w:left="601"/>
    </w:pPr>
    <w:rPr>
      <w:sz w:val="20"/>
    </w:rPr>
  </w:style>
  <w:style w:type="paragraph" w:styleId="50">
    <w:name w:val="toc 5"/>
    <w:basedOn w:val="a"/>
    <w:semiHidden/>
    <w:pPr>
      <w:tabs>
        <w:tab w:val="right" w:leader="dot" w:pos="10035"/>
      </w:tabs>
      <w:ind w:left="794"/>
    </w:pPr>
    <w:rPr>
      <w:sz w:val="20"/>
    </w:rPr>
  </w:style>
  <w:style w:type="paragraph" w:styleId="60">
    <w:name w:val="toc 6"/>
    <w:basedOn w:val="a"/>
    <w:semiHidden/>
    <w:pPr>
      <w:tabs>
        <w:tab w:val="right" w:leader="dot" w:pos="10035"/>
      </w:tabs>
      <w:ind w:left="998"/>
    </w:pPr>
    <w:rPr>
      <w:sz w:val="20"/>
    </w:rPr>
  </w:style>
  <w:style w:type="paragraph" w:styleId="21">
    <w:name w:val="Body Text 2"/>
    <w:basedOn w:val="a"/>
    <w:pPr>
      <w:ind w:left="1701" w:hanging="1701"/>
    </w:pPr>
  </w:style>
  <w:style w:type="paragraph" w:styleId="31">
    <w:name w:val="Body Text 3"/>
    <w:basedOn w:val="a"/>
    <w:pPr>
      <w:tabs>
        <w:tab w:val="left" w:pos="1134"/>
        <w:tab w:val="left" w:pos="2835"/>
        <w:tab w:val="left" w:pos="6237"/>
        <w:tab w:val="left" w:pos="7513"/>
      </w:tabs>
    </w:pPr>
    <w:rPr>
      <w:i/>
    </w:rPr>
  </w:style>
  <w:style w:type="character" w:styleId="a5">
    <w:name w:val="annotation reference"/>
    <w:basedOn w:val="a0"/>
    <w:semiHidden/>
    <w:rPr>
      <w:sz w:val="16"/>
    </w:rPr>
  </w:style>
  <w:style w:type="paragraph" w:styleId="a6">
    <w:name w:val="annotation text"/>
    <w:basedOn w:val="a"/>
    <w:link w:val="a7"/>
    <w:semiHidden/>
    <w:rPr>
      <w:sz w:val="20"/>
    </w:rPr>
  </w:style>
  <w:style w:type="paragraph" w:styleId="70">
    <w:name w:val="toc 7"/>
    <w:basedOn w:val="a"/>
    <w:semiHidden/>
    <w:pPr>
      <w:tabs>
        <w:tab w:val="left" w:pos="2552"/>
        <w:tab w:val="right" w:leader="dot" w:pos="10035"/>
      </w:tabs>
      <w:ind w:left="1320"/>
    </w:pPr>
    <w:rPr>
      <w:sz w:val="20"/>
    </w:rPr>
  </w:style>
  <w:style w:type="paragraph" w:styleId="80">
    <w:name w:val="toc 8"/>
    <w:basedOn w:val="a"/>
    <w:next w:val="8"/>
    <w:semiHidden/>
    <w:pPr>
      <w:tabs>
        <w:tab w:val="left" w:pos="2977"/>
        <w:tab w:val="right" w:leader="dot" w:pos="10035"/>
      </w:tabs>
      <w:ind w:left="1540"/>
    </w:pPr>
    <w:rPr>
      <w:sz w:val="20"/>
    </w:rPr>
  </w:style>
  <w:style w:type="paragraph" w:styleId="90">
    <w:name w:val="toc 9"/>
    <w:basedOn w:val="a"/>
    <w:next w:val="9"/>
    <w:semiHidden/>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rPr>
  </w:style>
  <w:style w:type="paragraph" w:styleId="a9">
    <w:name w:val="caption"/>
    <w:basedOn w:val="a"/>
    <w:next w:val="a"/>
    <w:qFormat/>
    <w:rsid w:val="007823B5"/>
    <w:pPr>
      <w:widowControl w:val="0"/>
      <w:spacing w:line="240" w:lineRule="atLeast"/>
      <w:jc w:val="center"/>
    </w:pPr>
    <w:rPr>
      <w:b/>
      <w:sz w:val="36"/>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DC7DF9"/>
    <w:pPr>
      <w:spacing w:before="240" w:after="120"/>
      <w:ind w:left="765"/>
    </w:pPr>
    <w:rPr>
      <w:i/>
      <w:iCs/>
      <w:color w:val="0000FF"/>
      <w:lang w:val="en-GB"/>
    </w:rPr>
  </w:style>
  <w:style w:type="paragraph" w:styleId="aa">
    <w:name w:val="Title"/>
    <w:basedOn w:val="a"/>
    <w:link w:val="ab"/>
    <w:qFormat/>
    <w:rsid w:val="00DD5C71"/>
    <w:pPr>
      <w:spacing w:before="240" w:after="720"/>
      <w:jc w:val="right"/>
    </w:pPr>
    <w:rPr>
      <w:b/>
      <w:kern w:val="28"/>
      <w:sz w:val="64"/>
    </w:rPr>
  </w:style>
  <w:style w:type="character" w:customStyle="1" w:styleId="ab">
    <w:name w:val="Название Знак"/>
    <w:basedOn w:val="a0"/>
    <w:link w:val="aa"/>
    <w:rsid w:val="00DD5C71"/>
    <w:rPr>
      <w:rFonts w:ascii="Arial" w:hAnsi="Arial"/>
      <w:b/>
      <w:kern w:val="28"/>
      <w:sz w:val="64"/>
    </w:rPr>
  </w:style>
  <w:style w:type="paragraph" w:customStyle="1" w:styleId="ByLine">
    <w:name w:val="ByLine"/>
    <w:basedOn w:val="aa"/>
    <w:rsid w:val="00DD5C71"/>
    <w:rPr>
      <w:sz w:val="28"/>
    </w:rPr>
  </w:style>
  <w:style w:type="character" w:customStyle="1" w:styleId="10">
    <w:name w:val="Заголовок 1 Знак"/>
    <w:link w:val="1"/>
    <w:rsid w:val="00DD5C71"/>
    <w:rPr>
      <w:rFonts w:ascii="Arial" w:hAnsi="Arial"/>
      <w:b/>
      <w:color w:val="000000"/>
      <w:kern w:val="28"/>
      <w:sz w:val="30"/>
      <w:lang w:val="de-DE" w:eastAsia="de-CH"/>
    </w:rPr>
  </w:style>
  <w:style w:type="table" w:styleId="ac">
    <w:name w:val="Table Grid"/>
    <w:basedOn w:val="a1"/>
    <w:uiPriority w:val="39"/>
    <w:rsid w:val="004F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4F35A9"/>
    <w:pPr>
      <w:ind w:left="720"/>
      <w:contextualSpacing/>
    </w:pPr>
  </w:style>
  <w:style w:type="character" w:styleId="ae">
    <w:name w:val="Hyperlink"/>
    <w:basedOn w:val="a0"/>
    <w:rsid w:val="002E2D5C"/>
    <w:rPr>
      <w:color w:val="0000FF" w:themeColor="hyperlink"/>
      <w:u w:val="single"/>
    </w:rPr>
  </w:style>
  <w:style w:type="paragraph" w:styleId="HTML">
    <w:name w:val="HTML Preformatted"/>
    <w:basedOn w:val="a"/>
    <w:link w:val="HTML0"/>
    <w:semiHidden/>
    <w:unhideWhenUsed/>
    <w:rsid w:val="00F129A7"/>
    <w:rPr>
      <w:rFonts w:ascii="Consolas" w:hAnsi="Consolas" w:cs="Consolas"/>
      <w:sz w:val="20"/>
    </w:rPr>
  </w:style>
  <w:style w:type="character" w:customStyle="1" w:styleId="HTML0">
    <w:name w:val="Стандартный HTML Знак"/>
    <w:basedOn w:val="a0"/>
    <w:link w:val="HTML"/>
    <w:semiHidden/>
    <w:rsid w:val="00F129A7"/>
    <w:rPr>
      <w:rFonts w:ascii="Consolas" w:hAnsi="Consolas" w:cs="Consolas"/>
      <w:lang w:val="de-DE" w:eastAsia="de-CH"/>
    </w:rPr>
  </w:style>
  <w:style w:type="paragraph" w:styleId="af">
    <w:name w:val="annotation subject"/>
    <w:basedOn w:val="a6"/>
    <w:next w:val="a6"/>
    <w:link w:val="af0"/>
    <w:semiHidden/>
    <w:unhideWhenUsed/>
    <w:rsid w:val="0019798D"/>
    <w:rPr>
      <w:b/>
      <w:bCs/>
    </w:rPr>
  </w:style>
  <w:style w:type="character" w:customStyle="1" w:styleId="a7">
    <w:name w:val="Текст примечания Знак"/>
    <w:basedOn w:val="a0"/>
    <w:link w:val="a6"/>
    <w:semiHidden/>
    <w:rsid w:val="0019798D"/>
    <w:rPr>
      <w:rFonts w:ascii="Arial" w:hAnsi="Arial"/>
      <w:lang w:val="de-DE" w:eastAsia="de-CH"/>
    </w:rPr>
  </w:style>
  <w:style w:type="character" w:customStyle="1" w:styleId="af0">
    <w:name w:val="Тема примечания Знак"/>
    <w:basedOn w:val="a7"/>
    <w:link w:val="af"/>
    <w:semiHidden/>
    <w:rsid w:val="0019798D"/>
    <w:rPr>
      <w:rFonts w:ascii="Arial" w:hAnsi="Arial"/>
      <w:b/>
      <w:bCs/>
      <w:lang w:val="de-DE" w:eastAsia="de-CH"/>
    </w:rPr>
  </w:style>
  <w:style w:type="paragraph" w:styleId="af1">
    <w:name w:val="Balloon Text"/>
    <w:basedOn w:val="a"/>
    <w:link w:val="af2"/>
    <w:semiHidden/>
    <w:unhideWhenUsed/>
    <w:rsid w:val="0019798D"/>
    <w:rPr>
      <w:rFonts w:ascii="Segoe UI" w:hAnsi="Segoe UI" w:cs="Segoe UI"/>
      <w:sz w:val="18"/>
      <w:szCs w:val="18"/>
    </w:rPr>
  </w:style>
  <w:style w:type="character" w:customStyle="1" w:styleId="af2">
    <w:name w:val="Текст выноски Знак"/>
    <w:basedOn w:val="a0"/>
    <w:link w:val="af1"/>
    <w:semiHidden/>
    <w:rsid w:val="0019798D"/>
    <w:rPr>
      <w:rFonts w:ascii="Segoe UI" w:hAnsi="Segoe UI" w:cs="Segoe UI"/>
      <w:sz w:val="18"/>
      <w:szCs w:val="18"/>
      <w:lang w:val="de-DE" w:eastAsia="de-CH"/>
    </w:rPr>
  </w:style>
  <w:style w:type="character" w:customStyle="1" w:styleId="apple-converted-space">
    <w:name w:val="apple-converted-space"/>
    <w:basedOn w:val="a0"/>
    <w:rsid w:val="0069647E"/>
  </w:style>
  <w:style w:type="character" w:styleId="af3">
    <w:name w:val="Emphasis"/>
    <w:uiPriority w:val="20"/>
    <w:qFormat/>
    <w:rsid w:val="00820F19"/>
    <w:rPr>
      <w:rFonts w:ascii="Segoe UI" w:hAnsi="Segoe UI" w:cs="Segoe UI"/>
      <w:b/>
      <w:sz w:val="24"/>
      <w:lang w:val="en-US"/>
    </w:rPr>
  </w:style>
  <w:style w:type="character" w:styleId="af4">
    <w:name w:val="Strong"/>
    <w:basedOn w:val="a0"/>
    <w:uiPriority w:val="22"/>
    <w:qFormat/>
    <w:rsid w:val="00F40FB8"/>
    <w:rPr>
      <w:b/>
      <w:bCs/>
    </w:rPr>
  </w:style>
  <w:style w:type="paragraph" w:customStyle="1" w:styleId="af5">
    <w:name w:val="Табличный"/>
    <w:basedOn w:val="a"/>
    <w:link w:val="af6"/>
    <w:qFormat/>
    <w:rsid w:val="00CB3D92"/>
    <w:rPr>
      <w:rFonts w:cs="Segoe UI"/>
      <w:b/>
    </w:rPr>
  </w:style>
  <w:style w:type="character" w:customStyle="1" w:styleId="af6">
    <w:name w:val="Табличный Знак"/>
    <w:basedOn w:val="a0"/>
    <w:link w:val="af5"/>
    <w:rsid w:val="00CB3D92"/>
    <w:rPr>
      <w:rFonts w:cs="Segoe U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700">
      <w:bodyDiv w:val="1"/>
      <w:marLeft w:val="0"/>
      <w:marRight w:val="0"/>
      <w:marTop w:val="0"/>
      <w:marBottom w:val="0"/>
      <w:divBdr>
        <w:top w:val="none" w:sz="0" w:space="0" w:color="auto"/>
        <w:left w:val="none" w:sz="0" w:space="0" w:color="auto"/>
        <w:bottom w:val="none" w:sz="0" w:space="0" w:color="auto"/>
        <w:right w:val="none" w:sz="0" w:space="0" w:color="auto"/>
      </w:divBdr>
    </w:div>
    <w:div w:id="231358985">
      <w:bodyDiv w:val="1"/>
      <w:marLeft w:val="0"/>
      <w:marRight w:val="0"/>
      <w:marTop w:val="0"/>
      <w:marBottom w:val="0"/>
      <w:divBdr>
        <w:top w:val="none" w:sz="0" w:space="0" w:color="auto"/>
        <w:left w:val="none" w:sz="0" w:space="0" w:color="auto"/>
        <w:bottom w:val="none" w:sz="0" w:space="0" w:color="auto"/>
        <w:right w:val="none" w:sz="0" w:space="0" w:color="auto"/>
      </w:divBdr>
    </w:div>
    <w:div w:id="1680110531">
      <w:bodyDiv w:val="1"/>
      <w:marLeft w:val="0"/>
      <w:marRight w:val="0"/>
      <w:marTop w:val="0"/>
      <w:marBottom w:val="0"/>
      <w:divBdr>
        <w:top w:val="none" w:sz="0" w:space="0" w:color="auto"/>
        <w:left w:val="none" w:sz="0" w:space="0" w:color="auto"/>
        <w:bottom w:val="none" w:sz="0" w:space="0" w:color="auto"/>
        <w:right w:val="none" w:sz="0" w:space="0" w:color="auto"/>
      </w:divBdr>
    </w:div>
    <w:div w:id="2035575768">
      <w:bodyDiv w:val="1"/>
      <w:marLeft w:val="0"/>
      <w:marRight w:val="0"/>
      <w:marTop w:val="0"/>
      <w:marBottom w:val="0"/>
      <w:divBdr>
        <w:top w:val="none" w:sz="0" w:space="0" w:color="auto"/>
        <w:left w:val="none" w:sz="0" w:space="0" w:color="auto"/>
        <w:bottom w:val="none" w:sz="0" w:space="0" w:color="auto"/>
        <w:right w:val="none" w:sz="0" w:space="0" w:color="auto"/>
      </w:divBdr>
    </w:div>
    <w:div w:id="207566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A2D7DF8-38A8-4268-8749-09558EEA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TotalTime>
  <Pages>17</Pages>
  <Words>3545</Words>
  <Characters>20213</Characters>
  <Application>Microsoft Office Word</Application>
  <DocSecurity>0</DocSecurity>
  <Lines>168</Lines>
  <Paragraphs>47</Paragraphs>
  <ScaleCrop>false</ScaleCrop>
  <HeadingPairs>
    <vt:vector size="6" baseType="variant">
      <vt:variant>
        <vt:lpstr>Название</vt:lpstr>
      </vt:variant>
      <vt:variant>
        <vt:i4>1</vt:i4>
      </vt:variant>
      <vt:variant>
        <vt:lpstr>Titel</vt:lpstr>
      </vt:variant>
      <vt:variant>
        <vt:i4>1</vt:i4>
      </vt:variant>
      <vt:variant>
        <vt:lpstr>Überschriften</vt:lpstr>
      </vt:variant>
      <vt:variant>
        <vt:i4>31</vt:i4>
      </vt:variant>
    </vt:vector>
  </HeadingPairs>
  <TitlesOfParts>
    <vt:vector size="33" baseType="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Detailed description:ON 0-10311 "Document Preparation"</dc:description>
  <cp:lastModifiedBy>Артур Самигуллин</cp:lastModifiedBy>
  <cp:revision>2</cp:revision>
  <cp:lastPrinted>2014-10-20T04:27:00Z</cp:lastPrinted>
  <dcterms:created xsi:type="dcterms:W3CDTF">2014-11-09T06:36:00Z</dcterms:created>
  <dcterms:modified xsi:type="dcterms:W3CDTF">2014-11-09T06:36:00Z</dcterms:modified>
  <cp:category/>
</cp:coreProperties>
</file>